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72D2" w14:textId="77777777" w:rsidR="00941D93" w:rsidRDefault="00B85297">
      <w:pPr>
        <w:pStyle w:val="Title"/>
      </w:pPr>
      <w:r>
        <w:t>Database (Filter and Search Function)</w:t>
      </w:r>
    </w:p>
    <w:p w14:paraId="524AA978" w14:textId="77777777" w:rsidR="00941D93" w:rsidRDefault="00941D93">
      <w:pPr>
        <w:pStyle w:val="Title"/>
      </w:pPr>
      <w:r>
        <w:t xml:space="preserve">Test plan  </w:t>
      </w:r>
    </w:p>
    <w:p w14:paraId="15544FDD" w14:textId="694CBA55" w:rsidR="00941D93" w:rsidRDefault="00941D93">
      <w:pPr>
        <w:pStyle w:val="Subtitle"/>
      </w:pPr>
      <w:r>
        <w:t>Version &lt;</w:t>
      </w:r>
      <w:r w:rsidR="00E9712D">
        <w:t>2</w:t>
      </w:r>
      <w:r>
        <w:t>.0&gt;</w:t>
      </w:r>
    </w:p>
    <w:p w14:paraId="5E88A102" w14:textId="77777777" w:rsidR="00941D93" w:rsidRDefault="00B85297">
      <w:pPr>
        <w:pStyle w:val="Subtitle"/>
        <w:rPr>
          <w:color w:val="000000"/>
        </w:rPr>
      </w:pPr>
      <w:r>
        <w:t>04/11/2020</w:t>
      </w:r>
    </w:p>
    <w:p w14:paraId="3A95ADC2"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B37B1C3" w14:textId="77777777" w:rsidR="00941D93" w:rsidRDefault="00941D93">
      <w:pPr>
        <w:pStyle w:val="DocControlHeading"/>
      </w:pPr>
      <w:bookmarkStart w:id="3" w:name="_Toc38367592"/>
      <w:r>
        <w:lastRenderedPageBreak/>
        <w:t>Document Control</w:t>
      </w:r>
      <w:bookmarkEnd w:id="0"/>
      <w:bookmarkEnd w:id="1"/>
      <w:bookmarkEnd w:id="2"/>
      <w:bookmarkEnd w:id="3"/>
    </w:p>
    <w:p w14:paraId="42AB47DA" w14:textId="77777777" w:rsidR="00941D93" w:rsidRDefault="00941D93">
      <w:pPr>
        <w:pStyle w:val="DocControlHeading2"/>
      </w:pPr>
      <w:bookmarkStart w:id="4" w:name="_Toc461626764"/>
      <w:bookmarkStart w:id="5" w:name="_Toc461628994"/>
      <w:bookmarkStart w:id="6" w:name="_Toc461632036"/>
      <w:bookmarkStart w:id="7" w:name="_Toc38367593"/>
      <w:r>
        <w:t>Approval</w:t>
      </w:r>
      <w:bookmarkEnd w:id="4"/>
      <w:bookmarkEnd w:id="5"/>
      <w:bookmarkEnd w:id="6"/>
      <w:bookmarkEnd w:id="7"/>
    </w:p>
    <w:p w14:paraId="3FF05102" w14:textId="77777777" w:rsidR="00941D93" w:rsidRDefault="00941D93">
      <w:pPr>
        <w:pStyle w:val="Paragraph"/>
      </w:pPr>
      <w:r>
        <w:t>The Guidance Team and the customer shall approve this document.</w:t>
      </w:r>
    </w:p>
    <w:p w14:paraId="01609944" w14:textId="77777777" w:rsidR="00941D93" w:rsidRDefault="00941D93">
      <w:pPr>
        <w:pStyle w:val="DocControlHeading2"/>
      </w:pPr>
      <w:bookmarkStart w:id="8" w:name="_Toc461626765"/>
      <w:bookmarkStart w:id="9" w:name="_Toc461628995"/>
      <w:bookmarkStart w:id="10" w:name="_Toc461632037"/>
      <w:bookmarkStart w:id="11" w:name="_Toc3836759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7844075" w14:textId="77777777">
        <w:tc>
          <w:tcPr>
            <w:tcW w:w="4428" w:type="dxa"/>
          </w:tcPr>
          <w:p w14:paraId="71E46984" w14:textId="77777777" w:rsidR="00941D93" w:rsidRDefault="00941D93">
            <w:pPr>
              <w:jc w:val="right"/>
            </w:pPr>
            <w:r>
              <w:t>Initial Release:</w:t>
            </w:r>
          </w:p>
        </w:tc>
        <w:tc>
          <w:tcPr>
            <w:tcW w:w="4428" w:type="dxa"/>
          </w:tcPr>
          <w:p w14:paraId="62B0E669" w14:textId="77777777" w:rsidR="00941D93" w:rsidRDefault="00B85297">
            <w:r>
              <w:t>1.0</w:t>
            </w:r>
          </w:p>
        </w:tc>
      </w:tr>
      <w:tr w:rsidR="00941D93" w14:paraId="05D9DC94" w14:textId="77777777">
        <w:tc>
          <w:tcPr>
            <w:tcW w:w="4428" w:type="dxa"/>
          </w:tcPr>
          <w:p w14:paraId="67A99B13" w14:textId="77777777" w:rsidR="00941D93" w:rsidRDefault="00941D93">
            <w:pPr>
              <w:jc w:val="right"/>
            </w:pPr>
            <w:r>
              <w:t>Current Release:</w:t>
            </w:r>
          </w:p>
        </w:tc>
        <w:tc>
          <w:tcPr>
            <w:tcW w:w="4428" w:type="dxa"/>
          </w:tcPr>
          <w:p w14:paraId="70AF082F" w14:textId="77777777" w:rsidR="00941D93" w:rsidRDefault="00B85297">
            <w:r>
              <w:t>04/11/2020</w:t>
            </w:r>
          </w:p>
        </w:tc>
      </w:tr>
      <w:tr w:rsidR="00941D93" w14:paraId="29B0868D" w14:textId="77777777">
        <w:tc>
          <w:tcPr>
            <w:tcW w:w="4428" w:type="dxa"/>
          </w:tcPr>
          <w:p w14:paraId="11EFC3A7" w14:textId="77777777" w:rsidR="00941D93" w:rsidRDefault="00941D93">
            <w:pPr>
              <w:jc w:val="right"/>
            </w:pPr>
            <w:r>
              <w:t>Indicator of Last Page in Document:</w:t>
            </w:r>
          </w:p>
        </w:tc>
        <w:tc>
          <w:tcPr>
            <w:tcW w:w="4428" w:type="dxa"/>
          </w:tcPr>
          <w:p w14:paraId="3631A5C0" w14:textId="77777777" w:rsidR="00941D93" w:rsidRDefault="00B85297">
            <w:r>
              <w:t>@@@</w:t>
            </w:r>
          </w:p>
        </w:tc>
      </w:tr>
      <w:tr w:rsidR="00941D93" w14:paraId="1E190B75" w14:textId="77777777">
        <w:tc>
          <w:tcPr>
            <w:tcW w:w="4428" w:type="dxa"/>
          </w:tcPr>
          <w:p w14:paraId="742693DB" w14:textId="77777777" w:rsidR="00941D93" w:rsidRDefault="00941D93">
            <w:pPr>
              <w:jc w:val="right"/>
            </w:pPr>
            <w:r>
              <w:t>Date of Last Review:</w:t>
            </w:r>
          </w:p>
        </w:tc>
        <w:tc>
          <w:tcPr>
            <w:tcW w:w="4428" w:type="dxa"/>
          </w:tcPr>
          <w:p w14:paraId="07032116" w14:textId="77777777" w:rsidR="00941D93" w:rsidRDefault="00B85297">
            <w:r>
              <w:t>04/11/2020</w:t>
            </w:r>
          </w:p>
        </w:tc>
      </w:tr>
      <w:tr w:rsidR="00941D93" w14:paraId="3C6E927F" w14:textId="77777777">
        <w:tc>
          <w:tcPr>
            <w:tcW w:w="4428" w:type="dxa"/>
          </w:tcPr>
          <w:p w14:paraId="41D93F67" w14:textId="77777777" w:rsidR="00941D93" w:rsidRDefault="00941D93">
            <w:pPr>
              <w:jc w:val="right"/>
            </w:pPr>
            <w:r>
              <w:t>Date of Next Review:</w:t>
            </w:r>
          </w:p>
        </w:tc>
        <w:tc>
          <w:tcPr>
            <w:tcW w:w="4428" w:type="dxa"/>
          </w:tcPr>
          <w:p w14:paraId="4662193A" w14:textId="77777777" w:rsidR="00941D93" w:rsidRDefault="00941D93"/>
        </w:tc>
      </w:tr>
      <w:tr w:rsidR="00941D93" w14:paraId="5BF34F01" w14:textId="77777777">
        <w:tc>
          <w:tcPr>
            <w:tcW w:w="4428" w:type="dxa"/>
          </w:tcPr>
          <w:p w14:paraId="78F6F676" w14:textId="77777777" w:rsidR="00941D93" w:rsidRDefault="00941D93">
            <w:pPr>
              <w:jc w:val="right"/>
            </w:pPr>
            <w:r>
              <w:t>Target Date for Next Update:</w:t>
            </w:r>
          </w:p>
        </w:tc>
        <w:tc>
          <w:tcPr>
            <w:tcW w:w="4428" w:type="dxa"/>
          </w:tcPr>
          <w:p w14:paraId="355A1563" w14:textId="77777777" w:rsidR="00941D93" w:rsidRDefault="00941D93"/>
        </w:tc>
      </w:tr>
    </w:tbl>
    <w:p w14:paraId="202AC39D" w14:textId="77777777" w:rsidR="00941D93" w:rsidRDefault="00941D93">
      <w:pPr>
        <w:pStyle w:val="DocControlHeading2"/>
      </w:pPr>
      <w:bookmarkStart w:id="12" w:name="_Toc461626766"/>
      <w:bookmarkStart w:id="13" w:name="_Toc461628996"/>
      <w:bookmarkStart w:id="14" w:name="_Toc461632038"/>
      <w:bookmarkStart w:id="15" w:name="_Toc38367595"/>
      <w:r>
        <w:t>Distribution List</w:t>
      </w:r>
      <w:bookmarkEnd w:id="12"/>
      <w:bookmarkEnd w:id="13"/>
      <w:bookmarkEnd w:id="14"/>
      <w:bookmarkEnd w:id="15"/>
    </w:p>
    <w:p w14:paraId="239F273E" w14:textId="77777777" w:rsidR="00941D93" w:rsidRDefault="00941D93">
      <w:pPr>
        <w:pStyle w:val="Paragraph"/>
      </w:pPr>
      <w:r>
        <w:t>This following list of people shall receive a copy of this document every time a new version of this document becomes available:</w:t>
      </w:r>
    </w:p>
    <w:p w14:paraId="2BB13AC2" w14:textId="5D6C6173" w:rsidR="00941D93" w:rsidRDefault="00941D93" w:rsidP="00B85297">
      <w:pPr>
        <w:ind w:left="2160"/>
      </w:pPr>
      <w:r>
        <w:t>Guidance Team Members:</w:t>
      </w:r>
      <w:r w:rsidR="005543F3">
        <w:t xml:space="preserve"> Dr. Roach</w:t>
      </w:r>
    </w:p>
    <w:p w14:paraId="4927F805" w14:textId="77777777" w:rsidR="00941D93" w:rsidRDefault="00941D93" w:rsidP="00B85297">
      <w:pPr>
        <w:ind w:left="2160"/>
      </w:pPr>
    </w:p>
    <w:p w14:paraId="1D62C5F7" w14:textId="1D2D3228" w:rsidR="00941D93" w:rsidRDefault="00941D93" w:rsidP="00B85297">
      <w:pPr>
        <w:ind w:left="1440" w:firstLine="720"/>
      </w:pPr>
      <w:r>
        <w:t xml:space="preserve">Customer: </w:t>
      </w:r>
      <w:r>
        <w:tab/>
      </w:r>
      <w:r w:rsidR="005543F3">
        <w:t>Dr. Roach</w:t>
      </w:r>
    </w:p>
    <w:p w14:paraId="715148A7" w14:textId="77777777" w:rsidR="00941D93" w:rsidRDefault="00941D93" w:rsidP="00B85297">
      <w:pPr>
        <w:ind w:left="1440" w:firstLine="720"/>
      </w:pPr>
    </w:p>
    <w:p w14:paraId="565D2A26" w14:textId="77777777" w:rsidR="00941D93" w:rsidRDefault="00941D93" w:rsidP="00B85297">
      <w:pPr>
        <w:ind w:left="1440" w:firstLine="720"/>
      </w:pPr>
      <w:r>
        <w:t>Software Team Members:</w:t>
      </w:r>
      <w:r w:rsidR="00B85297">
        <w:t xml:space="preserve"> Adrian Gonzalez, Valente Arellano, Roman Martinez</w:t>
      </w:r>
    </w:p>
    <w:p w14:paraId="4F26DAD5" w14:textId="77777777" w:rsidR="00941D93" w:rsidRDefault="00941D93">
      <w:pPr>
        <w:pStyle w:val="DocControlHeading2"/>
      </w:pPr>
      <w:bookmarkStart w:id="16" w:name="_Toc461626767"/>
      <w:bookmarkStart w:id="17" w:name="_Toc461628997"/>
      <w:bookmarkStart w:id="18" w:name="_Toc461632039"/>
      <w:bookmarkStart w:id="19" w:name="_Toc38367596"/>
      <w:r>
        <w:t>Change Summary</w:t>
      </w:r>
      <w:bookmarkEnd w:id="16"/>
      <w:bookmarkEnd w:id="17"/>
      <w:bookmarkEnd w:id="18"/>
      <w:bookmarkEnd w:id="19"/>
    </w:p>
    <w:p w14:paraId="20A5EDDB" w14:textId="77777777" w:rsidR="00941D93" w:rsidRDefault="00941D93">
      <w:pPr>
        <w:pStyle w:val="Paragraph"/>
      </w:pPr>
      <w:r>
        <w:t>The following table details changes made between versions of this document</w:t>
      </w:r>
    </w:p>
    <w:p w14:paraId="18A2A12F"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BDBD969" w14:textId="77777777">
        <w:tc>
          <w:tcPr>
            <w:tcW w:w="1764" w:type="dxa"/>
          </w:tcPr>
          <w:p w14:paraId="320E4B83" w14:textId="77777777" w:rsidR="00941D93" w:rsidRDefault="00941D93">
            <w:pPr>
              <w:jc w:val="center"/>
            </w:pPr>
            <w:r>
              <w:t>Version</w:t>
            </w:r>
          </w:p>
        </w:tc>
        <w:tc>
          <w:tcPr>
            <w:tcW w:w="1170" w:type="dxa"/>
          </w:tcPr>
          <w:p w14:paraId="6973A659" w14:textId="77777777" w:rsidR="00941D93" w:rsidRDefault="00941D93">
            <w:pPr>
              <w:jc w:val="center"/>
            </w:pPr>
            <w:r>
              <w:t>Date</w:t>
            </w:r>
          </w:p>
        </w:tc>
        <w:tc>
          <w:tcPr>
            <w:tcW w:w="1800" w:type="dxa"/>
          </w:tcPr>
          <w:p w14:paraId="14C1824C" w14:textId="77777777" w:rsidR="00941D93" w:rsidRDefault="00941D93">
            <w:pPr>
              <w:jc w:val="center"/>
            </w:pPr>
            <w:r>
              <w:t>Modifier</w:t>
            </w:r>
          </w:p>
        </w:tc>
        <w:tc>
          <w:tcPr>
            <w:tcW w:w="3978" w:type="dxa"/>
          </w:tcPr>
          <w:p w14:paraId="5EB0488B" w14:textId="77777777" w:rsidR="00941D93" w:rsidRDefault="00941D93">
            <w:pPr>
              <w:jc w:val="center"/>
            </w:pPr>
            <w:r>
              <w:t>Description</w:t>
            </w:r>
          </w:p>
        </w:tc>
      </w:tr>
      <w:tr w:rsidR="00941D93" w14:paraId="061D41CA" w14:textId="77777777">
        <w:tc>
          <w:tcPr>
            <w:tcW w:w="1764" w:type="dxa"/>
          </w:tcPr>
          <w:p w14:paraId="2C304D9D" w14:textId="4BB869C0" w:rsidR="00941D93" w:rsidRDefault="00B85297">
            <w:pPr>
              <w:jc w:val="center"/>
            </w:pPr>
            <w:r>
              <w:t>1.</w:t>
            </w:r>
            <w:r w:rsidR="005543F3">
              <w:t>0</w:t>
            </w:r>
          </w:p>
        </w:tc>
        <w:tc>
          <w:tcPr>
            <w:tcW w:w="1170" w:type="dxa"/>
          </w:tcPr>
          <w:p w14:paraId="541E49EA" w14:textId="77777777" w:rsidR="00941D93" w:rsidRDefault="00B85297">
            <w:pPr>
              <w:jc w:val="center"/>
            </w:pPr>
            <w:r>
              <w:t>04/11/2020</w:t>
            </w:r>
          </w:p>
        </w:tc>
        <w:tc>
          <w:tcPr>
            <w:tcW w:w="1800" w:type="dxa"/>
          </w:tcPr>
          <w:p w14:paraId="29067398" w14:textId="77777777" w:rsidR="00941D93" w:rsidRDefault="00B85297">
            <w:pPr>
              <w:jc w:val="center"/>
            </w:pPr>
            <w:r>
              <w:t>Adrian Gonzalez</w:t>
            </w:r>
          </w:p>
        </w:tc>
        <w:tc>
          <w:tcPr>
            <w:tcW w:w="3978" w:type="dxa"/>
          </w:tcPr>
          <w:p w14:paraId="778D6309" w14:textId="77777777" w:rsidR="00941D93" w:rsidRDefault="00B85297">
            <w:pPr>
              <w:pStyle w:val="TableText"/>
              <w:widowControl/>
              <w:spacing w:before="0" w:after="0"/>
            </w:pPr>
            <w:r>
              <w:t>First release</w:t>
            </w:r>
          </w:p>
        </w:tc>
      </w:tr>
      <w:tr w:rsidR="00941D93" w14:paraId="112BEEBC" w14:textId="77777777">
        <w:tc>
          <w:tcPr>
            <w:tcW w:w="1764" w:type="dxa"/>
          </w:tcPr>
          <w:p w14:paraId="2B719D0E" w14:textId="6AF7BB7D" w:rsidR="00941D93" w:rsidRDefault="00E9712D" w:rsidP="005543F3">
            <w:pPr>
              <w:jc w:val="center"/>
            </w:pPr>
            <w:r>
              <w:t>2.0</w:t>
            </w:r>
          </w:p>
        </w:tc>
        <w:tc>
          <w:tcPr>
            <w:tcW w:w="1170" w:type="dxa"/>
          </w:tcPr>
          <w:p w14:paraId="40A2DE2E" w14:textId="4172FE62" w:rsidR="00941D93" w:rsidRDefault="005543F3">
            <w:r>
              <w:t>04/20/2020</w:t>
            </w:r>
          </w:p>
        </w:tc>
        <w:tc>
          <w:tcPr>
            <w:tcW w:w="1800" w:type="dxa"/>
          </w:tcPr>
          <w:p w14:paraId="4332581D" w14:textId="7100E87E" w:rsidR="00941D93" w:rsidRDefault="005543F3" w:rsidP="005543F3">
            <w:pPr>
              <w:jc w:val="center"/>
            </w:pPr>
            <w:r>
              <w:t>Adrian Gonzalez</w:t>
            </w:r>
          </w:p>
        </w:tc>
        <w:tc>
          <w:tcPr>
            <w:tcW w:w="3978" w:type="dxa"/>
          </w:tcPr>
          <w:p w14:paraId="7D6B1C5C" w14:textId="32842540" w:rsidR="00941D93" w:rsidRDefault="005543F3">
            <w:r>
              <w:t>Fixed reviewer comments, and completed sections</w:t>
            </w:r>
          </w:p>
        </w:tc>
      </w:tr>
      <w:tr w:rsidR="00941D93" w14:paraId="2010A61C" w14:textId="77777777">
        <w:tc>
          <w:tcPr>
            <w:tcW w:w="1764" w:type="dxa"/>
          </w:tcPr>
          <w:p w14:paraId="5D7258C5" w14:textId="77777777" w:rsidR="00941D93" w:rsidRDefault="00941D93"/>
        </w:tc>
        <w:tc>
          <w:tcPr>
            <w:tcW w:w="1170" w:type="dxa"/>
          </w:tcPr>
          <w:p w14:paraId="06C4596F" w14:textId="77777777" w:rsidR="00941D93" w:rsidRDefault="00941D93"/>
        </w:tc>
        <w:tc>
          <w:tcPr>
            <w:tcW w:w="1800" w:type="dxa"/>
          </w:tcPr>
          <w:p w14:paraId="35A79EF6" w14:textId="77777777" w:rsidR="00941D93" w:rsidRDefault="00941D93"/>
        </w:tc>
        <w:tc>
          <w:tcPr>
            <w:tcW w:w="3978" w:type="dxa"/>
          </w:tcPr>
          <w:p w14:paraId="7A8A2093" w14:textId="77777777" w:rsidR="00941D93" w:rsidRDefault="00941D93"/>
        </w:tc>
      </w:tr>
    </w:tbl>
    <w:p w14:paraId="39C139A5" w14:textId="77777777" w:rsidR="00941D93" w:rsidRDefault="00941D93">
      <w:pPr>
        <w:ind w:left="144"/>
      </w:pPr>
    </w:p>
    <w:p w14:paraId="44CD2EA1" w14:textId="77777777" w:rsidR="00941D93" w:rsidRDefault="00941D93">
      <w:pPr>
        <w:ind w:left="144"/>
      </w:pPr>
    </w:p>
    <w:p w14:paraId="0E82BF77" w14:textId="77777777" w:rsidR="00941D93" w:rsidRDefault="00941D93">
      <w:pPr>
        <w:ind w:left="144"/>
      </w:pPr>
    </w:p>
    <w:p w14:paraId="48F7FE10" w14:textId="77777777" w:rsidR="00941D93" w:rsidRDefault="00941D93">
      <w:pPr>
        <w:ind w:left="144"/>
      </w:pPr>
    </w:p>
    <w:p w14:paraId="6CDA90BD" w14:textId="77777777" w:rsidR="00941D93" w:rsidRDefault="00941D93">
      <w:pPr>
        <w:pStyle w:val="Paragraph"/>
      </w:pPr>
      <w:r>
        <w:t>Note: The template presented in this document was taken from:</w:t>
      </w:r>
    </w:p>
    <w:p w14:paraId="17EF9634"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5D61FFF6" w14:textId="77777777" w:rsidR="00E47986" w:rsidRDefault="00E47986">
      <w:pPr>
        <w:pStyle w:val="Paragraph"/>
      </w:pPr>
    </w:p>
    <w:p w14:paraId="13A56D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C6AF36E" w14:textId="77777777" w:rsidR="00941D93" w:rsidRDefault="00941D93">
      <w:pPr>
        <w:pStyle w:val="Paragraph"/>
      </w:pPr>
    </w:p>
    <w:p w14:paraId="3E09A32B" w14:textId="77777777" w:rsidR="00941D93" w:rsidRDefault="00941D93">
      <w:pPr>
        <w:pStyle w:val="Paragraph"/>
      </w:pPr>
      <w:r>
        <w:t>Supplementary information is from:</w:t>
      </w:r>
    </w:p>
    <w:p w14:paraId="12C58B28"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3F782B8A" w14:textId="77777777" w:rsidR="00941D93" w:rsidRDefault="00941D93">
      <w:pPr>
        <w:pStyle w:val="Paragraph"/>
      </w:pPr>
      <w:r>
        <w:br w:type="column"/>
      </w:r>
    </w:p>
    <w:p w14:paraId="002B14D8" w14:textId="77777777" w:rsidR="00941D93" w:rsidRDefault="00941D93">
      <w:pPr>
        <w:ind w:left="144"/>
      </w:pPr>
    </w:p>
    <w:p w14:paraId="0FCB4F6E" w14:textId="77777777" w:rsidR="00941D93" w:rsidRDefault="00941D93">
      <w:pPr>
        <w:pStyle w:val="TOC2"/>
        <w:rPr>
          <w:sz w:val="28"/>
        </w:rPr>
      </w:pPr>
      <w:r>
        <w:rPr>
          <w:sz w:val="28"/>
        </w:rPr>
        <w:t>Table of Contents</w:t>
      </w:r>
    </w:p>
    <w:p w14:paraId="16D3B256" w14:textId="0E1C8BD9" w:rsidR="009E7B51" w:rsidRPr="007233F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367592" w:history="1">
        <w:r w:rsidR="009E7B51" w:rsidRPr="00D14564">
          <w:rPr>
            <w:rStyle w:val="Hyperlink"/>
            <w:noProof/>
          </w:rPr>
          <w:t>Document Control</w:t>
        </w:r>
        <w:r w:rsidR="009E7B51">
          <w:rPr>
            <w:noProof/>
            <w:webHidden/>
          </w:rPr>
          <w:tab/>
        </w:r>
        <w:r w:rsidR="009E7B51">
          <w:rPr>
            <w:noProof/>
            <w:webHidden/>
          </w:rPr>
          <w:fldChar w:fldCharType="begin"/>
        </w:r>
        <w:r w:rsidR="009E7B51">
          <w:rPr>
            <w:noProof/>
            <w:webHidden/>
          </w:rPr>
          <w:instrText xml:space="preserve"> PAGEREF _Toc38367592 \h </w:instrText>
        </w:r>
        <w:r w:rsidR="009E7B51">
          <w:rPr>
            <w:noProof/>
            <w:webHidden/>
          </w:rPr>
        </w:r>
        <w:r w:rsidR="009E7B51">
          <w:rPr>
            <w:noProof/>
            <w:webHidden/>
          </w:rPr>
          <w:fldChar w:fldCharType="separate"/>
        </w:r>
        <w:r w:rsidR="001A25CC">
          <w:rPr>
            <w:noProof/>
            <w:webHidden/>
          </w:rPr>
          <w:t>ii</w:t>
        </w:r>
        <w:r w:rsidR="009E7B51">
          <w:rPr>
            <w:noProof/>
            <w:webHidden/>
          </w:rPr>
          <w:fldChar w:fldCharType="end"/>
        </w:r>
      </w:hyperlink>
    </w:p>
    <w:p w14:paraId="526D401E" w14:textId="1030FD18" w:rsidR="009E7B51" w:rsidRPr="007233FD" w:rsidRDefault="009E7B51">
      <w:pPr>
        <w:pStyle w:val="TOC2"/>
        <w:rPr>
          <w:rFonts w:ascii="Calibri" w:hAnsi="Calibri"/>
          <w:b w:val="0"/>
          <w:bCs w:val="0"/>
          <w:smallCaps w:val="0"/>
          <w:noProof/>
          <w:sz w:val="22"/>
          <w:szCs w:val="22"/>
        </w:rPr>
      </w:pPr>
      <w:hyperlink w:anchor="_Toc38367593" w:history="1">
        <w:r w:rsidRPr="00D14564">
          <w:rPr>
            <w:rStyle w:val="Hyperlink"/>
            <w:noProof/>
          </w:rPr>
          <w:t>Approval</w:t>
        </w:r>
        <w:r>
          <w:rPr>
            <w:noProof/>
            <w:webHidden/>
          </w:rPr>
          <w:tab/>
        </w:r>
        <w:r>
          <w:rPr>
            <w:noProof/>
            <w:webHidden/>
          </w:rPr>
          <w:fldChar w:fldCharType="begin"/>
        </w:r>
        <w:r>
          <w:rPr>
            <w:noProof/>
            <w:webHidden/>
          </w:rPr>
          <w:instrText xml:space="preserve"> PAGEREF _Toc38367593 \h </w:instrText>
        </w:r>
        <w:r>
          <w:rPr>
            <w:noProof/>
            <w:webHidden/>
          </w:rPr>
        </w:r>
        <w:r>
          <w:rPr>
            <w:noProof/>
            <w:webHidden/>
          </w:rPr>
          <w:fldChar w:fldCharType="separate"/>
        </w:r>
        <w:r w:rsidR="001A25CC">
          <w:rPr>
            <w:noProof/>
            <w:webHidden/>
          </w:rPr>
          <w:t>ii</w:t>
        </w:r>
        <w:r>
          <w:rPr>
            <w:noProof/>
            <w:webHidden/>
          </w:rPr>
          <w:fldChar w:fldCharType="end"/>
        </w:r>
      </w:hyperlink>
    </w:p>
    <w:p w14:paraId="4441A58D" w14:textId="00A703E8" w:rsidR="009E7B51" w:rsidRPr="007233FD" w:rsidRDefault="009E7B51">
      <w:pPr>
        <w:pStyle w:val="TOC2"/>
        <w:rPr>
          <w:rFonts w:ascii="Calibri" w:hAnsi="Calibri"/>
          <w:b w:val="0"/>
          <w:bCs w:val="0"/>
          <w:smallCaps w:val="0"/>
          <w:noProof/>
          <w:sz w:val="22"/>
          <w:szCs w:val="22"/>
        </w:rPr>
      </w:pPr>
      <w:hyperlink w:anchor="_Toc38367594" w:history="1">
        <w:r w:rsidRPr="00D14564">
          <w:rPr>
            <w:rStyle w:val="Hyperlink"/>
            <w:noProof/>
          </w:rPr>
          <w:t>Document Change Control</w:t>
        </w:r>
        <w:r>
          <w:rPr>
            <w:noProof/>
            <w:webHidden/>
          </w:rPr>
          <w:tab/>
        </w:r>
        <w:r>
          <w:rPr>
            <w:noProof/>
            <w:webHidden/>
          </w:rPr>
          <w:fldChar w:fldCharType="begin"/>
        </w:r>
        <w:r>
          <w:rPr>
            <w:noProof/>
            <w:webHidden/>
          </w:rPr>
          <w:instrText xml:space="preserve"> PAGEREF _Toc38367594 \h </w:instrText>
        </w:r>
        <w:r>
          <w:rPr>
            <w:noProof/>
            <w:webHidden/>
          </w:rPr>
        </w:r>
        <w:r>
          <w:rPr>
            <w:noProof/>
            <w:webHidden/>
          </w:rPr>
          <w:fldChar w:fldCharType="separate"/>
        </w:r>
        <w:r w:rsidR="001A25CC">
          <w:rPr>
            <w:noProof/>
            <w:webHidden/>
          </w:rPr>
          <w:t>ii</w:t>
        </w:r>
        <w:r>
          <w:rPr>
            <w:noProof/>
            <w:webHidden/>
          </w:rPr>
          <w:fldChar w:fldCharType="end"/>
        </w:r>
      </w:hyperlink>
    </w:p>
    <w:p w14:paraId="2578E638" w14:textId="15D4A9DB" w:rsidR="009E7B51" w:rsidRPr="007233FD" w:rsidRDefault="009E7B51">
      <w:pPr>
        <w:pStyle w:val="TOC2"/>
        <w:rPr>
          <w:rFonts w:ascii="Calibri" w:hAnsi="Calibri"/>
          <w:b w:val="0"/>
          <w:bCs w:val="0"/>
          <w:smallCaps w:val="0"/>
          <w:noProof/>
          <w:sz w:val="22"/>
          <w:szCs w:val="22"/>
        </w:rPr>
      </w:pPr>
      <w:hyperlink w:anchor="_Toc38367595" w:history="1">
        <w:r w:rsidRPr="00D14564">
          <w:rPr>
            <w:rStyle w:val="Hyperlink"/>
            <w:noProof/>
          </w:rPr>
          <w:t>Distribution List</w:t>
        </w:r>
        <w:r>
          <w:rPr>
            <w:noProof/>
            <w:webHidden/>
          </w:rPr>
          <w:tab/>
        </w:r>
        <w:r>
          <w:rPr>
            <w:noProof/>
            <w:webHidden/>
          </w:rPr>
          <w:fldChar w:fldCharType="begin"/>
        </w:r>
        <w:r>
          <w:rPr>
            <w:noProof/>
            <w:webHidden/>
          </w:rPr>
          <w:instrText xml:space="preserve"> PAGEREF _Toc38367595 \h </w:instrText>
        </w:r>
        <w:r>
          <w:rPr>
            <w:noProof/>
            <w:webHidden/>
          </w:rPr>
        </w:r>
        <w:r>
          <w:rPr>
            <w:noProof/>
            <w:webHidden/>
          </w:rPr>
          <w:fldChar w:fldCharType="separate"/>
        </w:r>
        <w:r w:rsidR="001A25CC">
          <w:rPr>
            <w:noProof/>
            <w:webHidden/>
          </w:rPr>
          <w:t>ii</w:t>
        </w:r>
        <w:r>
          <w:rPr>
            <w:noProof/>
            <w:webHidden/>
          </w:rPr>
          <w:fldChar w:fldCharType="end"/>
        </w:r>
      </w:hyperlink>
    </w:p>
    <w:p w14:paraId="2A24BD93" w14:textId="7C674B15" w:rsidR="009E7B51" w:rsidRPr="007233FD" w:rsidRDefault="009E7B51">
      <w:pPr>
        <w:pStyle w:val="TOC2"/>
        <w:rPr>
          <w:rFonts w:ascii="Calibri" w:hAnsi="Calibri"/>
          <w:b w:val="0"/>
          <w:bCs w:val="0"/>
          <w:smallCaps w:val="0"/>
          <w:noProof/>
          <w:sz w:val="22"/>
          <w:szCs w:val="22"/>
        </w:rPr>
      </w:pPr>
      <w:hyperlink w:anchor="_Toc38367596" w:history="1">
        <w:r w:rsidRPr="00D14564">
          <w:rPr>
            <w:rStyle w:val="Hyperlink"/>
            <w:noProof/>
          </w:rPr>
          <w:t>Change Summary</w:t>
        </w:r>
        <w:r>
          <w:rPr>
            <w:noProof/>
            <w:webHidden/>
          </w:rPr>
          <w:tab/>
        </w:r>
        <w:r>
          <w:rPr>
            <w:noProof/>
            <w:webHidden/>
          </w:rPr>
          <w:fldChar w:fldCharType="begin"/>
        </w:r>
        <w:r>
          <w:rPr>
            <w:noProof/>
            <w:webHidden/>
          </w:rPr>
          <w:instrText xml:space="preserve"> PAGEREF _Toc38367596 \h </w:instrText>
        </w:r>
        <w:r>
          <w:rPr>
            <w:noProof/>
            <w:webHidden/>
          </w:rPr>
        </w:r>
        <w:r>
          <w:rPr>
            <w:noProof/>
            <w:webHidden/>
          </w:rPr>
          <w:fldChar w:fldCharType="separate"/>
        </w:r>
        <w:r w:rsidR="001A25CC">
          <w:rPr>
            <w:noProof/>
            <w:webHidden/>
          </w:rPr>
          <w:t>ii</w:t>
        </w:r>
        <w:r>
          <w:rPr>
            <w:noProof/>
            <w:webHidden/>
          </w:rPr>
          <w:fldChar w:fldCharType="end"/>
        </w:r>
      </w:hyperlink>
    </w:p>
    <w:p w14:paraId="5E8971F7" w14:textId="3A729C0E" w:rsidR="009E7B51" w:rsidRPr="007233FD" w:rsidRDefault="009E7B51">
      <w:pPr>
        <w:pStyle w:val="TOC1"/>
        <w:tabs>
          <w:tab w:val="left" w:pos="400"/>
        </w:tabs>
        <w:rPr>
          <w:rFonts w:ascii="Calibri" w:hAnsi="Calibri"/>
          <w:b w:val="0"/>
          <w:caps w:val="0"/>
          <w:noProof/>
          <w:sz w:val="22"/>
          <w:szCs w:val="22"/>
        </w:rPr>
      </w:pPr>
      <w:hyperlink w:anchor="_Toc38367597" w:history="1">
        <w:r w:rsidRPr="00D14564">
          <w:rPr>
            <w:rStyle w:val="Hyperlink"/>
            <w:noProof/>
          </w:rPr>
          <w:t>1.</w:t>
        </w:r>
        <w:r w:rsidRPr="007233FD">
          <w:rPr>
            <w:rFonts w:ascii="Calibri" w:hAnsi="Calibri"/>
            <w:b w:val="0"/>
            <w:caps w:val="0"/>
            <w:noProof/>
            <w:sz w:val="22"/>
            <w:szCs w:val="22"/>
          </w:rPr>
          <w:tab/>
        </w:r>
        <w:r w:rsidRPr="00D14564">
          <w:rPr>
            <w:rStyle w:val="Hyperlink"/>
            <w:noProof/>
          </w:rPr>
          <w:t>Introduction</w:t>
        </w:r>
        <w:r>
          <w:rPr>
            <w:noProof/>
            <w:webHidden/>
          </w:rPr>
          <w:tab/>
        </w:r>
        <w:r>
          <w:rPr>
            <w:noProof/>
            <w:webHidden/>
          </w:rPr>
          <w:fldChar w:fldCharType="begin"/>
        </w:r>
        <w:r>
          <w:rPr>
            <w:noProof/>
            <w:webHidden/>
          </w:rPr>
          <w:instrText xml:space="preserve"> PAGEREF _Toc38367597 \h </w:instrText>
        </w:r>
        <w:r>
          <w:rPr>
            <w:noProof/>
            <w:webHidden/>
          </w:rPr>
        </w:r>
        <w:r>
          <w:rPr>
            <w:noProof/>
            <w:webHidden/>
          </w:rPr>
          <w:fldChar w:fldCharType="separate"/>
        </w:r>
        <w:r w:rsidR="001A25CC">
          <w:rPr>
            <w:noProof/>
            <w:webHidden/>
          </w:rPr>
          <w:t>1</w:t>
        </w:r>
        <w:r>
          <w:rPr>
            <w:noProof/>
            <w:webHidden/>
          </w:rPr>
          <w:fldChar w:fldCharType="end"/>
        </w:r>
      </w:hyperlink>
    </w:p>
    <w:p w14:paraId="59E5E818" w14:textId="0CCC9A9C" w:rsidR="009E7B51" w:rsidRPr="007233FD" w:rsidRDefault="009E7B51">
      <w:pPr>
        <w:pStyle w:val="TOC2"/>
        <w:tabs>
          <w:tab w:val="left" w:pos="1200"/>
        </w:tabs>
        <w:rPr>
          <w:rFonts w:ascii="Calibri" w:hAnsi="Calibri"/>
          <w:b w:val="0"/>
          <w:bCs w:val="0"/>
          <w:smallCaps w:val="0"/>
          <w:noProof/>
          <w:sz w:val="22"/>
          <w:szCs w:val="22"/>
        </w:rPr>
      </w:pPr>
      <w:hyperlink w:anchor="_Toc38367598" w:history="1">
        <w:r w:rsidRPr="00D14564">
          <w:rPr>
            <w:rStyle w:val="Hyperlink"/>
            <w:noProof/>
          </w:rPr>
          <w:t>1.1.</w:t>
        </w:r>
        <w:r w:rsidRPr="007233FD">
          <w:rPr>
            <w:rFonts w:ascii="Calibri" w:hAnsi="Calibri"/>
            <w:b w:val="0"/>
            <w:bCs w:val="0"/>
            <w:smallCaps w:val="0"/>
            <w:noProof/>
            <w:sz w:val="22"/>
            <w:szCs w:val="22"/>
          </w:rPr>
          <w:tab/>
        </w:r>
        <w:r w:rsidRPr="00D14564">
          <w:rPr>
            <w:rStyle w:val="Hyperlink"/>
            <w:noProof/>
          </w:rPr>
          <w:t>Purpose</w:t>
        </w:r>
        <w:r>
          <w:rPr>
            <w:noProof/>
            <w:webHidden/>
          </w:rPr>
          <w:tab/>
        </w:r>
        <w:r>
          <w:rPr>
            <w:noProof/>
            <w:webHidden/>
          </w:rPr>
          <w:fldChar w:fldCharType="begin"/>
        </w:r>
        <w:r>
          <w:rPr>
            <w:noProof/>
            <w:webHidden/>
          </w:rPr>
          <w:instrText xml:space="preserve"> PAGEREF _Toc38367598 \h </w:instrText>
        </w:r>
        <w:r>
          <w:rPr>
            <w:noProof/>
            <w:webHidden/>
          </w:rPr>
        </w:r>
        <w:r>
          <w:rPr>
            <w:noProof/>
            <w:webHidden/>
          </w:rPr>
          <w:fldChar w:fldCharType="separate"/>
        </w:r>
        <w:r w:rsidR="001A25CC">
          <w:rPr>
            <w:noProof/>
            <w:webHidden/>
          </w:rPr>
          <w:t>1</w:t>
        </w:r>
        <w:r>
          <w:rPr>
            <w:noProof/>
            <w:webHidden/>
          </w:rPr>
          <w:fldChar w:fldCharType="end"/>
        </w:r>
      </w:hyperlink>
    </w:p>
    <w:p w14:paraId="6405D8FA" w14:textId="529C500E" w:rsidR="009E7B51" w:rsidRPr="007233FD" w:rsidRDefault="009E7B51">
      <w:pPr>
        <w:pStyle w:val="TOC2"/>
        <w:tabs>
          <w:tab w:val="left" w:pos="1200"/>
        </w:tabs>
        <w:rPr>
          <w:rFonts w:ascii="Calibri" w:hAnsi="Calibri"/>
          <w:b w:val="0"/>
          <w:bCs w:val="0"/>
          <w:smallCaps w:val="0"/>
          <w:noProof/>
          <w:sz w:val="22"/>
          <w:szCs w:val="22"/>
        </w:rPr>
      </w:pPr>
      <w:hyperlink w:anchor="_Toc38367599" w:history="1">
        <w:r w:rsidRPr="00D14564">
          <w:rPr>
            <w:rStyle w:val="Hyperlink"/>
            <w:noProof/>
          </w:rPr>
          <w:t>1.2.</w:t>
        </w:r>
        <w:r w:rsidRPr="007233FD">
          <w:rPr>
            <w:rFonts w:ascii="Calibri" w:hAnsi="Calibri"/>
            <w:b w:val="0"/>
            <w:bCs w:val="0"/>
            <w:smallCaps w:val="0"/>
            <w:noProof/>
            <w:sz w:val="22"/>
            <w:szCs w:val="22"/>
          </w:rPr>
          <w:tab/>
        </w:r>
        <w:r w:rsidRPr="00D14564">
          <w:rPr>
            <w:rStyle w:val="Hyperlink"/>
            <w:noProof/>
          </w:rPr>
          <w:t>Scope</w:t>
        </w:r>
        <w:r>
          <w:rPr>
            <w:noProof/>
            <w:webHidden/>
          </w:rPr>
          <w:tab/>
        </w:r>
        <w:r>
          <w:rPr>
            <w:noProof/>
            <w:webHidden/>
          </w:rPr>
          <w:fldChar w:fldCharType="begin"/>
        </w:r>
        <w:r>
          <w:rPr>
            <w:noProof/>
            <w:webHidden/>
          </w:rPr>
          <w:instrText xml:space="preserve"> PAGEREF _Toc38367599 \h </w:instrText>
        </w:r>
        <w:r>
          <w:rPr>
            <w:noProof/>
            <w:webHidden/>
          </w:rPr>
        </w:r>
        <w:r>
          <w:rPr>
            <w:noProof/>
            <w:webHidden/>
          </w:rPr>
          <w:fldChar w:fldCharType="separate"/>
        </w:r>
        <w:r w:rsidR="001A25CC">
          <w:rPr>
            <w:noProof/>
            <w:webHidden/>
          </w:rPr>
          <w:t>1</w:t>
        </w:r>
        <w:r>
          <w:rPr>
            <w:noProof/>
            <w:webHidden/>
          </w:rPr>
          <w:fldChar w:fldCharType="end"/>
        </w:r>
      </w:hyperlink>
    </w:p>
    <w:p w14:paraId="4F61DD1D" w14:textId="1A387C93" w:rsidR="009E7B51" w:rsidRPr="007233FD" w:rsidRDefault="009E7B51">
      <w:pPr>
        <w:pStyle w:val="TOC2"/>
        <w:tabs>
          <w:tab w:val="left" w:pos="1200"/>
        </w:tabs>
        <w:rPr>
          <w:rFonts w:ascii="Calibri" w:hAnsi="Calibri"/>
          <w:b w:val="0"/>
          <w:bCs w:val="0"/>
          <w:smallCaps w:val="0"/>
          <w:noProof/>
          <w:sz w:val="22"/>
          <w:szCs w:val="22"/>
        </w:rPr>
      </w:pPr>
      <w:hyperlink w:anchor="_Toc38367600" w:history="1">
        <w:r w:rsidRPr="00D14564">
          <w:rPr>
            <w:rStyle w:val="Hyperlink"/>
            <w:noProof/>
          </w:rPr>
          <w:t>1.3.</w:t>
        </w:r>
        <w:r w:rsidRPr="007233FD">
          <w:rPr>
            <w:rFonts w:ascii="Calibri" w:hAnsi="Calibri"/>
            <w:b w:val="0"/>
            <w:bCs w:val="0"/>
            <w:smallCaps w:val="0"/>
            <w:noProof/>
            <w:sz w:val="22"/>
            <w:szCs w:val="22"/>
          </w:rPr>
          <w:tab/>
        </w:r>
        <w:r w:rsidRPr="00D14564">
          <w:rPr>
            <w:rStyle w:val="Hyperlink"/>
            <w:noProof/>
          </w:rPr>
          <w:t>System Overview</w:t>
        </w:r>
        <w:r>
          <w:rPr>
            <w:noProof/>
            <w:webHidden/>
          </w:rPr>
          <w:tab/>
        </w:r>
        <w:r>
          <w:rPr>
            <w:noProof/>
            <w:webHidden/>
          </w:rPr>
          <w:fldChar w:fldCharType="begin"/>
        </w:r>
        <w:r>
          <w:rPr>
            <w:noProof/>
            <w:webHidden/>
          </w:rPr>
          <w:instrText xml:space="preserve"> PAGEREF _Toc38367600 \h </w:instrText>
        </w:r>
        <w:r>
          <w:rPr>
            <w:noProof/>
            <w:webHidden/>
          </w:rPr>
        </w:r>
        <w:r>
          <w:rPr>
            <w:noProof/>
            <w:webHidden/>
          </w:rPr>
          <w:fldChar w:fldCharType="separate"/>
        </w:r>
        <w:r w:rsidR="001A25CC">
          <w:rPr>
            <w:noProof/>
            <w:webHidden/>
          </w:rPr>
          <w:t>1</w:t>
        </w:r>
        <w:r>
          <w:rPr>
            <w:noProof/>
            <w:webHidden/>
          </w:rPr>
          <w:fldChar w:fldCharType="end"/>
        </w:r>
      </w:hyperlink>
    </w:p>
    <w:p w14:paraId="786C89C2" w14:textId="6FE26E27" w:rsidR="009E7B51" w:rsidRPr="007233FD" w:rsidRDefault="009E7B51">
      <w:pPr>
        <w:pStyle w:val="TOC2"/>
        <w:tabs>
          <w:tab w:val="left" w:pos="1200"/>
        </w:tabs>
        <w:rPr>
          <w:rFonts w:ascii="Calibri" w:hAnsi="Calibri"/>
          <w:b w:val="0"/>
          <w:bCs w:val="0"/>
          <w:smallCaps w:val="0"/>
          <w:noProof/>
          <w:sz w:val="22"/>
          <w:szCs w:val="22"/>
        </w:rPr>
      </w:pPr>
      <w:hyperlink w:anchor="_Toc38367601" w:history="1">
        <w:r w:rsidRPr="00D14564">
          <w:rPr>
            <w:rStyle w:val="Hyperlink"/>
            <w:noProof/>
          </w:rPr>
          <w:t>1.4.</w:t>
        </w:r>
        <w:r w:rsidRPr="007233FD">
          <w:rPr>
            <w:rFonts w:ascii="Calibri" w:hAnsi="Calibri"/>
            <w:b w:val="0"/>
            <w:bCs w:val="0"/>
            <w:smallCaps w:val="0"/>
            <w:noProof/>
            <w:sz w:val="22"/>
            <w:szCs w:val="22"/>
          </w:rPr>
          <w:tab/>
        </w:r>
        <w:r w:rsidRPr="00D14564">
          <w:rPr>
            <w:rStyle w:val="Hyperlink"/>
            <w:noProof/>
          </w:rPr>
          <w:t>Suspension and Exit Criteria</w:t>
        </w:r>
        <w:r>
          <w:rPr>
            <w:noProof/>
            <w:webHidden/>
          </w:rPr>
          <w:tab/>
        </w:r>
        <w:r>
          <w:rPr>
            <w:noProof/>
            <w:webHidden/>
          </w:rPr>
          <w:fldChar w:fldCharType="begin"/>
        </w:r>
        <w:r>
          <w:rPr>
            <w:noProof/>
            <w:webHidden/>
          </w:rPr>
          <w:instrText xml:space="preserve"> PAGEREF _Toc38367601 \h </w:instrText>
        </w:r>
        <w:r>
          <w:rPr>
            <w:noProof/>
            <w:webHidden/>
          </w:rPr>
        </w:r>
        <w:r>
          <w:rPr>
            <w:noProof/>
            <w:webHidden/>
          </w:rPr>
          <w:fldChar w:fldCharType="separate"/>
        </w:r>
        <w:r w:rsidR="001A25CC">
          <w:rPr>
            <w:noProof/>
            <w:webHidden/>
          </w:rPr>
          <w:t>1</w:t>
        </w:r>
        <w:r>
          <w:rPr>
            <w:noProof/>
            <w:webHidden/>
          </w:rPr>
          <w:fldChar w:fldCharType="end"/>
        </w:r>
      </w:hyperlink>
    </w:p>
    <w:p w14:paraId="76EDCAB7" w14:textId="5166D6AD" w:rsidR="009E7B51" w:rsidRPr="007233FD" w:rsidRDefault="009E7B51">
      <w:pPr>
        <w:pStyle w:val="TOC2"/>
        <w:tabs>
          <w:tab w:val="left" w:pos="1200"/>
        </w:tabs>
        <w:rPr>
          <w:rFonts w:ascii="Calibri" w:hAnsi="Calibri"/>
          <w:b w:val="0"/>
          <w:bCs w:val="0"/>
          <w:smallCaps w:val="0"/>
          <w:noProof/>
          <w:sz w:val="22"/>
          <w:szCs w:val="22"/>
        </w:rPr>
      </w:pPr>
      <w:hyperlink w:anchor="_Toc38367602" w:history="1">
        <w:r w:rsidRPr="00D14564">
          <w:rPr>
            <w:rStyle w:val="Hyperlink"/>
            <w:noProof/>
          </w:rPr>
          <w:t>1.5.</w:t>
        </w:r>
        <w:r w:rsidRPr="007233FD">
          <w:rPr>
            <w:rFonts w:ascii="Calibri" w:hAnsi="Calibri"/>
            <w:b w:val="0"/>
            <w:bCs w:val="0"/>
            <w:smallCaps w:val="0"/>
            <w:noProof/>
            <w:sz w:val="22"/>
            <w:szCs w:val="22"/>
          </w:rPr>
          <w:tab/>
        </w:r>
        <w:r w:rsidRPr="00D14564">
          <w:rPr>
            <w:rStyle w:val="Hyperlink"/>
            <w:noProof/>
          </w:rPr>
          <w:t>Document Overview</w:t>
        </w:r>
        <w:r>
          <w:rPr>
            <w:noProof/>
            <w:webHidden/>
          </w:rPr>
          <w:tab/>
        </w:r>
        <w:r>
          <w:rPr>
            <w:noProof/>
            <w:webHidden/>
          </w:rPr>
          <w:fldChar w:fldCharType="begin"/>
        </w:r>
        <w:r>
          <w:rPr>
            <w:noProof/>
            <w:webHidden/>
          </w:rPr>
          <w:instrText xml:space="preserve"> PAGEREF _Toc38367602 \h </w:instrText>
        </w:r>
        <w:r>
          <w:rPr>
            <w:noProof/>
            <w:webHidden/>
          </w:rPr>
        </w:r>
        <w:r>
          <w:rPr>
            <w:noProof/>
            <w:webHidden/>
          </w:rPr>
          <w:fldChar w:fldCharType="separate"/>
        </w:r>
        <w:r w:rsidR="001A25CC">
          <w:rPr>
            <w:noProof/>
            <w:webHidden/>
          </w:rPr>
          <w:t>1</w:t>
        </w:r>
        <w:r>
          <w:rPr>
            <w:noProof/>
            <w:webHidden/>
          </w:rPr>
          <w:fldChar w:fldCharType="end"/>
        </w:r>
      </w:hyperlink>
    </w:p>
    <w:p w14:paraId="1B86B669" w14:textId="3B5FAE76" w:rsidR="009E7B51" w:rsidRPr="007233FD" w:rsidRDefault="009E7B51">
      <w:pPr>
        <w:pStyle w:val="TOC2"/>
        <w:tabs>
          <w:tab w:val="left" w:pos="1200"/>
        </w:tabs>
        <w:rPr>
          <w:rFonts w:ascii="Calibri" w:hAnsi="Calibri"/>
          <w:b w:val="0"/>
          <w:bCs w:val="0"/>
          <w:smallCaps w:val="0"/>
          <w:noProof/>
          <w:sz w:val="22"/>
          <w:szCs w:val="22"/>
        </w:rPr>
      </w:pPr>
      <w:hyperlink w:anchor="_Toc38367603" w:history="1">
        <w:r w:rsidRPr="00D14564">
          <w:rPr>
            <w:rStyle w:val="Hyperlink"/>
            <w:noProof/>
          </w:rPr>
          <w:t>1.6.</w:t>
        </w:r>
        <w:r w:rsidRPr="007233FD">
          <w:rPr>
            <w:rFonts w:ascii="Calibri" w:hAnsi="Calibri"/>
            <w:b w:val="0"/>
            <w:bCs w:val="0"/>
            <w:smallCaps w:val="0"/>
            <w:noProof/>
            <w:sz w:val="22"/>
            <w:szCs w:val="22"/>
          </w:rPr>
          <w:tab/>
        </w:r>
        <w:r w:rsidRPr="00D14564">
          <w:rPr>
            <w:rStyle w:val="Hyperlink"/>
            <w:noProof/>
          </w:rPr>
          <w:t>References</w:t>
        </w:r>
        <w:r>
          <w:rPr>
            <w:noProof/>
            <w:webHidden/>
          </w:rPr>
          <w:tab/>
        </w:r>
        <w:r>
          <w:rPr>
            <w:noProof/>
            <w:webHidden/>
          </w:rPr>
          <w:fldChar w:fldCharType="begin"/>
        </w:r>
        <w:r>
          <w:rPr>
            <w:noProof/>
            <w:webHidden/>
          </w:rPr>
          <w:instrText xml:space="preserve"> PAGEREF _Toc38367603 \h </w:instrText>
        </w:r>
        <w:r>
          <w:rPr>
            <w:noProof/>
            <w:webHidden/>
          </w:rPr>
        </w:r>
        <w:r>
          <w:rPr>
            <w:noProof/>
            <w:webHidden/>
          </w:rPr>
          <w:fldChar w:fldCharType="separate"/>
        </w:r>
        <w:r w:rsidR="001A25CC">
          <w:rPr>
            <w:noProof/>
            <w:webHidden/>
          </w:rPr>
          <w:t>1</w:t>
        </w:r>
        <w:r>
          <w:rPr>
            <w:noProof/>
            <w:webHidden/>
          </w:rPr>
          <w:fldChar w:fldCharType="end"/>
        </w:r>
      </w:hyperlink>
    </w:p>
    <w:p w14:paraId="1A108B3A" w14:textId="0FA64735" w:rsidR="009E7B51" w:rsidRPr="007233FD" w:rsidRDefault="009E7B51">
      <w:pPr>
        <w:pStyle w:val="TOC1"/>
        <w:tabs>
          <w:tab w:val="left" w:pos="400"/>
        </w:tabs>
        <w:rPr>
          <w:rFonts w:ascii="Calibri" w:hAnsi="Calibri"/>
          <w:b w:val="0"/>
          <w:caps w:val="0"/>
          <w:noProof/>
          <w:sz w:val="22"/>
          <w:szCs w:val="22"/>
        </w:rPr>
      </w:pPr>
      <w:hyperlink w:anchor="_Toc38367604" w:history="1">
        <w:r w:rsidRPr="00D14564">
          <w:rPr>
            <w:rStyle w:val="Hyperlink"/>
            <w:noProof/>
          </w:rPr>
          <w:t>2.</w:t>
        </w:r>
        <w:r w:rsidRPr="007233FD">
          <w:rPr>
            <w:rFonts w:ascii="Calibri" w:hAnsi="Calibri"/>
            <w:b w:val="0"/>
            <w:caps w:val="0"/>
            <w:noProof/>
            <w:sz w:val="22"/>
            <w:szCs w:val="22"/>
          </w:rPr>
          <w:tab/>
        </w:r>
        <w:r w:rsidRPr="00D14564">
          <w:rPr>
            <w:rStyle w:val="Hyperlink"/>
            <w:noProof/>
          </w:rPr>
          <w:t>Test Items and Features</w:t>
        </w:r>
        <w:r>
          <w:rPr>
            <w:noProof/>
            <w:webHidden/>
          </w:rPr>
          <w:tab/>
        </w:r>
        <w:r>
          <w:rPr>
            <w:noProof/>
            <w:webHidden/>
          </w:rPr>
          <w:fldChar w:fldCharType="begin"/>
        </w:r>
        <w:r>
          <w:rPr>
            <w:noProof/>
            <w:webHidden/>
          </w:rPr>
          <w:instrText xml:space="preserve"> PAGEREF _Toc38367604 \h </w:instrText>
        </w:r>
        <w:r>
          <w:rPr>
            <w:noProof/>
            <w:webHidden/>
          </w:rPr>
        </w:r>
        <w:r>
          <w:rPr>
            <w:noProof/>
            <w:webHidden/>
          </w:rPr>
          <w:fldChar w:fldCharType="separate"/>
        </w:r>
        <w:r w:rsidR="001A25CC">
          <w:rPr>
            <w:noProof/>
            <w:webHidden/>
          </w:rPr>
          <w:t>2</w:t>
        </w:r>
        <w:r>
          <w:rPr>
            <w:noProof/>
            <w:webHidden/>
          </w:rPr>
          <w:fldChar w:fldCharType="end"/>
        </w:r>
      </w:hyperlink>
    </w:p>
    <w:p w14:paraId="07B9E293" w14:textId="07832467" w:rsidR="009E7B51" w:rsidRPr="007233FD" w:rsidRDefault="009E7B51">
      <w:pPr>
        <w:pStyle w:val="TOC1"/>
        <w:tabs>
          <w:tab w:val="left" w:pos="400"/>
        </w:tabs>
        <w:rPr>
          <w:rFonts w:ascii="Calibri" w:hAnsi="Calibri"/>
          <w:b w:val="0"/>
          <w:caps w:val="0"/>
          <w:noProof/>
          <w:sz w:val="22"/>
          <w:szCs w:val="22"/>
        </w:rPr>
      </w:pPr>
      <w:hyperlink w:anchor="_Toc38367605" w:history="1">
        <w:r w:rsidRPr="00D14564">
          <w:rPr>
            <w:rStyle w:val="Hyperlink"/>
            <w:noProof/>
          </w:rPr>
          <w:t>3.</w:t>
        </w:r>
        <w:r w:rsidRPr="007233FD">
          <w:rPr>
            <w:rFonts w:ascii="Calibri" w:hAnsi="Calibri"/>
            <w:b w:val="0"/>
            <w:caps w:val="0"/>
            <w:noProof/>
            <w:sz w:val="22"/>
            <w:szCs w:val="22"/>
          </w:rPr>
          <w:tab/>
        </w:r>
        <w:r w:rsidRPr="00D14564">
          <w:rPr>
            <w:rStyle w:val="Hyperlink"/>
            <w:noProof/>
          </w:rPr>
          <w:t>Testing Approach</w:t>
        </w:r>
        <w:r>
          <w:rPr>
            <w:noProof/>
            <w:webHidden/>
          </w:rPr>
          <w:tab/>
        </w:r>
        <w:r>
          <w:rPr>
            <w:noProof/>
            <w:webHidden/>
          </w:rPr>
          <w:fldChar w:fldCharType="begin"/>
        </w:r>
        <w:r>
          <w:rPr>
            <w:noProof/>
            <w:webHidden/>
          </w:rPr>
          <w:instrText xml:space="preserve"> PAGEREF _Toc38367605 \h </w:instrText>
        </w:r>
        <w:r>
          <w:rPr>
            <w:noProof/>
            <w:webHidden/>
          </w:rPr>
        </w:r>
        <w:r>
          <w:rPr>
            <w:noProof/>
            <w:webHidden/>
          </w:rPr>
          <w:fldChar w:fldCharType="separate"/>
        </w:r>
        <w:r w:rsidR="001A25CC">
          <w:rPr>
            <w:noProof/>
            <w:webHidden/>
          </w:rPr>
          <w:t>3</w:t>
        </w:r>
        <w:r>
          <w:rPr>
            <w:noProof/>
            <w:webHidden/>
          </w:rPr>
          <w:fldChar w:fldCharType="end"/>
        </w:r>
      </w:hyperlink>
    </w:p>
    <w:p w14:paraId="0135E537" w14:textId="340D4BBA" w:rsidR="009E7B51" w:rsidRPr="007233FD" w:rsidRDefault="009E7B51">
      <w:pPr>
        <w:pStyle w:val="TOC2"/>
        <w:tabs>
          <w:tab w:val="left" w:pos="1200"/>
        </w:tabs>
        <w:rPr>
          <w:rFonts w:ascii="Calibri" w:hAnsi="Calibri"/>
          <w:b w:val="0"/>
          <w:bCs w:val="0"/>
          <w:smallCaps w:val="0"/>
          <w:noProof/>
          <w:sz w:val="22"/>
          <w:szCs w:val="22"/>
        </w:rPr>
      </w:pPr>
      <w:hyperlink w:anchor="_Toc38367606" w:history="1">
        <w:r w:rsidRPr="00D14564">
          <w:rPr>
            <w:rStyle w:val="Hyperlink"/>
            <w:noProof/>
          </w:rPr>
          <w:t>3.1.</w:t>
        </w:r>
        <w:r w:rsidRPr="007233FD">
          <w:rPr>
            <w:rFonts w:ascii="Calibri" w:hAnsi="Calibri"/>
            <w:b w:val="0"/>
            <w:bCs w:val="0"/>
            <w:smallCaps w:val="0"/>
            <w:noProof/>
            <w:sz w:val="22"/>
            <w:szCs w:val="22"/>
          </w:rPr>
          <w:tab/>
        </w:r>
        <w:r w:rsidRPr="00D14564">
          <w:rPr>
            <w:rStyle w:val="Hyperlink"/>
            <w:noProof/>
          </w:rPr>
          <w:t>System set up</w:t>
        </w:r>
        <w:r>
          <w:rPr>
            <w:noProof/>
            <w:webHidden/>
          </w:rPr>
          <w:tab/>
        </w:r>
        <w:r>
          <w:rPr>
            <w:noProof/>
            <w:webHidden/>
          </w:rPr>
          <w:fldChar w:fldCharType="begin"/>
        </w:r>
        <w:r>
          <w:rPr>
            <w:noProof/>
            <w:webHidden/>
          </w:rPr>
          <w:instrText xml:space="preserve"> PAGEREF _Toc38367606 \h </w:instrText>
        </w:r>
        <w:r>
          <w:rPr>
            <w:noProof/>
            <w:webHidden/>
          </w:rPr>
        </w:r>
        <w:r>
          <w:rPr>
            <w:noProof/>
            <w:webHidden/>
          </w:rPr>
          <w:fldChar w:fldCharType="separate"/>
        </w:r>
        <w:r w:rsidR="001A25CC">
          <w:rPr>
            <w:noProof/>
            <w:webHidden/>
          </w:rPr>
          <w:t>3</w:t>
        </w:r>
        <w:r>
          <w:rPr>
            <w:noProof/>
            <w:webHidden/>
          </w:rPr>
          <w:fldChar w:fldCharType="end"/>
        </w:r>
      </w:hyperlink>
    </w:p>
    <w:p w14:paraId="0BA73138" w14:textId="283DE50B" w:rsidR="009E7B51" w:rsidRPr="007233FD" w:rsidRDefault="009E7B51">
      <w:pPr>
        <w:pStyle w:val="TOC1"/>
        <w:tabs>
          <w:tab w:val="left" w:pos="400"/>
        </w:tabs>
        <w:rPr>
          <w:rFonts w:ascii="Calibri" w:hAnsi="Calibri"/>
          <w:b w:val="0"/>
          <w:caps w:val="0"/>
          <w:noProof/>
          <w:sz w:val="22"/>
          <w:szCs w:val="22"/>
        </w:rPr>
      </w:pPr>
      <w:hyperlink w:anchor="_Toc38367607" w:history="1">
        <w:r w:rsidRPr="00D14564">
          <w:rPr>
            <w:rStyle w:val="Hyperlink"/>
            <w:noProof/>
          </w:rPr>
          <w:t>4.</w:t>
        </w:r>
        <w:r w:rsidRPr="007233FD">
          <w:rPr>
            <w:rFonts w:ascii="Calibri" w:hAnsi="Calibri"/>
            <w:b w:val="0"/>
            <w:caps w:val="0"/>
            <w:noProof/>
            <w:sz w:val="22"/>
            <w:szCs w:val="22"/>
          </w:rPr>
          <w:tab/>
        </w:r>
        <w:r w:rsidRPr="00D14564">
          <w:rPr>
            <w:rStyle w:val="Hyperlink"/>
            <w:noProof/>
          </w:rPr>
          <w:t>Test Procedures</w:t>
        </w:r>
        <w:r>
          <w:rPr>
            <w:noProof/>
            <w:webHidden/>
          </w:rPr>
          <w:tab/>
        </w:r>
        <w:r>
          <w:rPr>
            <w:noProof/>
            <w:webHidden/>
          </w:rPr>
          <w:fldChar w:fldCharType="begin"/>
        </w:r>
        <w:r>
          <w:rPr>
            <w:noProof/>
            <w:webHidden/>
          </w:rPr>
          <w:instrText xml:space="preserve"> PAGEREF _Toc38367607 \h </w:instrText>
        </w:r>
        <w:r>
          <w:rPr>
            <w:noProof/>
            <w:webHidden/>
          </w:rPr>
        </w:r>
        <w:r>
          <w:rPr>
            <w:noProof/>
            <w:webHidden/>
          </w:rPr>
          <w:fldChar w:fldCharType="separate"/>
        </w:r>
        <w:r w:rsidR="001A25CC">
          <w:rPr>
            <w:noProof/>
            <w:webHidden/>
          </w:rPr>
          <w:t>4</w:t>
        </w:r>
        <w:r>
          <w:rPr>
            <w:noProof/>
            <w:webHidden/>
          </w:rPr>
          <w:fldChar w:fldCharType="end"/>
        </w:r>
      </w:hyperlink>
    </w:p>
    <w:p w14:paraId="2817FAB4" w14:textId="382EFEDE" w:rsidR="009E7B51" w:rsidRPr="007233FD" w:rsidRDefault="009E7B51">
      <w:pPr>
        <w:pStyle w:val="TOC2"/>
        <w:tabs>
          <w:tab w:val="left" w:pos="1200"/>
        </w:tabs>
        <w:rPr>
          <w:rFonts w:ascii="Calibri" w:hAnsi="Calibri"/>
          <w:b w:val="0"/>
          <w:bCs w:val="0"/>
          <w:smallCaps w:val="0"/>
          <w:noProof/>
          <w:sz w:val="22"/>
          <w:szCs w:val="22"/>
        </w:rPr>
      </w:pPr>
      <w:hyperlink w:anchor="_Toc38367608" w:history="1">
        <w:r w:rsidRPr="00D14564">
          <w:rPr>
            <w:rStyle w:val="Hyperlink"/>
            <w:noProof/>
          </w:rPr>
          <w:t>4.1.</w:t>
        </w:r>
        <w:r w:rsidRPr="007233FD">
          <w:rPr>
            <w:rFonts w:ascii="Calibri" w:hAnsi="Calibri"/>
            <w:b w:val="0"/>
            <w:bCs w:val="0"/>
            <w:smallCaps w:val="0"/>
            <w:noProof/>
            <w:sz w:val="22"/>
            <w:szCs w:val="22"/>
          </w:rPr>
          <w:tab/>
        </w:r>
        <w:r w:rsidRPr="00D14564">
          <w:rPr>
            <w:rStyle w:val="Hyperlink"/>
            <w:noProof/>
          </w:rPr>
          <w:t>Test SR_1</w:t>
        </w:r>
        <w:r>
          <w:rPr>
            <w:noProof/>
            <w:webHidden/>
          </w:rPr>
          <w:tab/>
        </w:r>
        <w:r>
          <w:rPr>
            <w:noProof/>
            <w:webHidden/>
          </w:rPr>
          <w:fldChar w:fldCharType="begin"/>
        </w:r>
        <w:r>
          <w:rPr>
            <w:noProof/>
            <w:webHidden/>
          </w:rPr>
          <w:instrText xml:space="preserve"> PAGEREF _Toc38367608 \h </w:instrText>
        </w:r>
        <w:r>
          <w:rPr>
            <w:noProof/>
            <w:webHidden/>
          </w:rPr>
        </w:r>
        <w:r>
          <w:rPr>
            <w:noProof/>
            <w:webHidden/>
          </w:rPr>
          <w:fldChar w:fldCharType="separate"/>
        </w:r>
        <w:r w:rsidR="001A25CC">
          <w:rPr>
            <w:noProof/>
            <w:webHidden/>
          </w:rPr>
          <w:t>4</w:t>
        </w:r>
        <w:r>
          <w:rPr>
            <w:noProof/>
            <w:webHidden/>
          </w:rPr>
          <w:fldChar w:fldCharType="end"/>
        </w:r>
      </w:hyperlink>
    </w:p>
    <w:p w14:paraId="3AF983B3" w14:textId="24389BA7" w:rsidR="009E7B51" w:rsidRPr="007233FD" w:rsidRDefault="009E7B51">
      <w:pPr>
        <w:pStyle w:val="TOC2"/>
        <w:tabs>
          <w:tab w:val="left" w:pos="1200"/>
        </w:tabs>
        <w:rPr>
          <w:rFonts w:ascii="Calibri" w:hAnsi="Calibri"/>
          <w:b w:val="0"/>
          <w:bCs w:val="0"/>
          <w:smallCaps w:val="0"/>
          <w:noProof/>
          <w:sz w:val="22"/>
          <w:szCs w:val="22"/>
        </w:rPr>
      </w:pPr>
      <w:hyperlink w:anchor="_Toc38367609" w:history="1">
        <w:r w:rsidRPr="00D14564">
          <w:rPr>
            <w:rStyle w:val="Hyperlink"/>
            <w:noProof/>
          </w:rPr>
          <w:t>4.2.</w:t>
        </w:r>
        <w:r w:rsidRPr="007233FD">
          <w:rPr>
            <w:rFonts w:ascii="Calibri" w:hAnsi="Calibri"/>
            <w:b w:val="0"/>
            <w:bCs w:val="0"/>
            <w:smallCaps w:val="0"/>
            <w:noProof/>
            <w:sz w:val="22"/>
            <w:szCs w:val="22"/>
          </w:rPr>
          <w:tab/>
        </w:r>
        <w:r w:rsidRPr="00D14564">
          <w:rPr>
            <w:rStyle w:val="Hyperlink"/>
            <w:noProof/>
          </w:rPr>
          <w:t>Test SR_2</w:t>
        </w:r>
        <w:r>
          <w:rPr>
            <w:noProof/>
            <w:webHidden/>
          </w:rPr>
          <w:tab/>
        </w:r>
        <w:r>
          <w:rPr>
            <w:noProof/>
            <w:webHidden/>
          </w:rPr>
          <w:fldChar w:fldCharType="begin"/>
        </w:r>
        <w:r>
          <w:rPr>
            <w:noProof/>
            <w:webHidden/>
          </w:rPr>
          <w:instrText xml:space="preserve"> PAGEREF _Toc38367609 \h </w:instrText>
        </w:r>
        <w:r>
          <w:rPr>
            <w:noProof/>
            <w:webHidden/>
          </w:rPr>
        </w:r>
        <w:r>
          <w:rPr>
            <w:noProof/>
            <w:webHidden/>
          </w:rPr>
          <w:fldChar w:fldCharType="separate"/>
        </w:r>
        <w:r w:rsidR="001A25CC">
          <w:rPr>
            <w:noProof/>
            <w:webHidden/>
          </w:rPr>
          <w:t>5</w:t>
        </w:r>
        <w:r>
          <w:rPr>
            <w:noProof/>
            <w:webHidden/>
          </w:rPr>
          <w:fldChar w:fldCharType="end"/>
        </w:r>
      </w:hyperlink>
    </w:p>
    <w:p w14:paraId="113E43FB" w14:textId="7401028E" w:rsidR="009E7B51" w:rsidRPr="007233FD" w:rsidRDefault="009E7B51">
      <w:pPr>
        <w:pStyle w:val="TOC2"/>
        <w:tabs>
          <w:tab w:val="left" w:pos="1200"/>
        </w:tabs>
        <w:rPr>
          <w:rFonts w:ascii="Calibri" w:hAnsi="Calibri"/>
          <w:b w:val="0"/>
          <w:bCs w:val="0"/>
          <w:smallCaps w:val="0"/>
          <w:noProof/>
          <w:sz w:val="22"/>
          <w:szCs w:val="22"/>
        </w:rPr>
      </w:pPr>
      <w:hyperlink w:anchor="_Toc38367610" w:history="1">
        <w:r w:rsidRPr="00D14564">
          <w:rPr>
            <w:rStyle w:val="Hyperlink"/>
            <w:noProof/>
          </w:rPr>
          <w:t>4.3.</w:t>
        </w:r>
        <w:r w:rsidRPr="007233FD">
          <w:rPr>
            <w:rFonts w:ascii="Calibri" w:hAnsi="Calibri"/>
            <w:b w:val="0"/>
            <w:bCs w:val="0"/>
            <w:smallCaps w:val="0"/>
            <w:noProof/>
            <w:sz w:val="22"/>
            <w:szCs w:val="22"/>
          </w:rPr>
          <w:tab/>
        </w:r>
        <w:r w:rsidRPr="00D14564">
          <w:rPr>
            <w:rStyle w:val="Hyperlink"/>
            <w:noProof/>
          </w:rPr>
          <w:t>Test SR_3</w:t>
        </w:r>
        <w:r>
          <w:rPr>
            <w:noProof/>
            <w:webHidden/>
          </w:rPr>
          <w:tab/>
        </w:r>
        <w:r>
          <w:rPr>
            <w:noProof/>
            <w:webHidden/>
          </w:rPr>
          <w:fldChar w:fldCharType="begin"/>
        </w:r>
        <w:r>
          <w:rPr>
            <w:noProof/>
            <w:webHidden/>
          </w:rPr>
          <w:instrText xml:space="preserve"> PAGEREF _Toc38367610 \h </w:instrText>
        </w:r>
        <w:r>
          <w:rPr>
            <w:noProof/>
            <w:webHidden/>
          </w:rPr>
        </w:r>
        <w:r>
          <w:rPr>
            <w:noProof/>
            <w:webHidden/>
          </w:rPr>
          <w:fldChar w:fldCharType="separate"/>
        </w:r>
        <w:r w:rsidR="001A25CC">
          <w:rPr>
            <w:noProof/>
            <w:webHidden/>
          </w:rPr>
          <w:t>6</w:t>
        </w:r>
        <w:r>
          <w:rPr>
            <w:noProof/>
            <w:webHidden/>
          </w:rPr>
          <w:fldChar w:fldCharType="end"/>
        </w:r>
      </w:hyperlink>
    </w:p>
    <w:p w14:paraId="1CC2BD2B" w14:textId="5D25C2DF" w:rsidR="009E7B51" w:rsidRPr="007233FD" w:rsidRDefault="009E7B51">
      <w:pPr>
        <w:pStyle w:val="TOC2"/>
        <w:tabs>
          <w:tab w:val="left" w:pos="1200"/>
        </w:tabs>
        <w:rPr>
          <w:rFonts w:ascii="Calibri" w:hAnsi="Calibri"/>
          <w:b w:val="0"/>
          <w:bCs w:val="0"/>
          <w:smallCaps w:val="0"/>
          <w:noProof/>
          <w:sz w:val="22"/>
          <w:szCs w:val="22"/>
        </w:rPr>
      </w:pPr>
      <w:hyperlink w:anchor="_Toc38367611" w:history="1">
        <w:r w:rsidRPr="00D14564">
          <w:rPr>
            <w:rStyle w:val="Hyperlink"/>
            <w:noProof/>
          </w:rPr>
          <w:t>4.4.</w:t>
        </w:r>
        <w:r w:rsidRPr="007233FD">
          <w:rPr>
            <w:rFonts w:ascii="Calibri" w:hAnsi="Calibri"/>
            <w:b w:val="0"/>
            <w:bCs w:val="0"/>
            <w:smallCaps w:val="0"/>
            <w:noProof/>
            <w:sz w:val="22"/>
            <w:szCs w:val="22"/>
          </w:rPr>
          <w:tab/>
        </w:r>
        <w:r w:rsidRPr="00D14564">
          <w:rPr>
            <w:rStyle w:val="Hyperlink"/>
            <w:noProof/>
          </w:rPr>
          <w:t>Test SR_4</w:t>
        </w:r>
        <w:r>
          <w:rPr>
            <w:noProof/>
            <w:webHidden/>
          </w:rPr>
          <w:tab/>
        </w:r>
        <w:r>
          <w:rPr>
            <w:noProof/>
            <w:webHidden/>
          </w:rPr>
          <w:fldChar w:fldCharType="begin"/>
        </w:r>
        <w:r>
          <w:rPr>
            <w:noProof/>
            <w:webHidden/>
          </w:rPr>
          <w:instrText xml:space="preserve"> PAGEREF _Toc38367611 \h </w:instrText>
        </w:r>
        <w:r>
          <w:rPr>
            <w:noProof/>
            <w:webHidden/>
          </w:rPr>
        </w:r>
        <w:r>
          <w:rPr>
            <w:noProof/>
            <w:webHidden/>
          </w:rPr>
          <w:fldChar w:fldCharType="separate"/>
        </w:r>
        <w:r w:rsidR="001A25CC">
          <w:rPr>
            <w:noProof/>
            <w:webHidden/>
          </w:rPr>
          <w:t>7</w:t>
        </w:r>
        <w:r>
          <w:rPr>
            <w:noProof/>
            <w:webHidden/>
          </w:rPr>
          <w:fldChar w:fldCharType="end"/>
        </w:r>
      </w:hyperlink>
    </w:p>
    <w:p w14:paraId="75DFCAF2" w14:textId="1C57C753" w:rsidR="009E7B51" w:rsidRPr="007233FD" w:rsidRDefault="009E7B51">
      <w:pPr>
        <w:pStyle w:val="TOC2"/>
        <w:tabs>
          <w:tab w:val="left" w:pos="1200"/>
        </w:tabs>
        <w:rPr>
          <w:rFonts w:ascii="Calibri" w:hAnsi="Calibri"/>
          <w:b w:val="0"/>
          <w:bCs w:val="0"/>
          <w:smallCaps w:val="0"/>
          <w:noProof/>
          <w:sz w:val="22"/>
          <w:szCs w:val="22"/>
        </w:rPr>
      </w:pPr>
      <w:hyperlink w:anchor="_Toc38367612" w:history="1">
        <w:r w:rsidRPr="00D14564">
          <w:rPr>
            <w:rStyle w:val="Hyperlink"/>
            <w:noProof/>
          </w:rPr>
          <w:t>4.5.</w:t>
        </w:r>
        <w:r w:rsidRPr="007233FD">
          <w:rPr>
            <w:rFonts w:ascii="Calibri" w:hAnsi="Calibri"/>
            <w:b w:val="0"/>
            <w:bCs w:val="0"/>
            <w:smallCaps w:val="0"/>
            <w:noProof/>
            <w:sz w:val="22"/>
            <w:szCs w:val="22"/>
          </w:rPr>
          <w:tab/>
        </w:r>
        <w:r w:rsidRPr="00D14564">
          <w:rPr>
            <w:rStyle w:val="Hyperlink"/>
            <w:noProof/>
          </w:rPr>
          <w:t>Test SR_5</w:t>
        </w:r>
        <w:r>
          <w:rPr>
            <w:noProof/>
            <w:webHidden/>
          </w:rPr>
          <w:tab/>
        </w:r>
        <w:r>
          <w:rPr>
            <w:noProof/>
            <w:webHidden/>
          </w:rPr>
          <w:fldChar w:fldCharType="begin"/>
        </w:r>
        <w:r>
          <w:rPr>
            <w:noProof/>
            <w:webHidden/>
          </w:rPr>
          <w:instrText xml:space="preserve"> PAGEREF _Toc38367612 \h </w:instrText>
        </w:r>
        <w:r>
          <w:rPr>
            <w:noProof/>
            <w:webHidden/>
          </w:rPr>
        </w:r>
        <w:r>
          <w:rPr>
            <w:noProof/>
            <w:webHidden/>
          </w:rPr>
          <w:fldChar w:fldCharType="separate"/>
        </w:r>
        <w:r w:rsidR="001A25CC">
          <w:rPr>
            <w:noProof/>
            <w:webHidden/>
          </w:rPr>
          <w:t>9</w:t>
        </w:r>
        <w:r>
          <w:rPr>
            <w:noProof/>
            <w:webHidden/>
          </w:rPr>
          <w:fldChar w:fldCharType="end"/>
        </w:r>
      </w:hyperlink>
    </w:p>
    <w:p w14:paraId="2579AC30" w14:textId="36ED010C" w:rsidR="009E7B51" w:rsidRPr="007233FD" w:rsidRDefault="009E7B51">
      <w:pPr>
        <w:pStyle w:val="TOC2"/>
        <w:tabs>
          <w:tab w:val="left" w:pos="1200"/>
        </w:tabs>
        <w:rPr>
          <w:rFonts w:ascii="Calibri" w:hAnsi="Calibri"/>
          <w:b w:val="0"/>
          <w:bCs w:val="0"/>
          <w:smallCaps w:val="0"/>
          <w:noProof/>
          <w:sz w:val="22"/>
          <w:szCs w:val="22"/>
        </w:rPr>
      </w:pPr>
      <w:hyperlink w:anchor="_Toc38367613" w:history="1">
        <w:r w:rsidRPr="00D14564">
          <w:rPr>
            <w:rStyle w:val="Hyperlink"/>
            <w:noProof/>
          </w:rPr>
          <w:t>4.6.</w:t>
        </w:r>
        <w:r w:rsidRPr="007233FD">
          <w:rPr>
            <w:rFonts w:ascii="Calibri" w:hAnsi="Calibri"/>
            <w:b w:val="0"/>
            <w:bCs w:val="0"/>
            <w:smallCaps w:val="0"/>
            <w:noProof/>
            <w:sz w:val="22"/>
            <w:szCs w:val="22"/>
          </w:rPr>
          <w:tab/>
        </w:r>
        <w:r w:rsidRPr="00D14564">
          <w:rPr>
            <w:rStyle w:val="Hyperlink"/>
            <w:noProof/>
          </w:rPr>
          <w:t>Test OR_1</w:t>
        </w:r>
        <w:r>
          <w:rPr>
            <w:noProof/>
            <w:webHidden/>
          </w:rPr>
          <w:tab/>
        </w:r>
        <w:r>
          <w:rPr>
            <w:noProof/>
            <w:webHidden/>
          </w:rPr>
          <w:fldChar w:fldCharType="begin"/>
        </w:r>
        <w:r>
          <w:rPr>
            <w:noProof/>
            <w:webHidden/>
          </w:rPr>
          <w:instrText xml:space="preserve"> PAGEREF _Toc38367613 \h </w:instrText>
        </w:r>
        <w:r>
          <w:rPr>
            <w:noProof/>
            <w:webHidden/>
          </w:rPr>
        </w:r>
        <w:r>
          <w:rPr>
            <w:noProof/>
            <w:webHidden/>
          </w:rPr>
          <w:fldChar w:fldCharType="separate"/>
        </w:r>
        <w:r w:rsidR="001A25CC">
          <w:rPr>
            <w:noProof/>
            <w:webHidden/>
          </w:rPr>
          <w:t>2</w:t>
        </w:r>
        <w:r>
          <w:rPr>
            <w:noProof/>
            <w:webHidden/>
          </w:rPr>
          <w:fldChar w:fldCharType="end"/>
        </w:r>
      </w:hyperlink>
    </w:p>
    <w:p w14:paraId="47CF7418" w14:textId="755647C4" w:rsidR="009E7B51" w:rsidRPr="007233FD" w:rsidRDefault="009E7B51">
      <w:pPr>
        <w:pStyle w:val="TOC2"/>
        <w:tabs>
          <w:tab w:val="left" w:pos="1200"/>
        </w:tabs>
        <w:rPr>
          <w:rFonts w:ascii="Calibri" w:hAnsi="Calibri"/>
          <w:b w:val="0"/>
          <w:bCs w:val="0"/>
          <w:smallCaps w:val="0"/>
          <w:noProof/>
          <w:sz w:val="22"/>
          <w:szCs w:val="22"/>
        </w:rPr>
      </w:pPr>
      <w:hyperlink w:anchor="_Toc38367614" w:history="1">
        <w:r w:rsidRPr="00D14564">
          <w:rPr>
            <w:rStyle w:val="Hyperlink"/>
            <w:noProof/>
          </w:rPr>
          <w:t>4.7.</w:t>
        </w:r>
        <w:r w:rsidRPr="007233FD">
          <w:rPr>
            <w:rFonts w:ascii="Calibri" w:hAnsi="Calibri"/>
            <w:b w:val="0"/>
            <w:bCs w:val="0"/>
            <w:smallCaps w:val="0"/>
            <w:noProof/>
            <w:sz w:val="22"/>
            <w:szCs w:val="22"/>
          </w:rPr>
          <w:tab/>
        </w:r>
        <w:r w:rsidRPr="00D14564">
          <w:rPr>
            <w:rStyle w:val="Hyperlink"/>
            <w:noProof/>
          </w:rPr>
          <w:t>Test AND_1</w:t>
        </w:r>
        <w:r>
          <w:rPr>
            <w:noProof/>
            <w:webHidden/>
          </w:rPr>
          <w:tab/>
        </w:r>
        <w:r>
          <w:rPr>
            <w:noProof/>
            <w:webHidden/>
          </w:rPr>
          <w:fldChar w:fldCharType="begin"/>
        </w:r>
        <w:r>
          <w:rPr>
            <w:noProof/>
            <w:webHidden/>
          </w:rPr>
          <w:instrText xml:space="preserve"> PAGEREF _Toc38367614 \h </w:instrText>
        </w:r>
        <w:r>
          <w:rPr>
            <w:noProof/>
            <w:webHidden/>
          </w:rPr>
        </w:r>
        <w:r>
          <w:rPr>
            <w:noProof/>
            <w:webHidden/>
          </w:rPr>
          <w:fldChar w:fldCharType="separate"/>
        </w:r>
        <w:r w:rsidR="001A25CC">
          <w:rPr>
            <w:noProof/>
            <w:webHidden/>
          </w:rPr>
          <w:t>4</w:t>
        </w:r>
        <w:r>
          <w:rPr>
            <w:noProof/>
            <w:webHidden/>
          </w:rPr>
          <w:fldChar w:fldCharType="end"/>
        </w:r>
      </w:hyperlink>
    </w:p>
    <w:p w14:paraId="7CA5A192" w14:textId="0CC14C31" w:rsidR="009E7B51" w:rsidRPr="007233FD" w:rsidRDefault="009E7B51">
      <w:pPr>
        <w:pStyle w:val="TOC1"/>
        <w:tabs>
          <w:tab w:val="left" w:pos="400"/>
        </w:tabs>
        <w:rPr>
          <w:rFonts w:ascii="Calibri" w:hAnsi="Calibri"/>
          <w:b w:val="0"/>
          <w:caps w:val="0"/>
          <w:noProof/>
          <w:sz w:val="22"/>
          <w:szCs w:val="22"/>
        </w:rPr>
      </w:pPr>
      <w:hyperlink w:anchor="_Toc38367615" w:history="1">
        <w:r w:rsidRPr="00D14564">
          <w:rPr>
            <w:rStyle w:val="Hyperlink"/>
            <w:noProof/>
          </w:rPr>
          <w:t>5.</w:t>
        </w:r>
        <w:r w:rsidRPr="007233FD">
          <w:rPr>
            <w:rFonts w:ascii="Calibri" w:hAnsi="Calibri"/>
            <w:b w:val="0"/>
            <w:caps w:val="0"/>
            <w:noProof/>
            <w:sz w:val="22"/>
            <w:szCs w:val="22"/>
          </w:rPr>
          <w:tab/>
        </w:r>
        <w:r w:rsidRPr="00D14564">
          <w:rPr>
            <w:rStyle w:val="Hyperlink"/>
            <w:noProof/>
          </w:rPr>
          <w:t>Appendix</w:t>
        </w:r>
        <w:r>
          <w:rPr>
            <w:noProof/>
            <w:webHidden/>
          </w:rPr>
          <w:tab/>
        </w:r>
        <w:r>
          <w:rPr>
            <w:noProof/>
            <w:webHidden/>
          </w:rPr>
          <w:fldChar w:fldCharType="begin"/>
        </w:r>
        <w:r>
          <w:rPr>
            <w:noProof/>
            <w:webHidden/>
          </w:rPr>
          <w:instrText xml:space="preserve"> PAGEREF _Toc38367615 \h </w:instrText>
        </w:r>
        <w:r>
          <w:rPr>
            <w:noProof/>
            <w:webHidden/>
          </w:rPr>
        </w:r>
        <w:r>
          <w:rPr>
            <w:noProof/>
            <w:webHidden/>
          </w:rPr>
          <w:fldChar w:fldCharType="separate"/>
        </w:r>
        <w:r w:rsidR="001A25CC">
          <w:rPr>
            <w:noProof/>
            <w:webHidden/>
          </w:rPr>
          <w:t>2</w:t>
        </w:r>
        <w:r>
          <w:rPr>
            <w:noProof/>
            <w:webHidden/>
          </w:rPr>
          <w:fldChar w:fldCharType="end"/>
        </w:r>
      </w:hyperlink>
    </w:p>
    <w:p w14:paraId="6A0642DB" w14:textId="79344A9B" w:rsidR="00941D93" w:rsidRDefault="00941D93">
      <w:pPr>
        <w:pStyle w:val="TOC2"/>
      </w:pPr>
      <w:r>
        <w:fldChar w:fldCharType="end"/>
      </w:r>
    </w:p>
    <w:p w14:paraId="0D3FC339"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62311841" w14:textId="77777777" w:rsidR="00941D93" w:rsidRDefault="00941D93">
      <w:pPr>
        <w:pStyle w:val="Heading1"/>
      </w:pPr>
      <w:bookmarkStart w:id="20" w:name="_Toc38367597"/>
      <w:r>
        <w:lastRenderedPageBreak/>
        <w:t>Introduction</w:t>
      </w:r>
      <w:bookmarkEnd w:id="20"/>
    </w:p>
    <w:p w14:paraId="107C5872" w14:textId="77777777" w:rsidR="00941D93" w:rsidRDefault="00941D93"/>
    <w:p w14:paraId="0D59D74C" w14:textId="77777777" w:rsidR="00941D93" w:rsidRDefault="00941D93">
      <w:pPr>
        <w:pStyle w:val="Paragraph"/>
      </w:pPr>
    </w:p>
    <w:p w14:paraId="4AA535D5" w14:textId="77777777" w:rsidR="00941D93" w:rsidRDefault="00716762">
      <w:pPr>
        <w:pStyle w:val="Paragraph"/>
      </w:pPr>
      <w:r>
        <w:t xml:space="preserve">The purpose of the project is to assure the right conditions in the software. It will ensure that all processes, and procedures are suitable and implemented properly. </w:t>
      </w:r>
    </w:p>
    <w:p w14:paraId="3F0F0133" w14:textId="77777777" w:rsidR="00941D93" w:rsidRDefault="00941D93">
      <w:pPr>
        <w:pStyle w:val="Paragraph"/>
      </w:pPr>
    </w:p>
    <w:p w14:paraId="3DADCCAE" w14:textId="77777777" w:rsidR="00941D93" w:rsidRDefault="00941D93">
      <w:pPr>
        <w:pStyle w:val="Heading2"/>
      </w:pPr>
      <w:bookmarkStart w:id="21" w:name="_Toc38367598"/>
      <w:r>
        <w:t>Purpose</w:t>
      </w:r>
      <w:bookmarkEnd w:id="21"/>
    </w:p>
    <w:p w14:paraId="4F92102B" w14:textId="77777777" w:rsidR="00941D93" w:rsidRDefault="00941D93"/>
    <w:p w14:paraId="31831D1C" w14:textId="77777777" w:rsidR="007A4335" w:rsidRDefault="00587A51" w:rsidP="007A4335">
      <w:r>
        <w:t xml:space="preserve">This document will provide the set of test cases used to focus on the input that goes into the application, and the output that it will produce. </w:t>
      </w:r>
      <w:r w:rsidR="00716762">
        <w:t>The</w:t>
      </w:r>
      <w:r>
        <w:t xml:space="preserve">se </w:t>
      </w:r>
      <w:r w:rsidR="00716762">
        <w:t>test cases</w:t>
      </w:r>
      <w:r>
        <w:t xml:space="preserve"> </w:t>
      </w:r>
      <w:r w:rsidR="00716762">
        <w:t>ensure the quality of the software</w:t>
      </w:r>
      <w:r>
        <w:t xml:space="preserve"> from the stakeholders’ perspective</w:t>
      </w:r>
      <w:r w:rsidR="00716762">
        <w:t>. The test approached for this application is Black Box Testing</w:t>
      </w:r>
      <w:r>
        <w:t>. This approach is done to validate the functional requirements.</w:t>
      </w:r>
    </w:p>
    <w:p w14:paraId="0E008CB2" w14:textId="77777777" w:rsidR="00941D93" w:rsidRDefault="00941D93"/>
    <w:p w14:paraId="4622541E" w14:textId="77777777" w:rsidR="00941D93" w:rsidRDefault="00941D93"/>
    <w:p w14:paraId="2E01D95E" w14:textId="77777777" w:rsidR="00941D93" w:rsidRDefault="00941D93">
      <w:pPr>
        <w:pStyle w:val="Heading2"/>
      </w:pPr>
      <w:bookmarkStart w:id="22" w:name="_Toc38367599"/>
      <w:r>
        <w:t>Scope</w:t>
      </w:r>
      <w:bookmarkEnd w:id="22"/>
    </w:p>
    <w:p w14:paraId="17FCB628" w14:textId="77777777" w:rsidR="00941D93" w:rsidRDefault="00B2386F">
      <w:r>
        <w:t>The scope is to execute a set of test cases into the software and document negative and positive results. Then, they can be modified to suit the expected outcome. They later can be compared and see the progress in between the versions.</w:t>
      </w:r>
    </w:p>
    <w:p w14:paraId="54E4C930" w14:textId="77777777" w:rsidR="00941D93" w:rsidRDefault="00941D93"/>
    <w:p w14:paraId="68071A2A" w14:textId="77777777" w:rsidR="00941D93" w:rsidRDefault="00941D93">
      <w:pPr>
        <w:pStyle w:val="Heading2"/>
      </w:pPr>
      <w:bookmarkStart w:id="23" w:name="_Toc38367600"/>
      <w:r>
        <w:t>System Overview</w:t>
      </w:r>
      <w:bookmarkEnd w:id="23"/>
    </w:p>
    <w:p w14:paraId="7383B464" w14:textId="030E61B8" w:rsidR="00941D93" w:rsidRDefault="00AC7510">
      <w:r>
        <w:t xml:space="preserve">The system organizes a set of documents in XML. The system contains two set of documents, a description of the database and the data tables. The system has two functionalities, a search and filter option. For the filter option, the system displays the table as an “AND” or an “OR” function. For the search option, </w:t>
      </w:r>
      <w:r w:rsidR="00A30BF7">
        <w:t>the system allows the user to search for a specific item by matching whole words, match case or by searching on a specific column.</w:t>
      </w:r>
    </w:p>
    <w:p w14:paraId="1EAC5931" w14:textId="77777777" w:rsidR="00150787" w:rsidRDefault="00150787" w:rsidP="00150787">
      <w:pPr>
        <w:pStyle w:val="Heading2"/>
      </w:pPr>
      <w:bookmarkStart w:id="24" w:name="_Toc38367601"/>
      <w:r>
        <w:t>Suspension and Exit Criteria</w:t>
      </w:r>
      <w:bookmarkEnd w:id="24"/>
    </w:p>
    <w:p w14:paraId="6A732FAB" w14:textId="0539EF11" w:rsidR="00A30BF7" w:rsidRDefault="00A30BF7" w:rsidP="00150787">
      <w:r>
        <w:t>Testing should be suspended if 90% of the test cases fail, or if the objective and expected results are not met.</w:t>
      </w:r>
    </w:p>
    <w:p w14:paraId="54E65FD3" w14:textId="78F1AC7D" w:rsidR="00150787" w:rsidRPr="00013402" w:rsidRDefault="00A30BF7" w:rsidP="00150787">
      <w:r>
        <w:t xml:space="preserve">The criteria to </w:t>
      </w:r>
      <w:r w:rsidR="00B2386F">
        <w:t xml:space="preserve">suspend </w:t>
      </w:r>
      <w:r>
        <w:t xml:space="preserve">and exit </w:t>
      </w:r>
      <w:r w:rsidR="00B2386F">
        <w:t xml:space="preserve">the activity and </w:t>
      </w:r>
      <w:r>
        <w:t xml:space="preserve">to </w:t>
      </w:r>
      <w:r w:rsidR="00B2386F">
        <w:t>determine that we have completed all testing, both, the producer and the revi</w:t>
      </w:r>
      <w:r w:rsidR="00113EBB">
        <w:t>ewers must agree that all critical test must pass, and 95% of the non-critical must be successful. This is to guarantee the functionality of the software is within the standards of quality and accurately implemented.</w:t>
      </w:r>
    </w:p>
    <w:p w14:paraId="24F7163E" w14:textId="77777777" w:rsidR="00941D93" w:rsidRDefault="00941D93">
      <w:pPr>
        <w:pStyle w:val="Heading2"/>
      </w:pPr>
      <w:bookmarkStart w:id="25" w:name="_Toc38367602"/>
      <w:r>
        <w:t>Document Overview</w:t>
      </w:r>
      <w:bookmarkEnd w:id="25"/>
    </w:p>
    <w:p w14:paraId="361D1447" w14:textId="71BDEBD3" w:rsidR="00941D93" w:rsidRDefault="00A30BF7">
      <w:r>
        <w:t>The remainder o</w:t>
      </w:r>
      <w:r w:rsidR="00094E9D">
        <w:t>f</w:t>
      </w:r>
      <w:r>
        <w:t xml:space="preserve"> the document provides guidance on the test items in a step by step document to ensure the test plan executes accordingly. It also provides the expected results </w:t>
      </w:r>
      <w:r w:rsidR="00094E9D">
        <w:t>and a detail description on how to run the test. It also provides the criticality of each of these tests and the feature we are testing for this application.</w:t>
      </w:r>
    </w:p>
    <w:p w14:paraId="149FB3C6" w14:textId="77777777" w:rsidR="00941D93" w:rsidRDefault="007E0AF8">
      <w:pPr>
        <w:pStyle w:val="Heading2"/>
      </w:pPr>
      <w:bookmarkStart w:id="26" w:name="_Toc38367603"/>
      <w:r>
        <w:t>References</w:t>
      </w:r>
      <w:bookmarkEnd w:id="26"/>
    </w:p>
    <w:p w14:paraId="4DC06D73" w14:textId="77777777" w:rsidR="00113EBB" w:rsidRDefault="00113EBB">
      <w:proofErr w:type="spellStart"/>
      <w:r>
        <w:t>dbEdit</w:t>
      </w:r>
      <w:proofErr w:type="spellEnd"/>
      <w:r>
        <w:t xml:space="preserve"> provided by Dr. Roach</w:t>
      </w:r>
    </w:p>
    <w:p w14:paraId="6A33A94B" w14:textId="77777777" w:rsidR="00941D93" w:rsidRDefault="00113EBB">
      <w:r>
        <w:t>Spec.docx provided by Dr. Roach.</w:t>
      </w:r>
    </w:p>
    <w:p w14:paraId="5AF29E40" w14:textId="77777777" w:rsidR="007A4335" w:rsidRDefault="007A4335" w:rsidP="007A4335">
      <w:pPr>
        <w:pStyle w:val="Heading1"/>
        <w:pageBreakBefore w:val="0"/>
      </w:pPr>
      <w:bookmarkStart w:id="27" w:name="_Toc227033591"/>
      <w:r w:rsidRPr="00113EBB">
        <w:rPr>
          <w:b w:val="0"/>
          <w:kern w:val="0"/>
          <w:sz w:val="20"/>
        </w:rPr>
        <w:br w:type="page"/>
      </w:r>
      <w:bookmarkStart w:id="28" w:name="_Toc38367604"/>
      <w:r>
        <w:lastRenderedPageBreak/>
        <w:t>Test Items and Features</w:t>
      </w:r>
      <w:bookmarkEnd w:id="27"/>
      <w:bookmarkEnd w:id="28"/>
    </w:p>
    <w:p w14:paraId="28ADEEB1" w14:textId="63557E31" w:rsidR="007A4335" w:rsidRPr="00123BB7" w:rsidRDefault="00094E9D" w:rsidP="007A4335">
      <w:r>
        <w:t>The following is a list of the features that will be tested:</w:t>
      </w:r>
    </w:p>
    <w:p w14:paraId="33AAD64A" w14:textId="61D704C0" w:rsidR="00941D93" w:rsidRDefault="00941D93"/>
    <w:p w14:paraId="10DE299F" w14:textId="524BB973" w:rsidR="00094E9D" w:rsidRDefault="00094E9D" w:rsidP="00094E9D">
      <w:pPr>
        <w:numPr>
          <w:ilvl w:val="0"/>
          <w:numId w:val="16"/>
        </w:numPr>
      </w:pPr>
      <w:r>
        <w:t>AND Filter</w:t>
      </w:r>
    </w:p>
    <w:p w14:paraId="3E165B07" w14:textId="455903FC" w:rsidR="00094E9D" w:rsidRDefault="00094E9D" w:rsidP="00094E9D">
      <w:pPr>
        <w:numPr>
          <w:ilvl w:val="0"/>
          <w:numId w:val="16"/>
        </w:numPr>
      </w:pPr>
      <w:r>
        <w:t>OR Filter</w:t>
      </w:r>
    </w:p>
    <w:p w14:paraId="02FAC6AC" w14:textId="089969DB" w:rsidR="00094E9D" w:rsidRDefault="00094E9D" w:rsidP="00094E9D">
      <w:pPr>
        <w:numPr>
          <w:ilvl w:val="0"/>
          <w:numId w:val="16"/>
        </w:numPr>
      </w:pPr>
      <w:r>
        <w:t>Search</w:t>
      </w:r>
    </w:p>
    <w:p w14:paraId="3BEBB47E" w14:textId="77777777" w:rsidR="00941D93" w:rsidRDefault="00941D93">
      <w:pPr>
        <w:pStyle w:val="Heading1"/>
      </w:pPr>
      <w:bookmarkStart w:id="29" w:name="_Toc38367605"/>
      <w:r>
        <w:lastRenderedPageBreak/>
        <w:t>Testing Approach</w:t>
      </w:r>
      <w:bookmarkEnd w:id="29"/>
    </w:p>
    <w:p w14:paraId="5C7816EB" w14:textId="77777777" w:rsidR="00941D93" w:rsidRDefault="00941D93"/>
    <w:p w14:paraId="06142AB6" w14:textId="2E578C47" w:rsidR="00941D93" w:rsidRDefault="00113EBB" w:rsidP="00B34944">
      <w:r>
        <w:t>The approach to be used to test the software is to start f</w:t>
      </w:r>
      <w:r w:rsidR="00A8058D">
        <w:t>rom</w:t>
      </w:r>
      <w:r>
        <w:t xml:space="preserve"> </w:t>
      </w:r>
      <w:r w:rsidR="00A8058D">
        <w:t xml:space="preserve">the level of criticality, starting from highest to lowest. </w:t>
      </w:r>
      <w:r w:rsidR="002C16BC">
        <w:t>The following table</w:t>
      </w:r>
      <w:r w:rsidR="00A8058D">
        <w:t xml:space="preserve"> describe</w:t>
      </w:r>
      <w:r w:rsidR="006F69DA">
        <w:t>s</w:t>
      </w:r>
      <w:r w:rsidR="00A8058D">
        <w:t xml:space="preserve"> a list of the specific test to be performed with its respective objective.</w:t>
      </w:r>
    </w:p>
    <w:p w14:paraId="4EB74CD3" w14:textId="77777777" w:rsidR="009069AE" w:rsidRDefault="009069AE">
      <w:pPr>
        <w:pStyle w:val="ListBullet"/>
        <w:numPr>
          <w:ilvl w:val="0"/>
          <w:numId w:val="0"/>
        </w:numPr>
        <w:ind w:left="576" w:hanging="360"/>
      </w:pPr>
    </w:p>
    <w:p w14:paraId="690B2A25"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0679CD0" w14:textId="77777777" w:rsidTr="009162F5">
        <w:trPr>
          <w:trHeight w:val="360"/>
        </w:trPr>
        <w:tc>
          <w:tcPr>
            <w:tcW w:w="9306" w:type="dxa"/>
            <w:gridSpan w:val="3"/>
            <w:shd w:val="clear" w:color="auto" w:fill="E0E0E0"/>
          </w:tcPr>
          <w:p w14:paraId="6C5CB211" w14:textId="77777777" w:rsidR="007A4335" w:rsidRDefault="007A4335" w:rsidP="009162F5">
            <w:pPr>
              <w:jc w:val="center"/>
              <w:rPr>
                <w:b/>
              </w:rPr>
            </w:pPr>
          </w:p>
          <w:p w14:paraId="3B283435" w14:textId="03026009" w:rsidR="007A4335" w:rsidRDefault="007A4335" w:rsidP="009162F5">
            <w:pPr>
              <w:jc w:val="center"/>
              <w:rPr>
                <w:b/>
              </w:rPr>
            </w:pPr>
            <w:r>
              <w:rPr>
                <w:b/>
              </w:rPr>
              <w:t>TEST SUITE &lt;</w:t>
            </w:r>
            <w:r w:rsidR="00094E9D">
              <w:rPr>
                <w:b/>
              </w:rPr>
              <w:t>Search Function</w:t>
            </w:r>
            <w:r>
              <w:rPr>
                <w:b/>
              </w:rPr>
              <w:t>&gt;</w:t>
            </w:r>
          </w:p>
        </w:tc>
      </w:tr>
      <w:tr w:rsidR="007A4335" w14:paraId="7509F5AA" w14:textId="77777777" w:rsidTr="009162F5">
        <w:trPr>
          <w:trHeight w:val="360"/>
        </w:trPr>
        <w:tc>
          <w:tcPr>
            <w:tcW w:w="2290" w:type="dxa"/>
            <w:shd w:val="clear" w:color="auto" w:fill="auto"/>
          </w:tcPr>
          <w:p w14:paraId="71F79CF2" w14:textId="77777777" w:rsidR="007A4335" w:rsidRDefault="007A4335" w:rsidP="009162F5">
            <w:pPr>
              <w:jc w:val="center"/>
              <w:rPr>
                <w:b/>
              </w:rPr>
            </w:pPr>
            <w:r>
              <w:rPr>
                <w:b/>
              </w:rPr>
              <w:t>Description of Test Suite</w:t>
            </w:r>
          </w:p>
        </w:tc>
        <w:tc>
          <w:tcPr>
            <w:tcW w:w="7016" w:type="dxa"/>
            <w:gridSpan w:val="2"/>
            <w:shd w:val="clear" w:color="auto" w:fill="auto"/>
          </w:tcPr>
          <w:p w14:paraId="434CD165" w14:textId="77777777" w:rsidR="007A4335" w:rsidRDefault="007A4335" w:rsidP="009162F5">
            <w:pPr>
              <w:jc w:val="center"/>
              <w:rPr>
                <w:b/>
              </w:rPr>
            </w:pPr>
          </w:p>
        </w:tc>
      </w:tr>
      <w:tr w:rsidR="007A4335" w14:paraId="1129F882" w14:textId="77777777" w:rsidTr="00013402">
        <w:trPr>
          <w:trHeight w:val="360"/>
        </w:trPr>
        <w:tc>
          <w:tcPr>
            <w:tcW w:w="2290" w:type="dxa"/>
            <w:shd w:val="clear" w:color="auto" w:fill="E0E0E0"/>
          </w:tcPr>
          <w:p w14:paraId="1A228321" w14:textId="77777777" w:rsidR="007A4335" w:rsidRDefault="007A4335" w:rsidP="009162F5">
            <w:pPr>
              <w:jc w:val="center"/>
              <w:rPr>
                <w:b/>
              </w:rPr>
            </w:pPr>
            <w:r>
              <w:rPr>
                <w:b/>
              </w:rPr>
              <w:t>Test Case Identifier</w:t>
            </w:r>
          </w:p>
        </w:tc>
        <w:tc>
          <w:tcPr>
            <w:tcW w:w="5378" w:type="dxa"/>
            <w:shd w:val="clear" w:color="auto" w:fill="E0E0E0"/>
          </w:tcPr>
          <w:p w14:paraId="390D52F1" w14:textId="77777777" w:rsidR="007A4335" w:rsidRDefault="007A4335" w:rsidP="009162F5">
            <w:pPr>
              <w:jc w:val="center"/>
              <w:rPr>
                <w:b/>
              </w:rPr>
            </w:pPr>
            <w:r>
              <w:rPr>
                <w:b/>
              </w:rPr>
              <w:t>Objective</w:t>
            </w:r>
          </w:p>
        </w:tc>
        <w:tc>
          <w:tcPr>
            <w:tcW w:w="1638" w:type="dxa"/>
            <w:shd w:val="clear" w:color="auto" w:fill="E0E0E0"/>
          </w:tcPr>
          <w:p w14:paraId="4F33CC1B" w14:textId="77777777" w:rsidR="007A4335" w:rsidRDefault="00013402" w:rsidP="009162F5">
            <w:pPr>
              <w:jc w:val="center"/>
              <w:rPr>
                <w:b/>
              </w:rPr>
            </w:pPr>
            <w:r>
              <w:rPr>
                <w:b/>
              </w:rPr>
              <w:t>Criticality</w:t>
            </w:r>
          </w:p>
        </w:tc>
      </w:tr>
      <w:tr w:rsidR="007A4335" w14:paraId="7962CE33" w14:textId="77777777" w:rsidTr="00013402">
        <w:trPr>
          <w:trHeight w:val="378"/>
        </w:trPr>
        <w:tc>
          <w:tcPr>
            <w:tcW w:w="2290" w:type="dxa"/>
          </w:tcPr>
          <w:p w14:paraId="122F5EC2" w14:textId="5597ADB6" w:rsidR="007A4335" w:rsidRDefault="0046036A" w:rsidP="009162F5">
            <w:pPr>
              <w:jc w:val="center"/>
            </w:pPr>
            <w:r>
              <w:t>SR_</w:t>
            </w:r>
            <w:r w:rsidR="00CD08F5">
              <w:t>1</w:t>
            </w:r>
          </w:p>
        </w:tc>
        <w:tc>
          <w:tcPr>
            <w:tcW w:w="5378" w:type="dxa"/>
            <w:shd w:val="clear" w:color="auto" w:fill="auto"/>
          </w:tcPr>
          <w:p w14:paraId="3E52EF8D" w14:textId="21E73A06" w:rsidR="007A4335" w:rsidRDefault="00CD08F5" w:rsidP="009162F5">
            <w:pPr>
              <w:jc w:val="center"/>
              <w:rPr>
                <w:b/>
              </w:rPr>
            </w:pPr>
            <w:r>
              <w:rPr>
                <w:b/>
              </w:rPr>
              <w:t xml:space="preserve">To </w:t>
            </w:r>
            <w:r w:rsidR="007C5034">
              <w:rPr>
                <w:b/>
              </w:rPr>
              <w:t>search for a file</w:t>
            </w:r>
          </w:p>
        </w:tc>
        <w:tc>
          <w:tcPr>
            <w:tcW w:w="1638" w:type="dxa"/>
            <w:shd w:val="clear" w:color="auto" w:fill="auto"/>
          </w:tcPr>
          <w:p w14:paraId="0EBCBB1C" w14:textId="2A331799" w:rsidR="007A4335" w:rsidRDefault="007C5034" w:rsidP="009162F5">
            <w:pPr>
              <w:jc w:val="center"/>
              <w:rPr>
                <w:b/>
              </w:rPr>
            </w:pPr>
            <w:r>
              <w:rPr>
                <w:b/>
              </w:rPr>
              <w:t>High</w:t>
            </w:r>
          </w:p>
        </w:tc>
      </w:tr>
      <w:tr w:rsidR="00A8058D" w14:paraId="3B4A5AA3" w14:textId="77777777" w:rsidTr="00013402">
        <w:trPr>
          <w:trHeight w:val="378"/>
        </w:trPr>
        <w:tc>
          <w:tcPr>
            <w:tcW w:w="2290" w:type="dxa"/>
          </w:tcPr>
          <w:p w14:paraId="5E8D8119" w14:textId="36403E9F" w:rsidR="00A8058D" w:rsidRDefault="0046036A" w:rsidP="009162F5">
            <w:pPr>
              <w:jc w:val="center"/>
            </w:pPr>
            <w:r>
              <w:t>SR_</w:t>
            </w:r>
            <w:r w:rsidR="007C5034">
              <w:t>2</w:t>
            </w:r>
          </w:p>
        </w:tc>
        <w:tc>
          <w:tcPr>
            <w:tcW w:w="5378" w:type="dxa"/>
            <w:shd w:val="clear" w:color="auto" w:fill="auto"/>
          </w:tcPr>
          <w:p w14:paraId="759E7E9C" w14:textId="69A37AA7" w:rsidR="00A8058D" w:rsidRDefault="00D116FE" w:rsidP="009162F5">
            <w:pPr>
              <w:jc w:val="center"/>
              <w:rPr>
                <w:b/>
              </w:rPr>
            </w:pPr>
            <w:r>
              <w:rPr>
                <w:b/>
                <w:bCs/>
              </w:rPr>
              <w:t>Search for items that</w:t>
            </w:r>
            <w:r w:rsidR="00172AC4">
              <w:rPr>
                <w:b/>
                <w:bCs/>
              </w:rPr>
              <w:t xml:space="preserve"> </w:t>
            </w:r>
            <w:r w:rsidR="00172AC4">
              <w:rPr>
                <w:b/>
              </w:rPr>
              <w:t>match case</w:t>
            </w:r>
          </w:p>
        </w:tc>
        <w:tc>
          <w:tcPr>
            <w:tcW w:w="1638" w:type="dxa"/>
            <w:shd w:val="clear" w:color="auto" w:fill="auto"/>
          </w:tcPr>
          <w:p w14:paraId="5C6C2167" w14:textId="321AEB18" w:rsidR="00A8058D" w:rsidRDefault="00D116FE" w:rsidP="009162F5">
            <w:pPr>
              <w:jc w:val="center"/>
              <w:rPr>
                <w:b/>
              </w:rPr>
            </w:pPr>
            <w:r>
              <w:rPr>
                <w:b/>
              </w:rPr>
              <w:t>High</w:t>
            </w:r>
          </w:p>
        </w:tc>
      </w:tr>
      <w:tr w:rsidR="00A8058D" w14:paraId="0E610CF3" w14:textId="77777777" w:rsidTr="00013402">
        <w:trPr>
          <w:trHeight w:val="378"/>
        </w:trPr>
        <w:tc>
          <w:tcPr>
            <w:tcW w:w="2290" w:type="dxa"/>
          </w:tcPr>
          <w:p w14:paraId="2E840079" w14:textId="7627CF9C" w:rsidR="00A8058D" w:rsidRDefault="0046036A" w:rsidP="009162F5">
            <w:pPr>
              <w:jc w:val="center"/>
            </w:pPr>
            <w:r>
              <w:t>SR_</w:t>
            </w:r>
            <w:r w:rsidR="007C5034">
              <w:t>3</w:t>
            </w:r>
          </w:p>
        </w:tc>
        <w:tc>
          <w:tcPr>
            <w:tcW w:w="5378" w:type="dxa"/>
            <w:shd w:val="clear" w:color="auto" w:fill="auto"/>
          </w:tcPr>
          <w:p w14:paraId="1912F2F5" w14:textId="3F158081" w:rsidR="00A8058D" w:rsidRDefault="008F6A5D" w:rsidP="009162F5">
            <w:pPr>
              <w:jc w:val="center"/>
              <w:rPr>
                <w:b/>
              </w:rPr>
            </w:pPr>
            <w:r>
              <w:rPr>
                <w:b/>
              </w:rPr>
              <w:t xml:space="preserve">Search for items that </w:t>
            </w:r>
            <w:r w:rsidR="00172AC4">
              <w:rPr>
                <w:b/>
              </w:rPr>
              <w:t>match whole words</w:t>
            </w:r>
          </w:p>
        </w:tc>
        <w:tc>
          <w:tcPr>
            <w:tcW w:w="1638" w:type="dxa"/>
            <w:shd w:val="clear" w:color="auto" w:fill="auto"/>
          </w:tcPr>
          <w:p w14:paraId="06FF620C" w14:textId="5BBF8481" w:rsidR="00A8058D" w:rsidRDefault="008F6A5D" w:rsidP="009162F5">
            <w:pPr>
              <w:jc w:val="center"/>
              <w:rPr>
                <w:b/>
              </w:rPr>
            </w:pPr>
            <w:r>
              <w:rPr>
                <w:b/>
              </w:rPr>
              <w:t>High</w:t>
            </w:r>
          </w:p>
        </w:tc>
      </w:tr>
      <w:tr w:rsidR="00A8058D" w14:paraId="30AECCF1" w14:textId="77777777" w:rsidTr="00013402">
        <w:trPr>
          <w:trHeight w:val="378"/>
        </w:trPr>
        <w:tc>
          <w:tcPr>
            <w:tcW w:w="2290" w:type="dxa"/>
          </w:tcPr>
          <w:p w14:paraId="3C3A8EA9" w14:textId="3B96D2C9" w:rsidR="00A8058D" w:rsidRDefault="0046036A" w:rsidP="009162F5">
            <w:pPr>
              <w:jc w:val="center"/>
            </w:pPr>
            <w:r>
              <w:t>SR_</w:t>
            </w:r>
            <w:r w:rsidR="007C5034">
              <w:t>4</w:t>
            </w:r>
          </w:p>
        </w:tc>
        <w:tc>
          <w:tcPr>
            <w:tcW w:w="5378" w:type="dxa"/>
            <w:shd w:val="clear" w:color="auto" w:fill="auto"/>
          </w:tcPr>
          <w:p w14:paraId="2D7FAEB4" w14:textId="330E6324" w:rsidR="00A8058D" w:rsidRDefault="00035DEE" w:rsidP="009162F5">
            <w:pPr>
              <w:jc w:val="center"/>
              <w:rPr>
                <w:b/>
              </w:rPr>
            </w:pPr>
            <w:r w:rsidRPr="00035DEE">
              <w:rPr>
                <w:b/>
              </w:rPr>
              <w:t>Search and replace item</w:t>
            </w:r>
          </w:p>
        </w:tc>
        <w:tc>
          <w:tcPr>
            <w:tcW w:w="1638" w:type="dxa"/>
            <w:shd w:val="clear" w:color="auto" w:fill="auto"/>
          </w:tcPr>
          <w:p w14:paraId="165E09E8" w14:textId="46C0D4D2" w:rsidR="00A8058D" w:rsidRDefault="00035DEE" w:rsidP="009162F5">
            <w:pPr>
              <w:jc w:val="center"/>
              <w:rPr>
                <w:b/>
              </w:rPr>
            </w:pPr>
            <w:r>
              <w:rPr>
                <w:b/>
              </w:rPr>
              <w:t>M</w:t>
            </w:r>
            <w:r w:rsidR="00D82F48">
              <w:rPr>
                <w:b/>
              </w:rPr>
              <w:t>edium</w:t>
            </w:r>
          </w:p>
        </w:tc>
      </w:tr>
      <w:tr w:rsidR="007A4335" w14:paraId="6DE42EC8" w14:textId="77777777" w:rsidTr="00013402">
        <w:trPr>
          <w:trHeight w:val="378"/>
        </w:trPr>
        <w:tc>
          <w:tcPr>
            <w:tcW w:w="2290" w:type="dxa"/>
          </w:tcPr>
          <w:p w14:paraId="3CF91437" w14:textId="4B94DBC1" w:rsidR="007A4335" w:rsidRDefault="0046036A" w:rsidP="009162F5">
            <w:pPr>
              <w:jc w:val="center"/>
            </w:pPr>
            <w:r>
              <w:t>SR_</w:t>
            </w:r>
            <w:r w:rsidR="007C5034">
              <w:t>5</w:t>
            </w:r>
          </w:p>
        </w:tc>
        <w:tc>
          <w:tcPr>
            <w:tcW w:w="5378" w:type="dxa"/>
            <w:shd w:val="clear" w:color="auto" w:fill="auto"/>
          </w:tcPr>
          <w:p w14:paraId="3A895394" w14:textId="210D3AE8" w:rsidR="007A4335" w:rsidRDefault="00D82F48" w:rsidP="009162F5">
            <w:pPr>
              <w:jc w:val="center"/>
              <w:rPr>
                <w:b/>
              </w:rPr>
            </w:pPr>
            <w:r>
              <w:rPr>
                <w:b/>
              </w:rPr>
              <w:t>Replace all</w:t>
            </w:r>
          </w:p>
        </w:tc>
        <w:tc>
          <w:tcPr>
            <w:tcW w:w="1638" w:type="dxa"/>
            <w:shd w:val="clear" w:color="auto" w:fill="auto"/>
          </w:tcPr>
          <w:p w14:paraId="41582730" w14:textId="0579D910" w:rsidR="007A4335" w:rsidRDefault="00D82F48" w:rsidP="009162F5">
            <w:pPr>
              <w:jc w:val="center"/>
              <w:rPr>
                <w:b/>
              </w:rPr>
            </w:pPr>
            <w:r>
              <w:rPr>
                <w:b/>
              </w:rPr>
              <w:t>Low</w:t>
            </w:r>
          </w:p>
        </w:tc>
      </w:tr>
    </w:tbl>
    <w:p w14:paraId="65E3A065" w14:textId="32744A47" w:rsidR="009069AE" w:rsidRDefault="009069AE" w:rsidP="009069AE"/>
    <w:p w14:paraId="4FCC2298" w14:textId="7DA14409" w:rsidR="00094E9D" w:rsidRDefault="00094E9D" w:rsidP="00094E9D">
      <w:pPr>
        <w:pStyle w:val="Caption"/>
        <w:keepNext/>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94E9D" w14:paraId="68F9FD0F" w14:textId="77777777" w:rsidTr="00E9712D">
        <w:trPr>
          <w:trHeight w:val="360"/>
        </w:trPr>
        <w:tc>
          <w:tcPr>
            <w:tcW w:w="9306" w:type="dxa"/>
            <w:gridSpan w:val="3"/>
            <w:shd w:val="clear" w:color="auto" w:fill="E0E0E0"/>
          </w:tcPr>
          <w:p w14:paraId="4FF0852D" w14:textId="77777777" w:rsidR="00094E9D" w:rsidRDefault="00094E9D" w:rsidP="00E9712D">
            <w:pPr>
              <w:jc w:val="center"/>
              <w:rPr>
                <w:b/>
              </w:rPr>
            </w:pPr>
          </w:p>
          <w:p w14:paraId="5931DD0C" w14:textId="04066BB2" w:rsidR="00094E9D" w:rsidRDefault="00094E9D" w:rsidP="00E9712D">
            <w:pPr>
              <w:jc w:val="center"/>
              <w:rPr>
                <w:b/>
              </w:rPr>
            </w:pPr>
            <w:r>
              <w:rPr>
                <w:b/>
              </w:rPr>
              <w:t>TEST SUITE &lt;Filter Function&gt;</w:t>
            </w:r>
          </w:p>
        </w:tc>
      </w:tr>
      <w:tr w:rsidR="00094E9D" w14:paraId="131DB51C" w14:textId="77777777" w:rsidTr="00E9712D">
        <w:trPr>
          <w:trHeight w:val="360"/>
        </w:trPr>
        <w:tc>
          <w:tcPr>
            <w:tcW w:w="2290" w:type="dxa"/>
            <w:shd w:val="clear" w:color="auto" w:fill="auto"/>
          </w:tcPr>
          <w:p w14:paraId="596E1146" w14:textId="77777777" w:rsidR="00094E9D" w:rsidRDefault="00094E9D" w:rsidP="00E9712D">
            <w:pPr>
              <w:jc w:val="center"/>
              <w:rPr>
                <w:b/>
              </w:rPr>
            </w:pPr>
            <w:r>
              <w:rPr>
                <w:b/>
              </w:rPr>
              <w:t>Description of Test Suite</w:t>
            </w:r>
          </w:p>
        </w:tc>
        <w:tc>
          <w:tcPr>
            <w:tcW w:w="7016" w:type="dxa"/>
            <w:gridSpan w:val="2"/>
            <w:shd w:val="clear" w:color="auto" w:fill="auto"/>
          </w:tcPr>
          <w:p w14:paraId="6E9988B0" w14:textId="77777777" w:rsidR="00094E9D" w:rsidRDefault="00094E9D" w:rsidP="00E9712D">
            <w:pPr>
              <w:jc w:val="center"/>
              <w:rPr>
                <w:b/>
              </w:rPr>
            </w:pPr>
          </w:p>
        </w:tc>
      </w:tr>
      <w:tr w:rsidR="00094E9D" w14:paraId="1D61D0A5" w14:textId="77777777" w:rsidTr="00E9712D">
        <w:trPr>
          <w:trHeight w:val="360"/>
        </w:trPr>
        <w:tc>
          <w:tcPr>
            <w:tcW w:w="2290" w:type="dxa"/>
            <w:shd w:val="clear" w:color="auto" w:fill="E0E0E0"/>
          </w:tcPr>
          <w:p w14:paraId="75B9BFAC" w14:textId="77777777" w:rsidR="00094E9D" w:rsidRDefault="00094E9D" w:rsidP="00E9712D">
            <w:pPr>
              <w:jc w:val="center"/>
              <w:rPr>
                <w:b/>
              </w:rPr>
            </w:pPr>
            <w:r>
              <w:rPr>
                <w:b/>
              </w:rPr>
              <w:t>Test Case Identifier</w:t>
            </w:r>
          </w:p>
        </w:tc>
        <w:tc>
          <w:tcPr>
            <w:tcW w:w="5378" w:type="dxa"/>
            <w:shd w:val="clear" w:color="auto" w:fill="E0E0E0"/>
          </w:tcPr>
          <w:p w14:paraId="71FB14C7" w14:textId="77777777" w:rsidR="00094E9D" w:rsidRDefault="00094E9D" w:rsidP="00E9712D">
            <w:pPr>
              <w:jc w:val="center"/>
              <w:rPr>
                <w:b/>
              </w:rPr>
            </w:pPr>
            <w:r>
              <w:rPr>
                <w:b/>
              </w:rPr>
              <w:t>Objective</w:t>
            </w:r>
          </w:p>
        </w:tc>
        <w:tc>
          <w:tcPr>
            <w:tcW w:w="1638" w:type="dxa"/>
            <w:shd w:val="clear" w:color="auto" w:fill="E0E0E0"/>
          </w:tcPr>
          <w:p w14:paraId="48591AB1" w14:textId="77777777" w:rsidR="00094E9D" w:rsidRDefault="00094E9D" w:rsidP="00E9712D">
            <w:pPr>
              <w:jc w:val="center"/>
              <w:rPr>
                <w:b/>
              </w:rPr>
            </w:pPr>
            <w:r>
              <w:rPr>
                <w:b/>
              </w:rPr>
              <w:t>Criticality</w:t>
            </w:r>
          </w:p>
        </w:tc>
      </w:tr>
      <w:tr w:rsidR="00094E9D" w14:paraId="2AAC86B6" w14:textId="77777777" w:rsidTr="00E9712D">
        <w:trPr>
          <w:trHeight w:val="378"/>
        </w:trPr>
        <w:tc>
          <w:tcPr>
            <w:tcW w:w="2290" w:type="dxa"/>
          </w:tcPr>
          <w:p w14:paraId="4C8E0356" w14:textId="6557942E" w:rsidR="00094E9D" w:rsidRDefault="0046036A" w:rsidP="00E9712D">
            <w:pPr>
              <w:jc w:val="center"/>
            </w:pPr>
            <w:r>
              <w:t>OR_</w:t>
            </w:r>
            <w:r w:rsidR="00094E9D">
              <w:t>1</w:t>
            </w:r>
          </w:p>
        </w:tc>
        <w:tc>
          <w:tcPr>
            <w:tcW w:w="5378" w:type="dxa"/>
            <w:shd w:val="clear" w:color="auto" w:fill="auto"/>
          </w:tcPr>
          <w:p w14:paraId="7F22D953" w14:textId="140EF162" w:rsidR="00094E9D" w:rsidRDefault="004826E2" w:rsidP="00E9712D">
            <w:pPr>
              <w:jc w:val="center"/>
              <w:rPr>
                <w:b/>
              </w:rPr>
            </w:pPr>
            <w:r>
              <w:rPr>
                <w:b/>
              </w:rPr>
              <w:t>To test the OR functionality</w:t>
            </w:r>
          </w:p>
        </w:tc>
        <w:tc>
          <w:tcPr>
            <w:tcW w:w="1638" w:type="dxa"/>
            <w:shd w:val="clear" w:color="auto" w:fill="auto"/>
          </w:tcPr>
          <w:p w14:paraId="76F8323F" w14:textId="1F42C923" w:rsidR="00094E9D" w:rsidRDefault="00B43E2B" w:rsidP="00E9712D">
            <w:pPr>
              <w:jc w:val="center"/>
              <w:rPr>
                <w:b/>
              </w:rPr>
            </w:pPr>
            <w:r>
              <w:rPr>
                <w:b/>
              </w:rPr>
              <w:t>Medium</w:t>
            </w:r>
          </w:p>
        </w:tc>
      </w:tr>
      <w:tr w:rsidR="00094E9D" w14:paraId="786CA94F" w14:textId="77777777" w:rsidTr="00E9712D">
        <w:trPr>
          <w:trHeight w:val="378"/>
        </w:trPr>
        <w:tc>
          <w:tcPr>
            <w:tcW w:w="2290" w:type="dxa"/>
          </w:tcPr>
          <w:p w14:paraId="37B8B648" w14:textId="212DCE47" w:rsidR="00094E9D" w:rsidRDefault="0046036A" w:rsidP="00E9712D">
            <w:pPr>
              <w:jc w:val="center"/>
            </w:pPr>
            <w:r>
              <w:t>AND_1</w:t>
            </w:r>
          </w:p>
        </w:tc>
        <w:tc>
          <w:tcPr>
            <w:tcW w:w="5378" w:type="dxa"/>
            <w:shd w:val="clear" w:color="auto" w:fill="auto"/>
          </w:tcPr>
          <w:p w14:paraId="4435AA8B" w14:textId="5DA1438D" w:rsidR="00094E9D" w:rsidRDefault="004826E2" w:rsidP="00E9712D">
            <w:pPr>
              <w:jc w:val="center"/>
              <w:rPr>
                <w:b/>
              </w:rPr>
            </w:pPr>
            <w:r>
              <w:rPr>
                <w:b/>
              </w:rPr>
              <w:t xml:space="preserve">To test the AND functionality </w:t>
            </w:r>
          </w:p>
        </w:tc>
        <w:tc>
          <w:tcPr>
            <w:tcW w:w="1638" w:type="dxa"/>
            <w:shd w:val="clear" w:color="auto" w:fill="auto"/>
          </w:tcPr>
          <w:p w14:paraId="59DC6DC9" w14:textId="5008C419" w:rsidR="00094E9D" w:rsidRDefault="00B43E2B" w:rsidP="00E9712D">
            <w:pPr>
              <w:jc w:val="center"/>
              <w:rPr>
                <w:b/>
              </w:rPr>
            </w:pPr>
            <w:r>
              <w:rPr>
                <w:b/>
              </w:rPr>
              <w:t>Medium</w:t>
            </w:r>
          </w:p>
        </w:tc>
      </w:tr>
    </w:tbl>
    <w:p w14:paraId="688D38B4" w14:textId="77777777" w:rsidR="009069AE" w:rsidRDefault="009069AE" w:rsidP="009069AE"/>
    <w:p w14:paraId="0CC52E74" w14:textId="77777777" w:rsidR="009069AE" w:rsidRDefault="009069AE" w:rsidP="009069AE"/>
    <w:p w14:paraId="0393E28C" w14:textId="77777777" w:rsidR="009069AE" w:rsidRPr="00130598" w:rsidRDefault="009069AE" w:rsidP="009069AE">
      <w:pPr>
        <w:pStyle w:val="ListBullet"/>
        <w:numPr>
          <w:ilvl w:val="0"/>
          <w:numId w:val="0"/>
        </w:numPr>
        <w:ind w:left="576" w:hanging="360"/>
      </w:pPr>
    </w:p>
    <w:p w14:paraId="5B66D67F" w14:textId="6C7F2A7A" w:rsidR="009069AE" w:rsidRDefault="00713ADB" w:rsidP="00713ADB">
      <w:pPr>
        <w:pStyle w:val="Heading2"/>
      </w:pPr>
      <w:bookmarkStart w:id="31" w:name="_Toc38367606"/>
      <w:r>
        <w:t>System set up</w:t>
      </w:r>
      <w:bookmarkEnd w:id="31"/>
    </w:p>
    <w:p w14:paraId="658D7C49" w14:textId="393B0581" w:rsidR="00713ADB" w:rsidRPr="00713ADB" w:rsidRDefault="00E9712D" w:rsidP="00713ADB">
      <w:r>
        <w:rPr>
          <w:noProof/>
        </w:rPr>
        <w:pict w14:anchorId="69B4F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9.6pt;margin-top:30.2pt;width:267pt;height:2in;z-index:1;mso-position-horizontal-relative:text;mso-position-vertical-relative:text;mso-width-relative:page;mso-height-relative:page" wrapcoords="-80 0 -80 21488 21600 21488 21600 0 -80 0">
            <v:imagedata r:id="rId12" o:title=""/>
          </v:shape>
        </w:pict>
      </w:r>
      <w:r w:rsidR="00713ADB">
        <w:t xml:space="preserve">Before beginning with the test case, the tester must run dbEdit.jar and click on the file tab. Once there, the tester needs to open the desire file i.e. </w:t>
      </w:r>
      <w:r w:rsidR="00713ADB" w:rsidRPr="00713ADB">
        <w:t>TEST_DB</w:t>
      </w:r>
      <w:r w:rsidR="00713ADB">
        <w:t>.xml. After selecting the file, a list of table names appears. The tester then can select the desire table.</w:t>
      </w:r>
    </w:p>
    <w:p w14:paraId="14DF3D3F" w14:textId="156EC2F1" w:rsidR="00713ADB" w:rsidRDefault="00713ADB">
      <w:pPr>
        <w:pStyle w:val="ListBullet"/>
        <w:numPr>
          <w:ilvl w:val="0"/>
          <w:numId w:val="0"/>
        </w:numPr>
        <w:ind w:left="576" w:hanging="360"/>
      </w:pPr>
    </w:p>
    <w:p w14:paraId="55394B07" w14:textId="5172B949" w:rsidR="00713ADB" w:rsidRDefault="00713ADB">
      <w:pPr>
        <w:pStyle w:val="ListBullet"/>
        <w:numPr>
          <w:ilvl w:val="0"/>
          <w:numId w:val="0"/>
        </w:numPr>
        <w:ind w:left="576" w:hanging="360"/>
      </w:pPr>
    </w:p>
    <w:p w14:paraId="133FA479" w14:textId="48EB3410" w:rsidR="00941D93" w:rsidRDefault="00941D93">
      <w:pPr>
        <w:pStyle w:val="Heading1"/>
      </w:pPr>
      <w:bookmarkStart w:id="32" w:name="_Toc38367607"/>
      <w:r>
        <w:lastRenderedPageBreak/>
        <w:t>Test</w:t>
      </w:r>
      <w:r w:rsidR="00DD556D">
        <w:t xml:space="preserve"> Proce</w:t>
      </w:r>
      <w:r w:rsidR="003C7E3F">
        <w:t>dures</w:t>
      </w:r>
      <w:bookmarkEnd w:id="32"/>
    </w:p>
    <w:p w14:paraId="16A26CD8" w14:textId="56F50A76" w:rsidR="00B34944" w:rsidRDefault="00775D29" w:rsidP="00B34944">
      <w:pPr>
        <w:pStyle w:val="Paragraph"/>
      </w:pPr>
      <w:r>
        <w:t xml:space="preserve">This section is to document </w:t>
      </w:r>
      <w:r w:rsidR="00B14829">
        <w:t xml:space="preserve">the performed test cases for the filter and search </w:t>
      </w:r>
      <w:r w:rsidR="00D62B24">
        <w:t>functionality.</w:t>
      </w:r>
    </w:p>
    <w:p w14:paraId="70364939" w14:textId="7E2AEAFD" w:rsidR="00941D93" w:rsidRDefault="009A04A5" w:rsidP="00B34944">
      <w:pPr>
        <w:pStyle w:val="Heading2"/>
      </w:pPr>
      <w:bookmarkStart w:id="33" w:name="_Toc38367608"/>
      <w:r>
        <w:t xml:space="preserve">Test </w:t>
      </w:r>
      <w:r w:rsidR="0046036A">
        <w:t>SR_1</w:t>
      </w:r>
      <w:bookmarkEnd w:id="33"/>
    </w:p>
    <w:p w14:paraId="6DA3F6BB" w14:textId="77777777" w:rsidR="00B34944" w:rsidRDefault="00B34944"/>
    <w:p w14:paraId="463D5AD8" w14:textId="2D74F28F" w:rsidR="00941D93" w:rsidRPr="00B34944" w:rsidRDefault="00941D93">
      <w:r w:rsidRPr="00B34944">
        <w:rPr>
          <w:b/>
          <w:bCs/>
        </w:rPr>
        <w:t xml:space="preserve">Objective: </w:t>
      </w:r>
      <w:r w:rsidR="001031AF">
        <w:t xml:space="preserve">Search for a specific </w:t>
      </w:r>
      <w:r w:rsidR="00670805">
        <w:t>file</w:t>
      </w:r>
    </w:p>
    <w:p w14:paraId="291ED9C3" w14:textId="77777777" w:rsidR="00E9712D" w:rsidRDefault="00941D93" w:rsidP="00E9712D">
      <w:r w:rsidRPr="00B34944">
        <w:rPr>
          <w:b/>
          <w:bCs/>
        </w:rPr>
        <w:t>Notes:</w:t>
      </w:r>
      <w:r w:rsidRPr="00B34944">
        <w:t xml:space="preserve"> </w:t>
      </w:r>
      <w:r w:rsidR="00E9712D">
        <w:t>Once the desired file is identified, the application opens say file and give a new set of tabs</w:t>
      </w:r>
    </w:p>
    <w:p w14:paraId="7BBCE804" w14:textId="77777777" w:rsidR="00BE1149" w:rsidRDefault="00BE1149"/>
    <w:p w14:paraId="268B1E7F" w14:textId="71058640" w:rsidR="00BE1149" w:rsidRDefault="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
        <w:gridCol w:w="1574"/>
        <w:gridCol w:w="904"/>
        <w:gridCol w:w="10"/>
        <w:gridCol w:w="380"/>
        <w:gridCol w:w="4083"/>
        <w:gridCol w:w="1490"/>
      </w:tblGrid>
      <w:tr w:rsidR="00BE1149" w14:paraId="38A8D7E2" w14:textId="77777777" w:rsidTr="0033330C">
        <w:trPr>
          <w:cantSplit/>
          <w:trHeight w:val="300"/>
        </w:trPr>
        <w:tc>
          <w:tcPr>
            <w:tcW w:w="4620" w:type="dxa"/>
            <w:gridSpan w:val="4"/>
          </w:tcPr>
          <w:p w14:paraId="17DBE6A5" w14:textId="720BFDDD" w:rsidR="00BE1149" w:rsidRDefault="00BE1149" w:rsidP="0033330C">
            <w:r>
              <w:t xml:space="preserve">Test No.: </w:t>
            </w:r>
            <w:r w:rsidR="0046036A">
              <w:t>SR_1</w:t>
            </w:r>
          </w:p>
        </w:tc>
        <w:tc>
          <w:tcPr>
            <w:tcW w:w="4596" w:type="dxa"/>
            <w:gridSpan w:val="3"/>
          </w:tcPr>
          <w:p w14:paraId="6A2C1830" w14:textId="607FFCC1" w:rsidR="00BE1149" w:rsidRDefault="00BE1149" w:rsidP="0033330C">
            <w:r>
              <w:t xml:space="preserve">Current Status: </w:t>
            </w:r>
            <w:r w:rsidR="00CA027F">
              <w:t>Pending</w:t>
            </w:r>
          </w:p>
        </w:tc>
      </w:tr>
      <w:tr w:rsidR="00BE1149" w14:paraId="1C87ABC0" w14:textId="77777777" w:rsidTr="0033330C">
        <w:trPr>
          <w:cantSplit/>
          <w:trHeight w:val="300"/>
        </w:trPr>
        <w:tc>
          <w:tcPr>
            <w:tcW w:w="9216" w:type="dxa"/>
            <w:gridSpan w:val="7"/>
          </w:tcPr>
          <w:p w14:paraId="406EC8E7" w14:textId="5D9B0726" w:rsidR="00BE1149" w:rsidRPr="00E47986" w:rsidRDefault="00BE1149" w:rsidP="0033330C">
            <w:r w:rsidRPr="00E47986">
              <w:t xml:space="preserve">Test title:  </w:t>
            </w:r>
            <w:r w:rsidR="00CA027F">
              <w:t>Search File</w:t>
            </w:r>
          </w:p>
          <w:p w14:paraId="751E0A8D" w14:textId="77777777" w:rsidR="00BE1149" w:rsidRPr="00E47986" w:rsidRDefault="00BE1149" w:rsidP="0033330C"/>
        </w:tc>
      </w:tr>
      <w:tr w:rsidR="00BE1149" w14:paraId="006B9E8D" w14:textId="77777777" w:rsidTr="0033330C">
        <w:trPr>
          <w:cantSplit/>
          <w:trHeight w:val="1070"/>
        </w:trPr>
        <w:tc>
          <w:tcPr>
            <w:tcW w:w="9216" w:type="dxa"/>
            <w:gridSpan w:val="7"/>
          </w:tcPr>
          <w:p w14:paraId="481FA0E0" w14:textId="452872DF" w:rsidR="00BE1149" w:rsidRPr="00E47986" w:rsidRDefault="00BE1149" w:rsidP="00581BED">
            <w:r w:rsidRPr="00E47986">
              <w:t xml:space="preserve">Testing approach: </w:t>
            </w:r>
            <w:r w:rsidR="00581BED">
              <w:t xml:space="preserve">This test is to identify </w:t>
            </w:r>
            <w:r w:rsidR="00A46334">
              <w:t>the search tab and to make sure it opens the specific file</w:t>
            </w:r>
          </w:p>
        </w:tc>
      </w:tr>
      <w:tr w:rsidR="00BE1149" w14:paraId="2A23EB11" w14:textId="77777777" w:rsidTr="0033330C">
        <w:trPr>
          <w:cantSplit/>
          <w:trHeight w:val="4130"/>
        </w:trPr>
        <w:tc>
          <w:tcPr>
            <w:tcW w:w="1008" w:type="dxa"/>
          </w:tcPr>
          <w:p w14:paraId="3BAE2D49" w14:textId="77777777" w:rsidR="00BE1149" w:rsidRDefault="00BE1149" w:rsidP="0033330C">
            <w:r>
              <w:t>STEP</w:t>
            </w:r>
          </w:p>
          <w:p w14:paraId="240C2DDA" w14:textId="286E87EC" w:rsidR="00BE1149" w:rsidRDefault="00BE1149" w:rsidP="0033330C"/>
          <w:p w14:paraId="33612B3C" w14:textId="77777777" w:rsidR="00172AC4" w:rsidRDefault="00172AC4" w:rsidP="0033330C"/>
          <w:p w14:paraId="5E1784E2" w14:textId="77777777" w:rsidR="00BE1149" w:rsidRDefault="00A46334" w:rsidP="0033330C">
            <w:r>
              <w:t>1</w:t>
            </w:r>
          </w:p>
          <w:p w14:paraId="2779BD78" w14:textId="31C46B5C" w:rsidR="00D75179" w:rsidRDefault="00D75179" w:rsidP="0033330C"/>
          <w:p w14:paraId="57578059" w14:textId="77777777" w:rsidR="00172AC4" w:rsidRDefault="00172AC4" w:rsidP="0033330C"/>
          <w:p w14:paraId="681EFBBF" w14:textId="77777777" w:rsidR="00D75179" w:rsidRDefault="00D75179" w:rsidP="0033330C"/>
          <w:p w14:paraId="0247CB75" w14:textId="07ACCF91" w:rsidR="00D75179" w:rsidRDefault="00D75179" w:rsidP="0033330C">
            <w:r>
              <w:t>2</w:t>
            </w:r>
          </w:p>
        </w:tc>
        <w:tc>
          <w:tcPr>
            <w:tcW w:w="2340" w:type="dxa"/>
          </w:tcPr>
          <w:p w14:paraId="1754F104" w14:textId="77777777" w:rsidR="00BE1149" w:rsidRDefault="00BE1149" w:rsidP="0033330C">
            <w:r>
              <w:t>OPERATOR ACTION</w:t>
            </w:r>
          </w:p>
          <w:p w14:paraId="30AEF20F" w14:textId="77777777" w:rsidR="00BE1149" w:rsidRDefault="00BE1149" w:rsidP="0033330C"/>
          <w:p w14:paraId="114514BF" w14:textId="316E8CF6" w:rsidR="00BE1149" w:rsidRDefault="00713ADB" w:rsidP="0033330C">
            <w:r>
              <w:t xml:space="preserve">Once </w:t>
            </w:r>
            <w:r w:rsidR="0094591C">
              <w:t xml:space="preserve">dbEdit.jar </w:t>
            </w:r>
            <w:r>
              <w:t>is running,</w:t>
            </w:r>
            <w:r w:rsidR="00D75179">
              <w:t xml:space="preserve"> click the “Search” tab</w:t>
            </w:r>
          </w:p>
          <w:p w14:paraId="1A2BE21E" w14:textId="77777777" w:rsidR="00D75179" w:rsidRDefault="00D75179" w:rsidP="0033330C"/>
          <w:p w14:paraId="115F0AA8" w14:textId="1C8719EF" w:rsidR="00D75179" w:rsidRDefault="00BD005B" w:rsidP="0033330C">
            <w:r>
              <w:t xml:space="preserve">Click on “Find Files” </w:t>
            </w:r>
            <w:r w:rsidR="005D796D">
              <w:t>and enter the name of desire table in the search box</w:t>
            </w:r>
          </w:p>
          <w:p w14:paraId="4288FE7E" w14:textId="208E6255" w:rsidR="00D75179" w:rsidRDefault="00D75179" w:rsidP="0033330C"/>
        </w:tc>
        <w:tc>
          <w:tcPr>
            <w:tcW w:w="1800" w:type="dxa"/>
            <w:gridSpan w:val="3"/>
          </w:tcPr>
          <w:p w14:paraId="1C9807D6" w14:textId="77777777" w:rsidR="00BE1149" w:rsidRDefault="00BE1149" w:rsidP="0033330C">
            <w:r>
              <w:t>PURPOSE</w:t>
            </w:r>
          </w:p>
          <w:p w14:paraId="0F714AFA" w14:textId="2892BDE4" w:rsidR="00BE1149" w:rsidRDefault="00BE1149" w:rsidP="0033330C"/>
          <w:p w14:paraId="208BA610" w14:textId="77777777" w:rsidR="00172AC4" w:rsidRDefault="00172AC4" w:rsidP="0033330C"/>
          <w:p w14:paraId="13B86321" w14:textId="77777777" w:rsidR="00BE1149" w:rsidRDefault="00964D7C" w:rsidP="0033330C">
            <w:r>
              <w:t>For the user to identify</w:t>
            </w:r>
            <w:r w:rsidR="00EC68D3">
              <w:t xml:space="preserve"> the </w:t>
            </w:r>
            <w:r w:rsidR="00CA629A">
              <w:t>tab</w:t>
            </w:r>
          </w:p>
          <w:p w14:paraId="0B26F8C8" w14:textId="77777777" w:rsidR="00EA40C6" w:rsidRDefault="00EA40C6" w:rsidP="0033330C"/>
          <w:p w14:paraId="08560F12" w14:textId="774E4090" w:rsidR="00EA40C6" w:rsidRDefault="00873E03" w:rsidP="0033330C">
            <w:r>
              <w:t xml:space="preserve">The system must properly return </w:t>
            </w:r>
            <w:r w:rsidR="00CD08F5">
              <w:t>the name of table</w:t>
            </w:r>
            <w:r w:rsidR="00EA40C6">
              <w:t xml:space="preserve"> </w:t>
            </w:r>
          </w:p>
        </w:tc>
        <w:tc>
          <w:tcPr>
            <w:tcW w:w="2224" w:type="dxa"/>
          </w:tcPr>
          <w:p w14:paraId="688CEC7E" w14:textId="77777777" w:rsidR="00BE1149" w:rsidRDefault="00BE1149" w:rsidP="0033330C">
            <w:r>
              <w:t>EXEPCTED RESULTS</w:t>
            </w:r>
          </w:p>
          <w:p w14:paraId="01599E81" w14:textId="77777777" w:rsidR="00BE1149" w:rsidRDefault="00BE1149" w:rsidP="0033330C"/>
          <w:p w14:paraId="6D929523" w14:textId="77777777" w:rsidR="00BE1149" w:rsidRDefault="000C62EB" w:rsidP="0033330C">
            <w:r>
              <w:t xml:space="preserve">The system must return a </w:t>
            </w:r>
            <w:r w:rsidR="00EA40C6">
              <w:t>list of</w:t>
            </w:r>
            <w:r>
              <w:t xml:space="preserve"> the files that contain</w:t>
            </w:r>
            <w:r w:rsidR="00EA40C6">
              <w:t>s</w:t>
            </w:r>
            <w:r>
              <w:t xml:space="preserve"> say</w:t>
            </w:r>
            <w:r w:rsidR="00EA40C6">
              <w:t xml:space="preserve"> name</w:t>
            </w:r>
            <w:r>
              <w:t xml:space="preserve"> </w:t>
            </w:r>
          </w:p>
          <w:p w14:paraId="11366AE2" w14:textId="77777777" w:rsidR="00F0461C" w:rsidRDefault="00F0461C" w:rsidP="0033330C"/>
          <w:p w14:paraId="66227096" w14:textId="3079D513" w:rsidR="00F0461C" w:rsidRDefault="00F0461C" w:rsidP="0033330C">
            <w:r>
              <w:pict w14:anchorId="032A8F99">
                <v:shape id="_x0000_i1025" type="#_x0000_t75" style="width:193.5pt;height:141pt">
                  <v:imagedata r:id="rId13" o:title=""/>
                </v:shape>
              </w:pict>
            </w:r>
          </w:p>
        </w:tc>
        <w:tc>
          <w:tcPr>
            <w:tcW w:w="1844" w:type="dxa"/>
          </w:tcPr>
          <w:p w14:paraId="52460D66" w14:textId="77777777" w:rsidR="00BE1149" w:rsidRDefault="00BE1149" w:rsidP="0033330C">
            <w:r>
              <w:t>COMMENTS</w:t>
            </w:r>
          </w:p>
          <w:p w14:paraId="647CDE5D" w14:textId="77777777" w:rsidR="00BE1149" w:rsidRDefault="00BE1149" w:rsidP="0033330C"/>
          <w:p w14:paraId="256B8D99" w14:textId="77777777" w:rsidR="00BE1149" w:rsidRDefault="00BE1149" w:rsidP="0033330C"/>
        </w:tc>
      </w:tr>
      <w:tr w:rsidR="00BE1149" w14:paraId="2898BAD5" w14:textId="77777777" w:rsidTr="0033330C">
        <w:trPr>
          <w:trHeight w:val="1250"/>
        </w:trPr>
        <w:tc>
          <w:tcPr>
            <w:tcW w:w="9216" w:type="dxa"/>
            <w:gridSpan w:val="7"/>
            <w:tcBorders>
              <w:bottom w:val="single" w:sz="4" w:space="0" w:color="auto"/>
            </w:tcBorders>
          </w:tcPr>
          <w:p w14:paraId="3EFDC5C4" w14:textId="77777777" w:rsidR="00BE1149" w:rsidRDefault="00BE1149" w:rsidP="0033330C">
            <w:r>
              <w:t>Concluding Remarks:</w:t>
            </w:r>
          </w:p>
        </w:tc>
      </w:tr>
      <w:tr w:rsidR="00BE1149" w14:paraId="4BB0E6C6" w14:textId="77777777" w:rsidTr="0033330C">
        <w:trPr>
          <w:trHeight w:val="890"/>
        </w:trPr>
        <w:tc>
          <w:tcPr>
            <w:tcW w:w="4608" w:type="dxa"/>
            <w:gridSpan w:val="3"/>
          </w:tcPr>
          <w:p w14:paraId="064453ED" w14:textId="77777777" w:rsidR="00BE1149" w:rsidRDefault="00BE1149" w:rsidP="0033330C">
            <w:r>
              <w:t xml:space="preserve">Testing Team: </w:t>
            </w:r>
          </w:p>
          <w:p w14:paraId="065456B6" w14:textId="77777777" w:rsidR="00BE1149" w:rsidRDefault="00BE1149" w:rsidP="0033330C">
            <w:r>
              <w:t>&lt;&lt; List members of testing team and lead &gt;&gt;</w:t>
            </w:r>
          </w:p>
        </w:tc>
        <w:tc>
          <w:tcPr>
            <w:tcW w:w="4608" w:type="dxa"/>
            <w:gridSpan w:val="4"/>
          </w:tcPr>
          <w:p w14:paraId="6C8F2CA7" w14:textId="77777777" w:rsidR="00BE1149" w:rsidRDefault="00BE1149" w:rsidP="0033330C">
            <w:r>
              <w:t>Date Completed:</w:t>
            </w:r>
          </w:p>
        </w:tc>
      </w:tr>
    </w:tbl>
    <w:p w14:paraId="7BFC447A" w14:textId="77777777" w:rsidR="00BE1149" w:rsidRPr="00B34944" w:rsidRDefault="00BE1149"/>
    <w:p w14:paraId="0F5F5DA7" w14:textId="77777777" w:rsidR="00941D93" w:rsidRDefault="00941D93"/>
    <w:p w14:paraId="703C1978" w14:textId="77417AC7" w:rsidR="007D4727" w:rsidRDefault="007D4727"/>
    <w:p w14:paraId="261010A4" w14:textId="77777777" w:rsidR="004826E2" w:rsidRDefault="004826E2"/>
    <w:p w14:paraId="55E76D70" w14:textId="178950CB" w:rsidR="00BE1149" w:rsidRDefault="00BE1149" w:rsidP="00BE1149">
      <w:pPr>
        <w:pStyle w:val="Heading2"/>
      </w:pPr>
      <w:bookmarkStart w:id="34" w:name="_Toc38367609"/>
      <w:r>
        <w:lastRenderedPageBreak/>
        <w:t xml:space="preserve">Test </w:t>
      </w:r>
      <w:r w:rsidR="0046036A">
        <w:t>SR_2</w:t>
      </w:r>
      <w:bookmarkEnd w:id="34"/>
    </w:p>
    <w:p w14:paraId="4A1A77B8" w14:textId="77777777" w:rsidR="00BE1149" w:rsidRPr="00BE1149" w:rsidRDefault="00BE1149" w:rsidP="00BE1149"/>
    <w:p w14:paraId="76A672A1" w14:textId="7EA591F6" w:rsidR="00BE1149" w:rsidRPr="00B34944" w:rsidRDefault="00BE1149" w:rsidP="00BE1149">
      <w:r w:rsidRPr="00B34944">
        <w:rPr>
          <w:b/>
          <w:bCs/>
        </w:rPr>
        <w:t xml:space="preserve">Objective: </w:t>
      </w:r>
      <w:r w:rsidR="00E63DC7">
        <w:rPr>
          <w:b/>
          <w:bCs/>
        </w:rPr>
        <w:t xml:space="preserve">Search for </w:t>
      </w:r>
      <w:r w:rsidR="00565CAF">
        <w:rPr>
          <w:b/>
          <w:bCs/>
        </w:rPr>
        <w:t>items that match whole words</w:t>
      </w:r>
    </w:p>
    <w:p w14:paraId="21A94AC7" w14:textId="0EDDE2AC" w:rsidR="00BE1149" w:rsidRDefault="00BE1149" w:rsidP="00BE1149">
      <w:r w:rsidRPr="00B34944">
        <w:rPr>
          <w:b/>
          <w:bCs/>
        </w:rPr>
        <w:t>Notes:</w:t>
      </w:r>
      <w:r w:rsidRPr="00B34944">
        <w:t xml:space="preserve"> </w:t>
      </w:r>
      <w:r w:rsidR="00565CAF">
        <w:t xml:space="preserve">Once the desired file is </w:t>
      </w:r>
      <w:r w:rsidR="00394F9A">
        <w:t>identified</w:t>
      </w:r>
      <w:r w:rsidR="00565CAF">
        <w:t>, the applicatio</w:t>
      </w:r>
      <w:r w:rsidR="00221C99">
        <w:t>n opens say file and give a new set of tabs</w:t>
      </w:r>
    </w:p>
    <w:p w14:paraId="4F8E1B24" w14:textId="77777777" w:rsidR="00F72A34" w:rsidRPr="00BE1149" w:rsidRDefault="00F72A34" w:rsidP="00BE1149"/>
    <w:p w14:paraId="692A53F6" w14:textId="17E405EC"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1327"/>
        <w:gridCol w:w="789"/>
        <w:gridCol w:w="9"/>
        <w:gridCol w:w="333"/>
        <w:gridCol w:w="4683"/>
        <w:gridCol w:w="1375"/>
      </w:tblGrid>
      <w:tr w:rsidR="00BE1149" w14:paraId="61E1ECAF" w14:textId="77777777" w:rsidTr="0033330C">
        <w:trPr>
          <w:cantSplit/>
          <w:trHeight w:val="300"/>
        </w:trPr>
        <w:tc>
          <w:tcPr>
            <w:tcW w:w="4620" w:type="dxa"/>
            <w:gridSpan w:val="4"/>
          </w:tcPr>
          <w:p w14:paraId="731D5F89" w14:textId="36FEFDC9" w:rsidR="00BE1149" w:rsidRDefault="00BE1149" w:rsidP="0033330C">
            <w:r>
              <w:t xml:space="preserve">Test No.: </w:t>
            </w:r>
            <w:r w:rsidR="0046036A">
              <w:t>SR_</w:t>
            </w:r>
            <w:r w:rsidR="00394F9A">
              <w:t>2</w:t>
            </w:r>
          </w:p>
        </w:tc>
        <w:tc>
          <w:tcPr>
            <w:tcW w:w="4596" w:type="dxa"/>
            <w:gridSpan w:val="3"/>
          </w:tcPr>
          <w:p w14:paraId="48E7061A" w14:textId="28380537" w:rsidR="00BE1149" w:rsidRDefault="00BE1149" w:rsidP="0033330C">
            <w:r>
              <w:t xml:space="preserve">Current Status: </w:t>
            </w:r>
            <w:r w:rsidR="00394F9A">
              <w:t>pending</w:t>
            </w:r>
          </w:p>
        </w:tc>
      </w:tr>
      <w:tr w:rsidR="00BE1149" w14:paraId="25C06468" w14:textId="77777777" w:rsidTr="0033330C">
        <w:trPr>
          <w:cantSplit/>
          <w:trHeight w:val="300"/>
        </w:trPr>
        <w:tc>
          <w:tcPr>
            <w:tcW w:w="9216" w:type="dxa"/>
            <w:gridSpan w:val="7"/>
          </w:tcPr>
          <w:p w14:paraId="3341DC3A" w14:textId="4F13186A" w:rsidR="00BE1149" w:rsidRPr="00E47986" w:rsidRDefault="00BE1149" w:rsidP="0033330C">
            <w:r w:rsidRPr="00E47986">
              <w:t xml:space="preserve">Test title:  </w:t>
            </w:r>
            <w:r w:rsidR="00406E02">
              <w:t xml:space="preserve">Match </w:t>
            </w:r>
            <w:r w:rsidR="00172AC4">
              <w:t>Case words</w:t>
            </w:r>
          </w:p>
          <w:p w14:paraId="00AA7112" w14:textId="77777777" w:rsidR="00BE1149" w:rsidRPr="00E47986" w:rsidRDefault="00BE1149" w:rsidP="0033330C"/>
        </w:tc>
      </w:tr>
      <w:tr w:rsidR="00BE1149" w14:paraId="67AEBF3F" w14:textId="77777777" w:rsidTr="0033330C">
        <w:trPr>
          <w:cantSplit/>
          <w:trHeight w:val="1070"/>
        </w:trPr>
        <w:tc>
          <w:tcPr>
            <w:tcW w:w="9216" w:type="dxa"/>
            <w:gridSpan w:val="7"/>
          </w:tcPr>
          <w:p w14:paraId="733231D5" w14:textId="47E33F0A" w:rsidR="00BE1149" w:rsidRPr="00E47986" w:rsidRDefault="00BE1149" w:rsidP="00142C39">
            <w:r w:rsidRPr="00E47986">
              <w:t xml:space="preserve">Testing approach: </w:t>
            </w:r>
            <w:r w:rsidR="009711FA">
              <w:t>Test ensures that the word that needs to be s</w:t>
            </w:r>
            <w:r w:rsidR="004A7271">
              <w:t>earch, is properly return</w:t>
            </w:r>
          </w:p>
        </w:tc>
      </w:tr>
      <w:tr w:rsidR="00BE1149" w14:paraId="17E4F2E4" w14:textId="77777777" w:rsidTr="0033330C">
        <w:trPr>
          <w:cantSplit/>
          <w:trHeight w:val="4130"/>
        </w:trPr>
        <w:tc>
          <w:tcPr>
            <w:tcW w:w="1008" w:type="dxa"/>
          </w:tcPr>
          <w:p w14:paraId="35EBD24B" w14:textId="77777777" w:rsidR="00BE1149" w:rsidRDefault="00BE1149" w:rsidP="0033330C">
            <w:r>
              <w:t>STEP</w:t>
            </w:r>
          </w:p>
          <w:p w14:paraId="32EF4B22" w14:textId="09E051DF" w:rsidR="00BE1149" w:rsidRDefault="00BE1149" w:rsidP="0033330C"/>
          <w:p w14:paraId="7DB17DC6" w14:textId="77777777" w:rsidR="00172AC4" w:rsidRDefault="00172AC4" w:rsidP="0033330C"/>
          <w:p w14:paraId="05E65DAD" w14:textId="77777777" w:rsidR="00BE1149" w:rsidRDefault="004A7271" w:rsidP="0033330C">
            <w:r>
              <w:t>1</w:t>
            </w:r>
          </w:p>
          <w:p w14:paraId="4DEA69FC" w14:textId="77777777" w:rsidR="0022291C" w:rsidRDefault="0022291C" w:rsidP="0033330C"/>
          <w:p w14:paraId="1391DF50" w14:textId="781B27CE" w:rsidR="0022291C" w:rsidRDefault="0022291C" w:rsidP="0033330C"/>
          <w:p w14:paraId="44D2F01D" w14:textId="6BA50511" w:rsidR="00172AC4" w:rsidRDefault="00172AC4" w:rsidP="0033330C"/>
          <w:p w14:paraId="34C03EA9" w14:textId="77777777" w:rsidR="00172AC4" w:rsidRDefault="00172AC4" w:rsidP="0033330C"/>
          <w:p w14:paraId="523E926D" w14:textId="77777777" w:rsidR="00172AC4" w:rsidRDefault="00172AC4" w:rsidP="0033330C"/>
          <w:p w14:paraId="134D480E" w14:textId="77777777" w:rsidR="0022291C" w:rsidRDefault="0022291C" w:rsidP="0033330C">
            <w:r>
              <w:t>2</w:t>
            </w:r>
          </w:p>
          <w:p w14:paraId="0F63ACB4" w14:textId="77777777" w:rsidR="00C97A41" w:rsidRDefault="00C97A41" w:rsidP="0033330C"/>
          <w:p w14:paraId="5CC4EE27" w14:textId="23CD5389" w:rsidR="00C97A41" w:rsidRDefault="00C97A41" w:rsidP="0033330C"/>
          <w:p w14:paraId="170A7A60" w14:textId="080572EB" w:rsidR="00172AC4" w:rsidRDefault="00172AC4" w:rsidP="0033330C"/>
          <w:p w14:paraId="54166422" w14:textId="7A0C401E" w:rsidR="00172AC4" w:rsidRDefault="00172AC4" w:rsidP="0033330C"/>
          <w:p w14:paraId="4304C1F3" w14:textId="77777777" w:rsidR="00172AC4" w:rsidRDefault="00172AC4" w:rsidP="0033330C"/>
          <w:p w14:paraId="6B811099" w14:textId="77777777" w:rsidR="00C97A41" w:rsidRDefault="00C97A41" w:rsidP="0033330C"/>
          <w:p w14:paraId="216B90F5" w14:textId="36A4CE09" w:rsidR="00C97A41" w:rsidRDefault="00C97A41" w:rsidP="0033330C">
            <w:r>
              <w:t>3</w:t>
            </w:r>
          </w:p>
          <w:p w14:paraId="2C03A3BE" w14:textId="77777777" w:rsidR="00C97A41" w:rsidRDefault="00C97A41" w:rsidP="0033330C"/>
          <w:p w14:paraId="724A6619" w14:textId="28915548" w:rsidR="00F71A62" w:rsidRDefault="00F71A62" w:rsidP="0033330C"/>
          <w:p w14:paraId="6A816200" w14:textId="009998B5" w:rsidR="00172AC4" w:rsidRDefault="00172AC4" w:rsidP="0033330C"/>
          <w:p w14:paraId="1F841127" w14:textId="77777777" w:rsidR="00172AC4" w:rsidRDefault="00172AC4" w:rsidP="0033330C"/>
          <w:p w14:paraId="2F2587F1" w14:textId="77777777" w:rsidR="00F71A62" w:rsidRDefault="00F71A62" w:rsidP="0033330C"/>
          <w:p w14:paraId="2122208F" w14:textId="4DDCF6C7" w:rsidR="00F71A62" w:rsidRDefault="00F71A62" w:rsidP="0033330C">
            <w:r>
              <w:t>4</w:t>
            </w:r>
          </w:p>
        </w:tc>
        <w:tc>
          <w:tcPr>
            <w:tcW w:w="2340" w:type="dxa"/>
          </w:tcPr>
          <w:p w14:paraId="3547D32F" w14:textId="77777777" w:rsidR="00BE1149" w:rsidRDefault="00BE1149" w:rsidP="0033330C">
            <w:r>
              <w:t>OPERATOR ACTION</w:t>
            </w:r>
          </w:p>
          <w:p w14:paraId="1F7D859F" w14:textId="77777777" w:rsidR="00BE1149" w:rsidRDefault="00BE1149" w:rsidP="0033330C"/>
          <w:p w14:paraId="6AAB06F0" w14:textId="77777777" w:rsidR="00BE1149" w:rsidRDefault="004A7271" w:rsidP="0033330C">
            <w:r>
              <w:t>Open desire file and clic</w:t>
            </w:r>
            <w:r w:rsidR="00632AF2">
              <w:t>k the “Edit” tab</w:t>
            </w:r>
          </w:p>
          <w:p w14:paraId="3A6B4B5C" w14:textId="4640FEDC" w:rsidR="0022291C" w:rsidRDefault="0022291C" w:rsidP="0033330C"/>
          <w:p w14:paraId="467E057A" w14:textId="77777777" w:rsidR="00172AC4" w:rsidRDefault="00172AC4" w:rsidP="0033330C"/>
          <w:p w14:paraId="7DD2C164" w14:textId="77777777" w:rsidR="00172AC4" w:rsidRDefault="00172AC4" w:rsidP="0033330C"/>
          <w:p w14:paraId="709EA100" w14:textId="791F78B9" w:rsidR="0022291C" w:rsidRDefault="0022291C" w:rsidP="0033330C">
            <w:r>
              <w:t xml:space="preserve">Click </w:t>
            </w:r>
            <w:r w:rsidR="002158C1">
              <w:t>“</w:t>
            </w:r>
            <w:r>
              <w:t>Search</w:t>
            </w:r>
            <w:r w:rsidR="002158C1">
              <w:t>” and enter desire wor</w:t>
            </w:r>
            <w:r w:rsidR="00F71A62">
              <w:t>d</w:t>
            </w:r>
            <w:r w:rsidR="002158C1">
              <w:t xml:space="preserve"> </w:t>
            </w:r>
            <w:r w:rsidR="00E60906">
              <w:t xml:space="preserve">or integer </w:t>
            </w:r>
            <w:r w:rsidR="002158C1">
              <w:t>in the search box</w:t>
            </w:r>
          </w:p>
          <w:p w14:paraId="4ED390CB" w14:textId="2566A493" w:rsidR="00C97A41" w:rsidRDefault="00C97A41" w:rsidP="0033330C"/>
          <w:p w14:paraId="6DC4534C" w14:textId="2D905730" w:rsidR="00C97A41" w:rsidRDefault="00C97A41" w:rsidP="0033330C">
            <w:r>
              <w:t xml:space="preserve">Select </w:t>
            </w:r>
            <w:r w:rsidR="002502CF">
              <w:t>the box next to Match Case</w:t>
            </w:r>
          </w:p>
          <w:p w14:paraId="156DA9E0" w14:textId="2B1ABD42" w:rsidR="002502CF" w:rsidRDefault="002502CF" w:rsidP="0033330C"/>
          <w:p w14:paraId="3BDB605F" w14:textId="4FE3CD40" w:rsidR="002502CF" w:rsidRDefault="002502CF" w:rsidP="0033330C"/>
          <w:p w14:paraId="7145F4CD" w14:textId="77777777" w:rsidR="00172AC4" w:rsidRDefault="00172AC4" w:rsidP="0033330C"/>
          <w:p w14:paraId="0F480161" w14:textId="133E7E6F" w:rsidR="002502CF" w:rsidRDefault="002502CF" w:rsidP="0033330C">
            <w:r>
              <w:t>Click on “Find” button</w:t>
            </w:r>
          </w:p>
          <w:p w14:paraId="1C4C0029" w14:textId="77777777" w:rsidR="00C97A41" w:rsidRDefault="00C97A41" w:rsidP="0033330C"/>
          <w:p w14:paraId="2D7BEC8B" w14:textId="4136DBE4" w:rsidR="0022291C" w:rsidRDefault="0022291C" w:rsidP="0033330C"/>
        </w:tc>
        <w:tc>
          <w:tcPr>
            <w:tcW w:w="1800" w:type="dxa"/>
            <w:gridSpan w:val="3"/>
          </w:tcPr>
          <w:p w14:paraId="062E6ACA" w14:textId="77777777" w:rsidR="00BE1149" w:rsidRDefault="00BE1149" w:rsidP="0033330C">
            <w:r>
              <w:t>PURPOSE</w:t>
            </w:r>
          </w:p>
          <w:p w14:paraId="3DC37623" w14:textId="1D3303C0" w:rsidR="00BE1149" w:rsidRDefault="00BE1149" w:rsidP="0033330C"/>
          <w:p w14:paraId="4923A91A" w14:textId="77777777" w:rsidR="00172AC4" w:rsidRDefault="00172AC4" w:rsidP="0033330C"/>
          <w:p w14:paraId="2E93D820" w14:textId="19520201" w:rsidR="00BE1149" w:rsidRDefault="00632AF2" w:rsidP="0033330C">
            <w:r>
              <w:t xml:space="preserve">To ensure that the user </w:t>
            </w:r>
            <w:r w:rsidR="0022291C">
              <w:t>finds the right option</w:t>
            </w:r>
            <w:r w:rsidR="00F71A62">
              <w:t>.</w:t>
            </w:r>
          </w:p>
          <w:p w14:paraId="7A23B0C2" w14:textId="77777777" w:rsidR="00172AC4" w:rsidRDefault="00172AC4" w:rsidP="0033330C"/>
          <w:p w14:paraId="48241606" w14:textId="77777777" w:rsidR="00F71A62" w:rsidRDefault="00CC4172" w:rsidP="0033330C">
            <w:r>
              <w:t>To guide the user to the right place</w:t>
            </w:r>
          </w:p>
          <w:p w14:paraId="29F1F094" w14:textId="77777777" w:rsidR="00CC4172" w:rsidRDefault="00CC4172" w:rsidP="0033330C"/>
          <w:p w14:paraId="4610125C" w14:textId="4E309902" w:rsidR="00CC4172" w:rsidRDefault="00CC4172" w:rsidP="0033330C"/>
          <w:p w14:paraId="396AC3BC" w14:textId="77777777" w:rsidR="00172AC4" w:rsidRDefault="00172AC4" w:rsidP="0033330C"/>
          <w:p w14:paraId="3867D7C9" w14:textId="77777777" w:rsidR="00CC4172" w:rsidRDefault="00CC4172" w:rsidP="00CC4172">
            <w:r>
              <w:t>To guide the user to the right place</w:t>
            </w:r>
          </w:p>
          <w:p w14:paraId="353343BC" w14:textId="77777777" w:rsidR="00CC4172" w:rsidRDefault="00CC4172" w:rsidP="0033330C"/>
          <w:p w14:paraId="29ED37E4" w14:textId="77777777" w:rsidR="00CC4172" w:rsidRDefault="00CC4172" w:rsidP="0033330C"/>
          <w:p w14:paraId="0C85FEFF" w14:textId="77777777" w:rsidR="00CC4172" w:rsidRDefault="00CC4172" w:rsidP="00CC4172">
            <w:r>
              <w:t>To guide the user to the right place</w:t>
            </w:r>
          </w:p>
          <w:p w14:paraId="0E9803BF" w14:textId="0ABA58CC" w:rsidR="00CC4172" w:rsidRDefault="00CC4172" w:rsidP="0033330C"/>
        </w:tc>
        <w:tc>
          <w:tcPr>
            <w:tcW w:w="2224" w:type="dxa"/>
          </w:tcPr>
          <w:p w14:paraId="78D4607E" w14:textId="77777777" w:rsidR="00BE1149" w:rsidRDefault="00BE1149" w:rsidP="0033330C">
            <w:r>
              <w:t>EXEPCTED RESULTS</w:t>
            </w:r>
          </w:p>
          <w:p w14:paraId="0686C520" w14:textId="77777777" w:rsidR="00BE1149" w:rsidRDefault="00BE1149" w:rsidP="0033330C"/>
          <w:p w14:paraId="4F9E8FCE" w14:textId="4CEFFD6A" w:rsidR="00BE1149" w:rsidRDefault="00BD3252" w:rsidP="0033330C">
            <w:r>
              <w:t xml:space="preserve">The application must return the </w:t>
            </w:r>
            <w:r w:rsidR="00E60906">
              <w:t xml:space="preserve">location of </w:t>
            </w:r>
            <w:r>
              <w:t>desire word</w:t>
            </w:r>
            <w:r w:rsidR="00E60906">
              <w:t xml:space="preserve"> or integer</w:t>
            </w:r>
            <w:r w:rsidR="00E94820">
              <w:t>.</w:t>
            </w:r>
          </w:p>
          <w:p w14:paraId="2DD9983C" w14:textId="0FB20FA4" w:rsidR="00F0461C" w:rsidRDefault="00F0461C" w:rsidP="0033330C"/>
          <w:p w14:paraId="3D0EB1E3" w14:textId="4299BF45" w:rsidR="00F0461C" w:rsidRDefault="00F0461C" w:rsidP="0033330C">
            <w:r>
              <w:pict w14:anchorId="2C7A22E9">
                <v:shape id="_x0000_i1061" type="#_x0000_t75" style="width:223.5pt;height:207.75pt">
                  <v:imagedata r:id="rId14" o:title=""/>
                </v:shape>
              </w:pict>
            </w:r>
          </w:p>
          <w:p w14:paraId="3B1F37E3" w14:textId="77777777" w:rsidR="00F0461C" w:rsidRDefault="00F0461C" w:rsidP="0033330C"/>
          <w:p w14:paraId="7B452022" w14:textId="10FFA9BB" w:rsidR="00F0461C" w:rsidRDefault="00F0461C" w:rsidP="0033330C"/>
        </w:tc>
        <w:tc>
          <w:tcPr>
            <w:tcW w:w="1844" w:type="dxa"/>
          </w:tcPr>
          <w:p w14:paraId="25EEAB71" w14:textId="77777777" w:rsidR="00BE1149" w:rsidRDefault="00BE1149" w:rsidP="0033330C">
            <w:r>
              <w:t>COMMENTS</w:t>
            </w:r>
          </w:p>
          <w:p w14:paraId="5033E7E4" w14:textId="77777777" w:rsidR="00BE1149" w:rsidRDefault="00BE1149" w:rsidP="0033330C"/>
          <w:p w14:paraId="7253E77F" w14:textId="77777777" w:rsidR="00BE1149" w:rsidRDefault="00BE1149" w:rsidP="0033330C"/>
        </w:tc>
      </w:tr>
      <w:tr w:rsidR="00BE1149" w14:paraId="4B843BB5" w14:textId="77777777" w:rsidTr="0033330C">
        <w:trPr>
          <w:trHeight w:val="1250"/>
        </w:trPr>
        <w:tc>
          <w:tcPr>
            <w:tcW w:w="9216" w:type="dxa"/>
            <w:gridSpan w:val="7"/>
            <w:tcBorders>
              <w:bottom w:val="single" w:sz="4" w:space="0" w:color="auto"/>
            </w:tcBorders>
          </w:tcPr>
          <w:p w14:paraId="4546E321" w14:textId="77777777" w:rsidR="00BE1149" w:rsidRDefault="00BE1149" w:rsidP="0033330C">
            <w:r>
              <w:t>Concluding Remarks:</w:t>
            </w:r>
          </w:p>
        </w:tc>
      </w:tr>
      <w:tr w:rsidR="00BE1149" w14:paraId="2D023DB9" w14:textId="77777777" w:rsidTr="0033330C">
        <w:trPr>
          <w:trHeight w:val="890"/>
        </w:trPr>
        <w:tc>
          <w:tcPr>
            <w:tcW w:w="4608" w:type="dxa"/>
            <w:gridSpan w:val="3"/>
          </w:tcPr>
          <w:p w14:paraId="2AF37CFA" w14:textId="77777777" w:rsidR="00BE1149" w:rsidRDefault="00BE1149" w:rsidP="0033330C">
            <w:r>
              <w:t xml:space="preserve">Testing Team: </w:t>
            </w:r>
          </w:p>
          <w:p w14:paraId="5A0E3DB6" w14:textId="77777777" w:rsidR="00BE1149" w:rsidRDefault="00BE1149" w:rsidP="0033330C">
            <w:r>
              <w:t>&lt;&lt; List members of testing team and lead &gt;&gt;</w:t>
            </w:r>
          </w:p>
        </w:tc>
        <w:tc>
          <w:tcPr>
            <w:tcW w:w="4608" w:type="dxa"/>
            <w:gridSpan w:val="4"/>
          </w:tcPr>
          <w:p w14:paraId="6F62667A" w14:textId="77777777" w:rsidR="00BE1149" w:rsidRDefault="00BE1149" w:rsidP="0033330C">
            <w:r>
              <w:t>Date Completed:</w:t>
            </w:r>
          </w:p>
        </w:tc>
      </w:tr>
    </w:tbl>
    <w:p w14:paraId="21C3E463" w14:textId="77777777" w:rsidR="00BE1149" w:rsidRPr="00BE1149" w:rsidRDefault="00BE1149" w:rsidP="00BE1149"/>
    <w:p w14:paraId="1F999C81" w14:textId="43DEE1D6" w:rsidR="007D4727" w:rsidRDefault="007D4727"/>
    <w:p w14:paraId="0C69BFC3" w14:textId="28E5E3E4" w:rsidR="004826E2" w:rsidRDefault="004826E2"/>
    <w:p w14:paraId="53DBE779" w14:textId="77777777" w:rsidR="004826E2" w:rsidRDefault="004826E2"/>
    <w:p w14:paraId="6315BB61" w14:textId="6695196C" w:rsidR="00BE1149" w:rsidRDefault="00BE1149" w:rsidP="00BE1149">
      <w:pPr>
        <w:pStyle w:val="Heading2"/>
      </w:pPr>
      <w:bookmarkStart w:id="35" w:name="_Toc38367610"/>
      <w:r>
        <w:t xml:space="preserve">Test </w:t>
      </w:r>
      <w:r w:rsidR="0046036A">
        <w:t>SR_3</w:t>
      </w:r>
      <w:bookmarkEnd w:id="35"/>
    </w:p>
    <w:p w14:paraId="520DFA63" w14:textId="77777777" w:rsidR="00F72A34" w:rsidRPr="00F72A34" w:rsidRDefault="00F72A34" w:rsidP="00F72A34"/>
    <w:p w14:paraId="30ED8ADE" w14:textId="5D9D23B2" w:rsidR="00F72A34" w:rsidRPr="00B34944" w:rsidRDefault="00F72A34" w:rsidP="00F72A34">
      <w:r w:rsidRPr="00B34944">
        <w:rPr>
          <w:b/>
          <w:bCs/>
        </w:rPr>
        <w:t xml:space="preserve">Objective: </w:t>
      </w:r>
      <w:r w:rsidR="008255A6">
        <w:t xml:space="preserve">To ensure that </w:t>
      </w:r>
      <w:r w:rsidR="00523A23">
        <w:t xml:space="preserve">a word or integer can be found </w:t>
      </w:r>
      <w:r w:rsidR="00DA3962">
        <w:t xml:space="preserve">with proper </w:t>
      </w:r>
      <w:r w:rsidR="0046036A">
        <w:t>capitalization</w:t>
      </w:r>
    </w:p>
    <w:p w14:paraId="7D7A8046" w14:textId="7DDF6E57" w:rsidR="00BE1149" w:rsidRDefault="00F72A34" w:rsidP="00BE1149">
      <w:r w:rsidRPr="00B34944">
        <w:rPr>
          <w:b/>
          <w:bCs/>
        </w:rPr>
        <w:t>Notes:</w:t>
      </w:r>
      <w:r w:rsidRPr="00B34944">
        <w:t xml:space="preserve"> </w:t>
      </w:r>
      <w:r w:rsidR="00122295">
        <w:t>Operator</w:t>
      </w:r>
      <w:r w:rsidR="00750F6E">
        <w:t xml:space="preserve"> must </w:t>
      </w:r>
      <w:r w:rsidR="00246A9B">
        <w:t>enter item in the same box as step 2</w:t>
      </w:r>
    </w:p>
    <w:p w14:paraId="3CDE87AB" w14:textId="400772D4" w:rsidR="00F72A34" w:rsidRDefault="00F72A34" w:rsidP="00BE1149"/>
    <w:p w14:paraId="78CD0255" w14:textId="77777777" w:rsidR="00F72A34" w:rsidRDefault="00F72A34"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305"/>
        <w:gridCol w:w="904"/>
        <w:gridCol w:w="10"/>
        <w:gridCol w:w="380"/>
        <w:gridCol w:w="4920"/>
        <w:gridCol w:w="1350"/>
      </w:tblGrid>
      <w:tr w:rsidR="00BE1149" w14:paraId="72DC5B20" w14:textId="77777777" w:rsidTr="0033330C">
        <w:trPr>
          <w:cantSplit/>
          <w:trHeight w:val="300"/>
        </w:trPr>
        <w:tc>
          <w:tcPr>
            <w:tcW w:w="4620" w:type="dxa"/>
            <w:gridSpan w:val="4"/>
          </w:tcPr>
          <w:p w14:paraId="78EED4E5" w14:textId="109E594B" w:rsidR="00BE1149" w:rsidRDefault="00BE1149" w:rsidP="0033330C">
            <w:r>
              <w:t xml:space="preserve">Test No.: </w:t>
            </w:r>
            <w:r w:rsidR="0046036A">
              <w:t>SR_3</w:t>
            </w:r>
          </w:p>
        </w:tc>
        <w:tc>
          <w:tcPr>
            <w:tcW w:w="4596" w:type="dxa"/>
            <w:gridSpan w:val="3"/>
          </w:tcPr>
          <w:p w14:paraId="7D6A5218" w14:textId="3987F973" w:rsidR="00BE1149" w:rsidRDefault="00BE1149" w:rsidP="0033330C">
            <w:r>
              <w:t xml:space="preserve">Current Status: </w:t>
            </w:r>
            <w:r w:rsidR="002635D4">
              <w:t>Pending</w:t>
            </w:r>
          </w:p>
        </w:tc>
      </w:tr>
      <w:tr w:rsidR="00BE1149" w14:paraId="71903EE1" w14:textId="77777777" w:rsidTr="0033330C">
        <w:trPr>
          <w:cantSplit/>
          <w:trHeight w:val="300"/>
        </w:trPr>
        <w:tc>
          <w:tcPr>
            <w:tcW w:w="9216" w:type="dxa"/>
            <w:gridSpan w:val="7"/>
          </w:tcPr>
          <w:p w14:paraId="0AA0D6EF" w14:textId="6EE66AF1" w:rsidR="00BE1149" w:rsidRPr="00E47986" w:rsidRDefault="00BE1149" w:rsidP="0033330C">
            <w:r w:rsidRPr="00E47986">
              <w:t xml:space="preserve">Test title:  </w:t>
            </w:r>
            <w:r w:rsidR="00DA3962">
              <w:t>Match</w:t>
            </w:r>
            <w:r w:rsidR="00A14E47">
              <w:t xml:space="preserve"> </w:t>
            </w:r>
            <w:r w:rsidR="00172AC4">
              <w:t>Whole Words</w:t>
            </w:r>
          </w:p>
          <w:p w14:paraId="57624F7C" w14:textId="77777777" w:rsidR="00BE1149" w:rsidRPr="00E47986" w:rsidRDefault="00BE1149" w:rsidP="0033330C"/>
        </w:tc>
      </w:tr>
      <w:tr w:rsidR="00BE1149" w14:paraId="36F05B60" w14:textId="77777777" w:rsidTr="0033330C">
        <w:trPr>
          <w:cantSplit/>
          <w:trHeight w:val="1070"/>
        </w:trPr>
        <w:tc>
          <w:tcPr>
            <w:tcW w:w="9216" w:type="dxa"/>
            <w:gridSpan w:val="7"/>
          </w:tcPr>
          <w:p w14:paraId="54D2D2DD" w14:textId="328BFCEB" w:rsidR="00BE1149" w:rsidRPr="00E47986" w:rsidRDefault="00BE1149" w:rsidP="00A14E47">
            <w:r w:rsidRPr="00E47986">
              <w:t xml:space="preserve">Testing approach: </w:t>
            </w:r>
            <w:r w:rsidR="00A14E47">
              <w:t xml:space="preserve">In the same </w:t>
            </w:r>
            <w:r w:rsidR="006E2A31">
              <w:t xml:space="preserve">box as test two, operator need to enter desire word as is with </w:t>
            </w:r>
            <w:r w:rsidR="00E64C97">
              <w:t>all capital letters</w:t>
            </w:r>
          </w:p>
        </w:tc>
      </w:tr>
      <w:tr w:rsidR="00BE1149" w14:paraId="14A81412" w14:textId="77777777" w:rsidTr="0033330C">
        <w:trPr>
          <w:cantSplit/>
          <w:trHeight w:val="4130"/>
        </w:trPr>
        <w:tc>
          <w:tcPr>
            <w:tcW w:w="1008" w:type="dxa"/>
          </w:tcPr>
          <w:p w14:paraId="3DEE4BB7" w14:textId="77777777" w:rsidR="00BE1149" w:rsidRDefault="00BE1149" w:rsidP="0033330C">
            <w:r>
              <w:t>STEP</w:t>
            </w:r>
          </w:p>
          <w:p w14:paraId="79DB7D26" w14:textId="6B3E79D2" w:rsidR="00BE1149" w:rsidRDefault="00BE1149" w:rsidP="0033330C"/>
          <w:p w14:paraId="56D45045" w14:textId="77777777" w:rsidR="00B47801" w:rsidRDefault="00B47801" w:rsidP="0033330C"/>
          <w:p w14:paraId="0F462498" w14:textId="77777777" w:rsidR="00BE1149" w:rsidRDefault="00E64C97" w:rsidP="0033330C">
            <w:r>
              <w:t>1</w:t>
            </w:r>
          </w:p>
          <w:p w14:paraId="604E177F" w14:textId="77777777" w:rsidR="0082762A" w:rsidRDefault="0082762A" w:rsidP="0033330C"/>
          <w:p w14:paraId="1EA8F24C" w14:textId="77777777" w:rsidR="0082762A" w:rsidRDefault="0082762A" w:rsidP="0033330C"/>
          <w:p w14:paraId="62790FEE" w14:textId="3E75DDE0" w:rsidR="0082762A" w:rsidRDefault="0082762A" w:rsidP="0033330C"/>
          <w:p w14:paraId="4ACDBA0F" w14:textId="5167A990" w:rsidR="00172AC4" w:rsidRDefault="00172AC4" w:rsidP="0033330C"/>
          <w:p w14:paraId="10E0EA88" w14:textId="1F92287E" w:rsidR="00172AC4" w:rsidRDefault="00172AC4" w:rsidP="0033330C"/>
          <w:p w14:paraId="113BDDAB" w14:textId="77777777" w:rsidR="00172AC4" w:rsidRDefault="00172AC4" w:rsidP="0033330C"/>
          <w:p w14:paraId="01AC3417" w14:textId="77777777" w:rsidR="0082762A" w:rsidRDefault="00E63DE3" w:rsidP="0033330C">
            <w:r>
              <w:t>2</w:t>
            </w:r>
          </w:p>
          <w:p w14:paraId="14AAFBD9" w14:textId="77777777" w:rsidR="00E63DE3" w:rsidRDefault="00E63DE3" w:rsidP="0033330C"/>
          <w:p w14:paraId="6DDF56CA" w14:textId="77777777" w:rsidR="00E63DE3" w:rsidRDefault="00E63DE3" w:rsidP="0033330C"/>
          <w:p w14:paraId="32A214E7" w14:textId="2A53AD6A" w:rsidR="00E63DE3" w:rsidRDefault="00E63DE3" w:rsidP="0033330C"/>
          <w:p w14:paraId="67309246" w14:textId="4D686E4E" w:rsidR="00172AC4" w:rsidRDefault="00172AC4" w:rsidP="0033330C"/>
          <w:p w14:paraId="3A5C8F3C" w14:textId="40B39EEB" w:rsidR="00172AC4" w:rsidRDefault="00172AC4" w:rsidP="0033330C"/>
          <w:p w14:paraId="45E4873F" w14:textId="6B25489C" w:rsidR="00172AC4" w:rsidRDefault="00172AC4" w:rsidP="0033330C"/>
          <w:p w14:paraId="105F88E1" w14:textId="3C12CB1F" w:rsidR="00172AC4" w:rsidRDefault="00172AC4" w:rsidP="0033330C"/>
          <w:p w14:paraId="3807449F" w14:textId="77777777" w:rsidR="00172AC4" w:rsidRDefault="00172AC4" w:rsidP="0033330C"/>
          <w:p w14:paraId="59C2198F" w14:textId="77777777" w:rsidR="00E63DE3" w:rsidRDefault="00E63DE3" w:rsidP="0033330C"/>
          <w:p w14:paraId="745D1A8E" w14:textId="065B58AC" w:rsidR="00E63DE3" w:rsidRDefault="00E63DE3" w:rsidP="0033330C">
            <w:r>
              <w:t>3</w:t>
            </w:r>
          </w:p>
        </w:tc>
        <w:tc>
          <w:tcPr>
            <w:tcW w:w="2340" w:type="dxa"/>
          </w:tcPr>
          <w:p w14:paraId="32D0AE40" w14:textId="77777777" w:rsidR="00BE1149" w:rsidRDefault="00BE1149" w:rsidP="0033330C">
            <w:r>
              <w:t>OPERATOR ACTION</w:t>
            </w:r>
          </w:p>
          <w:p w14:paraId="0AB9A00D" w14:textId="77777777" w:rsidR="00BE1149" w:rsidRDefault="00BE1149" w:rsidP="0033330C"/>
          <w:p w14:paraId="34966694" w14:textId="77777777" w:rsidR="00BE1149" w:rsidRDefault="0076702D" w:rsidP="0033330C">
            <w:r>
              <w:t xml:space="preserve">Once in the desire file, click on </w:t>
            </w:r>
            <w:r w:rsidR="0082762A">
              <w:t>“Edit” tab and select search</w:t>
            </w:r>
          </w:p>
          <w:p w14:paraId="1371B958" w14:textId="77777777" w:rsidR="0082762A" w:rsidRDefault="0082762A" w:rsidP="0033330C"/>
          <w:p w14:paraId="0B224A15" w14:textId="0B62F8BA" w:rsidR="0082762A" w:rsidRDefault="0082762A" w:rsidP="0033330C">
            <w:r>
              <w:t xml:space="preserve">Click on the search word and enter the word </w:t>
            </w:r>
            <w:r w:rsidR="00A53EAC">
              <w:t>“</w:t>
            </w:r>
            <w:proofErr w:type="spellStart"/>
            <w:r w:rsidR="00A53EAC">
              <w:t>R</w:t>
            </w:r>
            <w:r w:rsidR="00172AC4">
              <w:t>eStricTed</w:t>
            </w:r>
            <w:proofErr w:type="spellEnd"/>
            <w:r w:rsidR="00A53EAC">
              <w:t>”</w:t>
            </w:r>
          </w:p>
          <w:p w14:paraId="1614F6B8" w14:textId="0BEFD607" w:rsidR="00A53EAC" w:rsidRDefault="00A53EAC" w:rsidP="0033330C"/>
          <w:p w14:paraId="0AF28D3C" w14:textId="1620DD3D" w:rsidR="00172AC4" w:rsidRDefault="00172AC4" w:rsidP="0033330C"/>
          <w:p w14:paraId="05D4279C" w14:textId="77777777" w:rsidR="00172AC4" w:rsidRDefault="00172AC4" w:rsidP="0033330C"/>
          <w:p w14:paraId="4E42C32D" w14:textId="724666DE" w:rsidR="00A53EAC" w:rsidRDefault="00A53EAC" w:rsidP="0033330C"/>
          <w:p w14:paraId="3288A02E" w14:textId="77777777" w:rsidR="00172AC4" w:rsidRDefault="00172AC4" w:rsidP="0033330C"/>
          <w:p w14:paraId="11E54478" w14:textId="1787099E" w:rsidR="00A53EAC" w:rsidRDefault="00A53EAC" w:rsidP="0033330C">
            <w:r>
              <w:t>Select “Match Whole Words</w:t>
            </w:r>
            <w:r w:rsidR="00E63DE3">
              <w:t>” and click “Find” button</w:t>
            </w:r>
          </w:p>
          <w:p w14:paraId="0E3DBB30" w14:textId="0CE01214" w:rsidR="0082762A" w:rsidRDefault="0082762A" w:rsidP="0033330C"/>
        </w:tc>
        <w:tc>
          <w:tcPr>
            <w:tcW w:w="1800" w:type="dxa"/>
            <w:gridSpan w:val="3"/>
          </w:tcPr>
          <w:p w14:paraId="7142D735" w14:textId="77777777" w:rsidR="00BE1149" w:rsidRDefault="00BE1149" w:rsidP="0033330C">
            <w:r>
              <w:t>PURPOSE</w:t>
            </w:r>
          </w:p>
          <w:p w14:paraId="2C4703FE" w14:textId="77777777" w:rsidR="00BE1149" w:rsidRDefault="00BE1149" w:rsidP="0033330C"/>
          <w:p w14:paraId="46A7155D" w14:textId="77777777" w:rsidR="00172AC4" w:rsidRDefault="00172AC4" w:rsidP="0033330C"/>
          <w:p w14:paraId="125B4DD7" w14:textId="551CA307" w:rsidR="00715D60" w:rsidRDefault="00E63DE3" w:rsidP="0033330C">
            <w:r>
              <w:t xml:space="preserve">To ensure </w:t>
            </w:r>
            <w:r w:rsidR="00F7107C">
              <w:t>operator</w:t>
            </w:r>
            <w:r>
              <w:t xml:space="preserve"> is in the proper plac</w:t>
            </w:r>
            <w:r w:rsidR="00715D60">
              <w:t>e</w:t>
            </w:r>
          </w:p>
          <w:p w14:paraId="68FBE404" w14:textId="77777777" w:rsidR="00715D60" w:rsidRDefault="00715D60" w:rsidP="0033330C"/>
          <w:p w14:paraId="6E6BB684" w14:textId="77777777" w:rsidR="00172AC4" w:rsidRDefault="00172AC4" w:rsidP="0033330C"/>
          <w:p w14:paraId="539BB54C" w14:textId="77777777" w:rsidR="00172AC4" w:rsidRDefault="00172AC4" w:rsidP="0033330C"/>
          <w:p w14:paraId="30FF2AE5" w14:textId="3545D8D2" w:rsidR="00715D60" w:rsidRDefault="00715D60" w:rsidP="0033330C">
            <w:r>
              <w:t xml:space="preserve">Operator must enter </w:t>
            </w:r>
            <w:r w:rsidR="00F7107C">
              <w:t>a word as is in the file</w:t>
            </w:r>
            <w:r w:rsidR="00172AC4">
              <w:t xml:space="preserve"> to ensure the system ignores capitalization</w:t>
            </w:r>
          </w:p>
          <w:p w14:paraId="28F2DFDA" w14:textId="77777777" w:rsidR="00F7107C" w:rsidRDefault="00F7107C" w:rsidP="0033330C"/>
          <w:p w14:paraId="1DABFBB0" w14:textId="77777777" w:rsidR="00172AC4" w:rsidRDefault="00172AC4" w:rsidP="0033330C"/>
          <w:p w14:paraId="3B70E4F1" w14:textId="370032DC" w:rsidR="00F7107C" w:rsidRDefault="00F7107C" w:rsidP="0033330C">
            <w:r>
              <w:t>To ensure operator</w:t>
            </w:r>
            <w:r w:rsidR="00931A24">
              <w:t xml:space="preserve"> is in the proper place</w:t>
            </w:r>
          </w:p>
        </w:tc>
        <w:tc>
          <w:tcPr>
            <w:tcW w:w="2224" w:type="dxa"/>
          </w:tcPr>
          <w:p w14:paraId="750BB7D5" w14:textId="77777777" w:rsidR="00BE1149" w:rsidRDefault="00BE1149" w:rsidP="0033330C">
            <w:r>
              <w:t>EXEPCTED RESULTS</w:t>
            </w:r>
          </w:p>
          <w:p w14:paraId="5D984EC1" w14:textId="77777777" w:rsidR="00BE1149" w:rsidRDefault="00BE1149" w:rsidP="0033330C"/>
          <w:p w14:paraId="69A62E34" w14:textId="77777777" w:rsidR="00BE1149" w:rsidRDefault="00931A24" w:rsidP="0033330C">
            <w:r>
              <w:t>The applica</w:t>
            </w:r>
            <w:r w:rsidR="00EF7D74">
              <w:t xml:space="preserve">tion must return the location of say word </w:t>
            </w:r>
            <w:r w:rsidR="003B1BFA">
              <w:t>if found.</w:t>
            </w:r>
          </w:p>
          <w:p w14:paraId="7B9AF99F" w14:textId="77777777" w:rsidR="00172AC4" w:rsidRDefault="00172AC4" w:rsidP="0033330C"/>
          <w:p w14:paraId="37121D01" w14:textId="3001EE38" w:rsidR="00172AC4" w:rsidRDefault="00172AC4" w:rsidP="0033330C">
            <w:r>
              <w:pict w14:anchorId="33593E6B">
                <v:shape id="_x0000_i1062" type="#_x0000_t75" style="width:235.5pt;height:221.25pt">
                  <v:imagedata r:id="rId15" o:title=""/>
                </v:shape>
              </w:pict>
            </w:r>
          </w:p>
        </w:tc>
        <w:tc>
          <w:tcPr>
            <w:tcW w:w="1844" w:type="dxa"/>
          </w:tcPr>
          <w:p w14:paraId="4CEF6F80" w14:textId="77777777" w:rsidR="00BE1149" w:rsidRDefault="00BE1149" w:rsidP="0033330C">
            <w:r>
              <w:t>COMMENTS</w:t>
            </w:r>
          </w:p>
          <w:p w14:paraId="18956DED" w14:textId="77777777" w:rsidR="00BE1149" w:rsidRDefault="00BE1149" w:rsidP="0033330C"/>
          <w:p w14:paraId="37A6CA35" w14:textId="77777777" w:rsidR="00BE1149" w:rsidRDefault="00BE1149" w:rsidP="0033330C"/>
        </w:tc>
      </w:tr>
      <w:tr w:rsidR="00BE1149" w14:paraId="7434853C" w14:textId="77777777" w:rsidTr="0033330C">
        <w:trPr>
          <w:trHeight w:val="1250"/>
        </w:trPr>
        <w:tc>
          <w:tcPr>
            <w:tcW w:w="9216" w:type="dxa"/>
            <w:gridSpan w:val="7"/>
            <w:tcBorders>
              <w:bottom w:val="single" w:sz="4" w:space="0" w:color="auto"/>
            </w:tcBorders>
          </w:tcPr>
          <w:p w14:paraId="0F16AE97" w14:textId="77777777" w:rsidR="00BE1149" w:rsidRDefault="00BE1149" w:rsidP="0033330C">
            <w:r>
              <w:t>Concluding Remarks:</w:t>
            </w:r>
          </w:p>
        </w:tc>
      </w:tr>
      <w:tr w:rsidR="00BE1149" w14:paraId="29D50FEF" w14:textId="77777777" w:rsidTr="0033330C">
        <w:trPr>
          <w:trHeight w:val="890"/>
        </w:trPr>
        <w:tc>
          <w:tcPr>
            <w:tcW w:w="4608" w:type="dxa"/>
            <w:gridSpan w:val="3"/>
          </w:tcPr>
          <w:p w14:paraId="1DE83959" w14:textId="77777777" w:rsidR="00BE1149" w:rsidRDefault="00BE1149" w:rsidP="0033330C">
            <w:r>
              <w:t xml:space="preserve">Testing Team: </w:t>
            </w:r>
          </w:p>
          <w:p w14:paraId="70ECCA32" w14:textId="77777777" w:rsidR="00BE1149" w:rsidRDefault="00BE1149" w:rsidP="0033330C">
            <w:r>
              <w:t>&lt;&lt; List members of testing team and lead &gt;&gt;</w:t>
            </w:r>
          </w:p>
        </w:tc>
        <w:tc>
          <w:tcPr>
            <w:tcW w:w="4608" w:type="dxa"/>
            <w:gridSpan w:val="4"/>
          </w:tcPr>
          <w:p w14:paraId="4715C937" w14:textId="77777777" w:rsidR="00BE1149" w:rsidRDefault="00BE1149" w:rsidP="0033330C">
            <w:r>
              <w:t>Date Completed:</w:t>
            </w:r>
          </w:p>
        </w:tc>
      </w:tr>
    </w:tbl>
    <w:p w14:paraId="2FA3EBBD" w14:textId="77777777" w:rsidR="004826E2" w:rsidRDefault="004826E2"/>
    <w:p w14:paraId="28382C5C" w14:textId="2DCBFBD0" w:rsidR="00BE1149" w:rsidRDefault="00BE1149" w:rsidP="00BE1149">
      <w:pPr>
        <w:pStyle w:val="Heading2"/>
      </w:pPr>
      <w:bookmarkStart w:id="36" w:name="_Toc38367611"/>
      <w:r>
        <w:lastRenderedPageBreak/>
        <w:t xml:space="preserve">Test </w:t>
      </w:r>
      <w:r w:rsidR="0046036A">
        <w:t>SR_</w:t>
      </w:r>
      <w:r w:rsidR="003305A4">
        <w:t>4</w:t>
      </w:r>
      <w:bookmarkEnd w:id="36"/>
    </w:p>
    <w:p w14:paraId="50F819CE" w14:textId="77777777" w:rsidR="00F72A34" w:rsidRPr="00F72A34" w:rsidRDefault="00F72A34" w:rsidP="00F72A34"/>
    <w:p w14:paraId="52AE1E2E" w14:textId="7E88432E" w:rsidR="00F72A34" w:rsidRPr="00B34944" w:rsidRDefault="00F72A34" w:rsidP="00F72A34">
      <w:r w:rsidRPr="00B34944">
        <w:rPr>
          <w:b/>
          <w:bCs/>
        </w:rPr>
        <w:t xml:space="preserve">Objective: </w:t>
      </w:r>
      <w:r w:rsidR="00E226FD">
        <w:t>To test that the replace option properly works</w:t>
      </w:r>
    </w:p>
    <w:p w14:paraId="7CC8BF39" w14:textId="2106457A" w:rsidR="00F72A34" w:rsidRDefault="00F72A34" w:rsidP="00F72A34">
      <w:r w:rsidRPr="00B34944">
        <w:rPr>
          <w:b/>
          <w:bCs/>
        </w:rPr>
        <w:t>Notes:</w:t>
      </w:r>
      <w:r w:rsidRPr="00B34944">
        <w:t xml:space="preserve"> </w:t>
      </w:r>
      <w:r w:rsidR="00AC0682">
        <w:t xml:space="preserve">Operator must </w:t>
      </w:r>
      <w:r w:rsidR="004659E1">
        <w:t>be in</w:t>
      </w:r>
      <w:r w:rsidR="00AC0682">
        <w:t xml:space="preserve"> </w:t>
      </w:r>
      <w:r w:rsidR="00030804">
        <w:t>a proper file</w:t>
      </w:r>
    </w:p>
    <w:p w14:paraId="76D13368" w14:textId="77777777" w:rsidR="00F72A34" w:rsidRPr="00F72A34" w:rsidRDefault="00F72A34" w:rsidP="00F72A34"/>
    <w:p w14:paraId="07CE1291" w14:textId="07AAF8E8"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
        <w:gridCol w:w="1546"/>
        <w:gridCol w:w="891"/>
        <w:gridCol w:w="10"/>
        <w:gridCol w:w="375"/>
        <w:gridCol w:w="4150"/>
        <w:gridCol w:w="1477"/>
      </w:tblGrid>
      <w:tr w:rsidR="00BE1149" w14:paraId="2F69013B" w14:textId="77777777" w:rsidTr="0033330C">
        <w:trPr>
          <w:cantSplit/>
          <w:trHeight w:val="300"/>
        </w:trPr>
        <w:tc>
          <w:tcPr>
            <w:tcW w:w="4620" w:type="dxa"/>
            <w:gridSpan w:val="4"/>
          </w:tcPr>
          <w:p w14:paraId="4B1F5167" w14:textId="4D78B98A" w:rsidR="00BE1149" w:rsidRDefault="00BE1149" w:rsidP="0033330C">
            <w:r>
              <w:t xml:space="preserve">Test No.: </w:t>
            </w:r>
            <w:r w:rsidR="0046036A">
              <w:t>SR_</w:t>
            </w:r>
            <w:r w:rsidR="004659E1">
              <w:t>4</w:t>
            </w:r>
          </w:p>
        </w:tc>
        <w:tc>
          <w:tcPr>
            <w:tcW w:w="4596" w:type="dxa"/>
            <w:gridSpan w:val="3"/>
          </w:tcPr>
          <w:p w14:paraId="0B82AE65" w14:textId="2BEE8FF4" w:rsidR="00BE1149" w:rsidRDefault="00BE1149" w:rsidP="0033330C">
            <w:r>
              <w:t>Current Status: Pending</w:t>
            </w:r>
          </w:p>
        </w:tc>
      </w:tr>
      <w:tr w:rsidR="00BE1149" w14:paraId="7EA752D5" w14:textId="77777777" w:rsidTr="0033330C">
        <w:trPr>
          <w:cantSplit/>
          <w:trHeight w:val="300"/>
        </w:trPr>
        <w:tc>
          <w:tcPr>
            <w:tcW w:w="9216" w:type="dxa"/>
            <w:gridSpan w:val="7"/>
          </w:tcPr>
          <w:p w14:paraId="6A60F22C" w14:textId="7C1B76BC" w:rsidR="00BE1149" w:rsidRPr="00E47986" w:rsidRDefault="00BE1149" w:rsidP="0033330C">
            <w:r w:rsidRPr="00E47986">
              <w:t xml:space="preserve">Test title:  </w:t>
            </w:r>
            <w:r w:rsidR="004659E1">
              <w:t xml:space="preserve">Search and replace </w:t>
            </w:r>
            <w:r w:rsidR="007E17D9">
              <w:t>item</w:t>
            </w:r>
          </w:p>
          <w:p w14:paraId="2437759A" w14:textId="77777777" w:rsidR="00BE1149" w:rsidRPr="00E47986" w:rsidRDefault="00BE1149" w:rsidP="0033330C"/>
        </w:tc>
      </w:tr>
      <w:tr w:rsidR="00BE1149" w14:paraId="0B7C71D8" w14:textId="77777777" w:rsidTr="0033330C">
        <w:trPr>
          <w:cantSplit/>
          <w:trHeight w:val="1070"/>
        </w:trPr>
        <w:tc>
          <w:tcPr>
            <w:tcW w:w="9216" w:type="dxa"/>
            <w:gridSpan w:val="7"/>
          </w:tcPr>
          <w:p w14:paraId="4C73A48C" w14:textId="53AD6876" w:rsidR="00BE1149" w:rsidRPr="00E47986" w:rsidRDefault="00BE1149" w:rsidP="007E17D9">
            <w:r w:rsidRPr="00E47986">
              <w:t xml:space="preserve">Testing approach: </w:t>
            </w:r>
            <w:r w:rsidR="007E17D9">
              <w:t xml:space="preserve">Operator must run the </w:t>
            </w:r>
            <w:proofErr w:type="spellStart"/>
            <w:r w:rsidR="007E17D9">
              <w:t>db</w:t>
            </w:r>
            <w:r w:rsidR="00262A6E">
              <w:t>Edit</w:t>
            </w:r>
            <w:proofErr w:type="spellEnd"/>
            <w:r w:rsidR="00262A6E">
              <w:t xml:space="preserve"> application and open the desire file.</w:t>
            </w:r>
          </w:p>
        </w:tc>
      </w:tr>
      <w:tr w:rsidR="00BE1149" w14:paraId="2477EF0C" w14:textId="77777777" w:rsidTr="0033330C">
        <w:trPr>
          <w:cantSplit/>
          <w:trHeight w:val="4130"/>
        </w:trPr>
        <w:tc>
          <w:tcPr>
            <w:tcW w:w="1008" w:type="dxa"/>
          </w:tcPr>
          <w:p w14:paraId="40281CEC" w14:textId="77777777" w:rsidR="00BE1149" w:rsidRDefault="00BE1149" w:rsidP="0033330C">
            <w:r>
              <w:t>STEP</w:t>
            </w:r>
          </w:p>
          <w:p w14:paraId="5DEA5F14" w14:textId="491D762B" w:rsidR="00BE1149" w:rsidRDefault="00BE1149" w:rsidP="0033330C"/>
          <w:p w14:paraId="0A4B22F2" w14:textId="77777777" w:rsidR="00B47801" w:rsidRDefault="00B47801" w:rsidP="0033330C"/>
          <w:p w14:paraId="1B89F1FD" w14:textId="77777777" w:rsidR="00BE1149" w:rsidRDefault="00B34A43" w:rsidP="0033330C">
            <w:r>
              <w:t>1</w:t>
            </w:r>
          </w:p>
          <w:p w14:paraId="44896F54" w14:textId="77777777" w:rsidR="00B34A43" w:rsidRDefault="00B34A43" w:rsidP="0033330C"/>
          <w:p w14:paraId="502F9E9D" w14:textId="77777777" w:rsidR="00B34A43" w:rsidRDefault="00B34A43" w:rsidP="0033330C"/>
          <w:p w14:paraId="5ACB66C6" w14:textId="7F8850C9" w:rsidR="00B34A43" w:rsidRDefault="00B34A43" w:rsidP="0033330C"/>
          <w:p w14:paraId="2B903C09" w14:textId="575BF96A" w:rsidR="00B47801" w:rsidRDefault="00B47801" w:rsidP="0033330C"/>
          <w:p w14:paraId="7E7C30AB" w14:textId="77777777" w:rsidR="00B47801" w:rsidRDefault="00B47801" w:rsidP="0033330C"/>
          <w:p w14:paraId="578F7BE9" w14:textId="77777777" w:rsidR="00B34A43" w:rsidRDefault="00B34A43" w:rsidP="0033330C"/>
          <w:p w14:paraId="35825A2C" w14:textId="77777777" w:rsidR="00B34A43" w:rsidRDefault="00B34A43" w:rsidP="0033330C">
            <w:r>
              <w:t>2</w:t>
            </w:r>
          </w:p>
          <w:p w14:paraId="39A20944" w14:textId="77777777" w:rsidR="00B34A43" w:rsidRDefault="00B34A43" w:rsidP="0033330C"/>
          <w:p w14:paraId="738D13AD" w14:textId="7D64162A" w:rsidR="00B34A43" w:rsidRDefault="00B34A43" w:rsidP="0033330C"/>
          <w:p w14:paraId="03B347D1" w14:textId="0FD6C876" w:rsidR="00B47801" w:rsidRDefault="00B47801" w:rsidP="0033330C"/>
          <w:p w14:paraId="3DD51ECC" w14:textId="77777777" w:rsidR="00B47801" w:rsidRDefault="00B47801" w:rsidP="0033330C"/>
          <w:p w14:paraId="0D62A44D" w14:textId="77777777" w:rsidR="00ED4454" w:rsidRDefault="00ED4454" w:rsidP="0033330C"/>
          <w:p w14:paraId="4D3A27BF" w14:textId="77777777" w:rsidR="00B34A43" w:rsidRDefault="00B34A43" w:rsidP="0033330C"/>
          <w:p w14:paraId="734EDD27" w14:textId="77777777" w:rsidR="00B34A43" w:rsidRDefault="00B34A43" w:rsidP="0033330C">
            <w:r>
              <w:t>3</w:t>
            </w:r>
          </w:p>
          <w:p w14:paraId="61D30E5C" w14:textId="77777777" w:rsidR="00B34A43" w:rsidRDefault="00B34A43" w:rsidP="0033330C"/>
          <w:p w14:paraId="7E4EFF7A" w14:textId="77777777" w:rsidR="00B34A43" w:rsidRDefault="00B34A43" w:rsidP="0033330C"/>
          <w:p w14:paraId="58970F83" w14:textId="340B6056" w:rsidR="00B34A43" w:rsidRDefault="00B34A43" w:rsidP="0033330C"/>
          <w:p w14:paraId="337B901F" w14:textId="2654B6AD" w:rsidR="00B47801" w:rsidRDefault="00B47801" w:rsidP="0033330C"/>
          <w:p w14:paraId="1AF0D448" w14:textId="77777777" w:rsidR="00B47801" w:rsidRDefault="00B47801" w:rsidP="0033330C"/>
          <w:p w14:paraId="1864908D" w14:textId="77777777" w:rsidR="00721DCA" w:rsidRDefault="00721DCA" w:rsidP="0033330C"/>
          <w:p w14:paraId="017D3286" w14:textId="77777777" w:rsidR="00B34A43" w:rsidRDefault="00B34A43" w:rsidP="0033330C">
            <w:r>
              <w:t>4</w:t>
            </w:r>
          </w:p>
          <w:p w14:paraId="37AB9F31" w14:textId="77777777" w:rsidR="00B34A43" w:rsidRDefault="00B34A43" w:rsidP="0033330C"/>
          <w:p w14:paraId="7BF2689A" w14:textId="77777777" w:rsidR="00B34A43" w:rsidRDefault="00B34A43" w:rsidP="0033330C"/>
          <w:p w14:paraId="2F19B3F8" w14:textId="240C81EF" w:rsidR="00B34A43" w:rsidRDefault="00B34A43" w:rsidP="0033330C"/>
          <w:p w14:paraId="0EE17502" w14:textId="77777777" w:rsidR="00B47801" w:rsidRDefault="00B47801" w:rsidP="0033330C"/>
          <w:p w14:paraId="67790325" w14:textId="77777777" w:rsidR="00B34A43" w:rsidRDefault="00B34A43" w:rsidP="0033330C"/>
          <w:p w14:paraId="034E57D6" w14:textId="287A8D71" w:rsidR="00B34A43" w:rsidRDefault="00B34A43" w:rsidP="0033330C">
            <w:r>
              <w:t>5</w:t>
            </w:r>
          </w:p>
        </w:tc>
        <w:tc>
          <w:tcPr>
            <w:tcW w:w="2340" w:type="dxa"/>
          </w:tcPr>
          <w:p w14:paraId="6F8C70D9" w14:textId="77777777" w:rsidR="00BE1149" w:rsidRDefault="00BE1149" w:rsidP="0033330C">
            <w:r>
              <w:t>OPERATOR ACTION</w:t>
            </w:r>
          </w:p>
          <w:p w14:paraId="79D2394E" w14:textId="77777777" w:rsidR="00BE1149" w:rsidRDefault="00BE1149" w:rsidP="0033330C"/>
          <w:p w14:paraId="6A188470" w14:textId="21A49236" w:rsidR="00262A6E" w:rsidRDefault="00262A6E" w:rsidP="00262A6E">
            <w:r>
              <w:t>Once in the desire file, click on “Edit” tab and select search</w:t>
            </w:r>
          </w:p>
          <w:p w14:paraId="4189E880" w14:textId="62A949E5" w:rsidR="000428DD" w:rsidRDefault="000428DD" w:rsidP="00262A6E"/>
          <w:p w14:paraId="1384B667" w14:textId="65564995" w:rsidR="000428DD" w:rsidRDefault="000428DD" w:rsidP="00262A6E"/>
          <w:p w14:paraId="594397B2" w14:textId="4535FC7D" w:rsidR="00BE1149" w:rsidRDefault="000428DD" w:rsidP="000428DD">
            <w:r>
              <w:t>Click on the search word and enter the word or integer to be</w:t>
            </w:r>
            <w:r w:rsidR="00B47801">
              <w:t xml:space="preserve"> </w:t>
            </w:r>
            <w:r>
              <w:t>replaced</w:t>
            </w:r>
          </w:p>
          <w:p w14:paraId="158DA78B" w14:textId="77777777" w:rsidR="00ED4454" w:rsidRDefault="00ED4454" w:rsidP="000428DD"/>
          <w:p w14:paraId="7F283E49" w14:textId="77777777" w:rsidR="000428DD" w:rsidRDefault="000428DD" w:rsidP="000428DD"/>
          <w:p w14:paraId="307D4501" w14:textId="77777777" w:rsidR="000428DD" w:rsidRDefault="003A7B17" w:rsidP="000428DD">
            <w:r>
              <w:t>Select “Match Whole Words”</w:t>
            </w:r>
          </w:p>
          <w:p w14:paraId="6547F300" w14:textId="77777777" w:rsidR="003A7B17" w:rsidRDefault="003A7B17" w:rsidP="000428DD"/>
          <w:p w14:paraId="4CB852D0" w14:textId="77777777" w:rsidR="003A7B17" w:rsidRDefault="003A7B17" w:rsidP="000428DD"/>
          <w:p w14:paraId="3F154C66" w14:textId="77777777" w:rsidR="00721DCA" w:rsidRDefault="00721DCA" w:rsidP="000428DD"/>
          <w:p w14:paraId="20F9E370" w14:textId="77777777" w:rsidR="00B47801" w:rsidRDefault="00B47801" w:rsidP="000428DD"/>
          <w:p w14:paraId="1448D4EE" w14:textId="77777777" w:rsidR="00B47801" w:rsidRDefault="00B47801" w:rsidP="000428DD"/>
          <w:p w14:paraId="5AD756FD" w14:textId="2D96FBDB" w:rsidR="003A7B17" w:rsidRDefault="000937D3" w:rsidP="000428DD">
            <w:r>
              <w:t>In the replace box, enter word or item to be replace with</w:t>
            </w:r>
          </w:p>
          <w:p w14:paraId="0044B016" w14:textId="77777777" w:rsidR="000937D3" w:rsidRDefault="000937D3" w:rsidP="000428DD"/>
          <w:p w14:paraId="0A844D55" w14:textId="77777777" w:rsidR="000937D3" w:rsidRDefault="000937D3" w:rsidP="000428DD"/>
          <w:p w14:paraId="10ED5BA7" w14:textId="1710422D" w:rsidR="000937D3" w:rsidRDefault="00B34A43" w:rsidP="000428DD">
            <w:r>
              <w:t>Click “Replace” button</w:t>
            </w:r>
          </w:p>
        </w:tc>
        <w:tc>
          <w:tcPr>
            <w:tcW w:w="1800" w:type="dxa"/>
            <w:gridSpan w:val="3"/>
          </w:tcPr>
          <w:p w14:paraId="7CE1C1F2" w14:textId="77777777" w:rsidR="00BE1149" w:rsidRDefault="00BE1149" w:rsidP="0033330C">
            <w:r>
              <w:t>PURPOSE</w:t>
            </w:r>
          </w:p>
          <w:p w14:paraId="7BDA6E86" w14:textId="5D4A716F" w:rsidR="00BE1149" w:rsidRDefault="00BE1149" w:rsidP="0033330C"/>
          <w:p w14:paraId="0BEE93E2" w14:textId="77777777" w:rsidR="00B47801" w:rsidRDefault="00B47801" w:rsidP="0033330C"/>
          <w:p w14:paraId="1445A772" w14:textId="77777777" w:rsidR="00B34A43" w:rsidRDefault="00B34A43" w:rsidP="00B34A43">
            <w:r>
              <w:t>To ensure operator is in the proper place</w:t>
            </w:r>
          </w:p>
          <w:p w14:paraId="56EE3D22" w14:textId="77777777" w:rsidR="00BE1149" w:rsidRDefault="00BE1149" w:rsidP="0033330C"/>
          <w:p w14:paraId="40AD6335" w14:textId="77777777" w:rsidR="00ED4454" w:rsidRDefault="00ED4454" w:rsidP="0033330C"/>
          <w:p w14:paraId="110D6738" w14:textId="77777777" w:rsidR="00B47801" w:rsidRDefault="00B47801" w:rsidP="00ED4454"/>
          <w:p w14:paraId="56C3BE6C" w14:textId="5AABEF6F" w:rsidR="00ED4454" w:rsidRDefault="00ED4454" w:rsidP="00ED4454">
            <w:r>
              <w:t>To ensure operator is in the proper place</w:t>
            </w:r>
          </w:p>
          <w:p w14:paraId="28416514" w14:textId="77777777" w:rsidR="00ED4454" w:rsidRDefault="00ED4454" w:rsidP="0033330C"/>
          <w:p w14:paraId="3CF700A8" w14:textId="4A3D866A" w:rsidR="00ED4454" w:rsidRDefault="00ED4454" w:rsidP="0033330C"/>
          <w:p w14:paraId="355A7DC1" w14:textId="77777777" w:rsidR="00B47801" w:rsidRDefault="00B47801" w:rsidP="0033330C"/>
          <w:p w14:paraId="06CDC998" w14:textId="77777777" w:rsidR="00ED4454" w:rsidRDefault="00197723" w:rsidP="0033330C">
            <w:r>
              <w:t xml:space="preserve">This ensures that any word that operator enters is in the </w:t>
            </w:r>
            <w:r w:rsidR="00721DCA">
              <w:t>file</w:t>
            </w:r>
          </w:p>
          <w:p w14:paraId="79F8D77A" w14:textId="77777777" w:rsidR="00721DCA" w:rsidRDefault="00721DCA" w:rsidP="0033330C"/>
          <w:p w14:paraId="5A6F662E" w14:textId="7EAFE8DF" w:rsidR="00721DCA" w:rsidRDefault="00721DCA" w:rsidP="00721DCA">
            <w:r>
              <w:t>To ensure operator is in the proper place</w:t>
            </w:r>
          </w:p>
          <w:p w14:paraId="3D859E03" w14:textId="4A0B9B40" w:rsidR="00721DCA" w:rsidRDefault="00721DCA" w:rsidP="00721DCA"/>
          <w:p w14:paraId="55BDC431" w14:textId="77777777" w:rsidR="00721DCA" w:rsidRDefault="00721DCA" w:rsidP="00721DCA"/>
          <w:p w14:paraId="22C50A4B" w14:textId="650A431E" w:rsidR="00721DCA" w:rsidRDefault="00721DCA" w:rsidP="00721DCA">
            <w:r>
              <w:t>To ensure operator is in the proper place</w:t>
            </w:r>
          </w:p>
          <w:p w14:paraId="3A4FCF00" w14:textId="77777777" w:rsidR="00721DCA" w:rsidRDefault="00721DCA" w:rsidP="00721DCA"/>
          <w:p w14:paraId="05CF1693" w14:textId="1FBB92BB" w:rsidR="00721DCA" w:rsidRDefault="00721DCA" w:rsidP="0033330C"/>
        </w:tc>
        <w:tc>
          <w:tcPr>
            <w:tcW w:w="2224" w:type="dxa"/>
          </w:tcPr>
          <w:p w14:paraId="74A1BDAC" w14:textId="77777777" w:rsidR="00BE1149" w:rsidRDefault="00BE1149" w:rsidP="0033330C">
            <w:r>
              <w:t>EXEPCTED RESULTS</w:t>
            </w:r>
          </w:p>
          <w:p w14:paraId="7BF65921" w14:textId="77777777" w:rsidR="00BE1149" w:rsidRDefault="00BE1149" w:rsidP="0033330C"/>
          <w:p w14:paraId="2CA74C2A" w14:textId="77777777" w:rsidR="00BE1149" w:rsidRDefault="00721DCA" w:rsidP="0033330C">
            <w:r>
              <w:t xml:space="preserve">The application must update the table </w:t>
            </w:r>
            <w:r w:rsidR="00E47654">
              <w:t>with the new replaced word</w:t>
            </w:r>
            <w:r w:rsidR="008D7C48">
              <w:t>.</w:t>
            </w:r>
          </w:p>
          <w:p w14:paraId="09EF07D3" w14:textId="77777777" w:rsidR="00B47801" w:rsidRDefault="00B47801" w:rsidP="0033330C"/>
          <w:p w14:paraId="0D73DE0D" w14:textId="77777777" w:rsidR="00B47801" w:rsidRDefault="00B47801" w:rsidP="0033330C"/>
          <w:p w14:paraId="34C64BB0" w14:textId="32B177B7" w:rsidR="00B47801" w:rsidRDefault="00B47801" w:rsidP="0033330C">
            <w:r>
              <w:pict w14:anchorId="0B4D70FD">
                <v:shape id="_x0000_i1064" type="#_x0000_t75" style="width:196.5pt;height:185.25pt">
                  <v:imagedata r:id="rId16" o:title=""/>
                </v:shape>
              </w:pict>
            </w:r>
          </w:p>
        </w:tc>
        <w:tc>
          <w:tcPr>
            <w:tcW w:w="1844" w:type="dxa"/>
          </w:tcPr>
          <w:p w14:paraId="36526CCA" w14:textId="77777777" w:rsidR="00BE1149" w:rsidRDefault="00BE1149" w:rsidP="0033330C">
            <w:r>
              <w:t>COMMENTS</w:t>
            </w:r>
          </w:p>
          <w:p w14:paraId="132450A9" w14:textId="77777777" w:rsidR="00BE1149" w:rsidRDefault="00BE1149" w:rsidP="0033330C"/>
          <w:p w14:paraId="73371D9C" w14:textId="77777777" w:rsidR="00BE1149" w:rsidRDefault="00BE1149" w:rsidP="0033330C"/>
        </w:tc>
      </w:tr>
      <w:tr w:rsidR="00BE1149" w14:paraId="16C01835" w14:textId="77777777" w:rsidTr="0033330C">
        <w:trPr>
          <w:trHeight w:val="1250"/>
        </w:trPr>
        <w:tc>
          <w:tcPr>
            <w:tcW w:w="9216" w:type="dxa"/>
            <w:gridSpan w:val="7"/>
            <w:tcBorders>
              <w:bottom w:val="single" w:sz="4" w:space="0" w:color="auto"/>
            </w:tcBorders>
          </w:tcPr>
          <w:p w14:paraId="281A5F20" w14:textId="77777777" w:rsidR="00BE1149" w:rsidRDefault="00BE1149" w:rsidP="0033330C">
            <w:r>
              <w:lastRenderedPageBreak/>
              <w:t>Concluding Remarks:</w:t>
            </w:r>
          </w:p>
        </w:tc>
      </w:tr>
      <w:tr w:rsidR="00BE1149" w14:paraId="5786A9C7" w14:textId="77777777" w:rsidTr="0033330C">
        <w:trPr>
          <w:trHeight w:val="890"/>
        </w:trPr>
        <w:tc>
          <w:tcPr>
            <w:tcW w:w="4608" w:type="dxa"/>
            <w:gridSpan w:val="3"/>
          </w:tcPr>
          <w:p w14:paraId="626D6AF7" w14:textId="77777777" w:rsidR="00BE1149" w:rsidRDefault="00BE1149" w:rsidP="0033330C">
            <w:r>
              <w:t xml:space="preserve">Testing Team: </w:t>
            </w:r>
          </w:p>
          <w:p w14:paraId="1AAD6B09" w14:textId="77777777" w:rsidR="00BE1149" w:rsidRDefault="00BE1149" w:rsidP="0033330C">
            <w:r>
              <w:t>&lt;&lt; List members of testing team and lead &gt;&gt;</w:t>
            </w:r>
          </w:p>
        </w:tc>
        <w:tc>
          <w:tcPr>
            <w:tcW w:w="4608" w:type="dxa"/>
            <w:gridSpan w:val="4"/>
          </w:tcPr>
          <w:p w14:paraId="09F001ED" w14:textId="77777777" w:rsidR="00BE1149" w:rsidRDefault="00BE1149" w:rsidP="0033330C">
            <w:r>
              <w:t>Date Completed:</w:t>
            </w:r>
          </w:p>
        </w:tc>
      </w:tr>
    </w:tbl>
    <w:p w14:paraId="451B808C" w14:textId="77777777" w:rsidR="00BE1149" w:rsidRPr="00BE1149" w:rsidRDefault="00BE1149" w:rsidP="00BE1149"/>
    <w:p w14:paraId="48925EC1" w14:textId="4604B04B" w:rsidR="00BE1149" w:rsidRDefault="00BE1149"/>
    <w:p w14:paraId="3CEBFACC" w14:textId="353E4B0B" w:rsidR="0046036A" w:rsidRDefault="0046036A"/>
    <w:p w14:paraId="31D1B0E6" w14:textId="547C4178" w:rsidR="00B47801" w:rsidRDefault="00B47801"/>
    <w:p w14:paraId="3DE8713C" w14:textId="75D62C85" w:rsidR="00B47801" w:rsidRDefault="00B47801"/>
    <w:p w14:paraId="3476EE6B" w14:textId="651D6CA1" w:rsidR="00B47801" w:rsidRDefault="00B47801"/>
    <w:p w14:paraId="34DD57AC" w14:textId="23D45579" w:rsidR="00B47801" w:rsidRDefault="00B47801"/>
    <w:p w14:paraId="23DFD47B" w14:textId="0C192515" w:rsidR="00B47801" w:rsidRDefault="00B47801"/>
    <w:p w14:paraId="3BB04349" w14:textId="66A443D3" w:rsidR="00B47801" w:rsidRDefault="00B47801"/>
    <w:p w14:paraId="46CADCFA" w14:textId="68C01DA2" w:rsidR="00B47801" w:rsidRDefault="00B47801"/>
    <w:p w14:paraId="2D3DB4EE" w14:textId="7C8DD278" w:rsidR="00B47801" w:rsidRDefault="00B47801"/>
    <w:p w14:paraId="67D0408D" w14:textId="32527448" w:rsidR="00B47801" w:rsidRDefault="00B47801"/>
    <w:p w14:paraId="2043CA9F" w14:textId="2A5B52AE" w:rsidR="00B47801" w:rsidRDefault="00B47801"/>
    <w:p w14:paraId="0C7FA0E0" w14:textId="07283AD7" w:rsidR="00B47801" w:rsidRDefault="00B47801"/>
    <w:p w14:paraId="2D65F617" w14:textId="1B47433C" w:rsidR="00B47801" w:rsidRDefault="00B47801"/>
    <w:p w14:paraId="17EB2772" w14:textId="61EF6951" w:rsidR="00B47801" w:rsidRDefault="00B47801"/>
    <w:p w14:paraId="38A83359" w14:textId="2A3E7529" w:rsidR="00B47801" w:rsidRDefault="00B47801"/>
    <w:p w14:paraId="39217458" w14:textId="4243FB74" w:rsidR="00B47801" w:rsidRDefault="00B47801"/>
    <w:p w14:paraId="45125B18" w14:textId="48CBFF97" w:rsidR="00B47801" w:rsidRDefault="00B47801"/>
    <w:p w14:paraId="55192842" w14:textId="419C0CAB" w:rsidR="00B47801" w:rsidRDefault="00B47801"/>
    <w:p w14:paraId="1A9ECA0D" w14:textId="47CBC92A" w:rsidR="00B47801" w:rsidRDefault="00B47801"/>
    <w:p w14:paraId="6FF132F0" w14:textId="528E8E04" w:rsidR="00B47801" w:rsidRDefault="00B47801"/>
    <w:p w14:paraId="41EB01A7" w14:textId="503F7877" w:rsidR="00B47801" w:rsidRDefault="00B47801"/>
    <w:p w14:paraId="2DFD4918" w14:textId="6088246D" w:rsidR="00B47801" w:rsidRDefault="00B47801"/>
    <w:p w14:paraId="61EA496E" w14:textId="21991D16" w:rsidR="00B47801" w:rsidRDefault="00B47801"/>
    <w:p w14:paraId="09FD9A87" w14:textId="507E26CF" w:rsidR="00B47801" w:rsidRDefault="00B47801"/>
    <w:p w14:paraId="12A3C099" w14:textId="069B31B9" w:rsidR="00B47801" w:rsidRDefault="00B47801"/>
    <w:p w14:paraId="0ACF2D2C" w14:textId="09BEC229" w:rsidR="00B47801" w:rsidRDefault="00B47801"/>
    <w:p w14:paraId="762B50F2" w14:textId="1705FB8D" w:rsidR="00B47801" w:rsidRDefault="00B47801"/>
    <w:p w14:paraId="5B901501" w14:textId="0D4684F0" w:rsidR="00B47801" w:rsidRDefault="00B47801"/>
    <w:p w14:paraId="6566AF12" w14:textId="0D89C154" w:rsidR="00B47801" w:rsidRDefault="00B47801"/>
    <w:p w14:paraId="78CA7B4B" w14:textId="1BBD7562" w:rsidR="00B47801" w:rsidRDefault="00B47801"/>
    <w:p w14:paraId="4E4CFCF4" w14:textId="23515363" w:rsidR="00B47801" w:rsidRDefault="00B47801"/>
    <w:p w14:paraId="01F8BD68" w14:textId="1D963FE4" w:rsidR="00B47801" w:rsidRDefault="00B47801"/>
    <w:p w14:paraId="281DD516" w14:textId="3FC3A7A7" w:rsidR="00B47801" w:rsidRDefault="00B47801"/>
    <w:p w14:paraId="50039ACB" w14:textId="60326E80" w:rsidR="00B47801" w:rsidRDefault="00B47801"/>
    <w:p w14:paraId="09C6211C" w14:textId="65C58962" w:rsidR="00B47801" w:rsidRDefault="00B47801"/>
    <w:p w14:paraId="66344FF0" w14:textId="67944FEF" w:rsidR="00B47801" w:rsidRDefault="00B47801"/>
    <w:p w14:paraId="3FCB8334" w14:textId="15C9D5A9" w:rsidR="00B47801" w:rsidRDefault="00B47801"/>
    <w:p w14:paraId="7B166817" w14:textId="59784B6F" w:rsidR="00B47801" w:rsidRDefault="00B47801"/>
    <w:p w14:paraId="76F2C4C0" w14:textId="2CEF8D1E" w:rsidR="00B47801" w:rsidRDefault="00B47801"/>
    <w:p w14:paraId="7D0584FF" w14:textId="77777777" w:rsidR="00B47801" w:rsidRDefault="00B47801"/>
    <w:p w14:paraId="3249E343" w14:textId="4099A57F" w:rsidR="00BE1149" w:rsidRDefault="00BE1149" w:rsidP="00BE1149">
      <w:pPr>
        <w:pStyle w:val="Heading2"/>
      </w:pPr>
      <w:bookmarkStart w:id="37" w:name="_Toc38367612"/>
      <w:r>
        <w:lastRenderedPageBreak/>
        <w:t xml:space="preserve">Test </w:t>
      </w:r>
      <w:r w:rsidR="0046036A">
        <w:t>SR_</w:t>
      </w:r>
      <w:r w:rsidR="003305A4">
        <w:t>5</w:t>
      </w:r>
      <w:bookmarkEnd w:id="37"/>
    </w:p>
    <w:p w14:paraId="5EAFB3F4" w14:textId="159782A4" w:rsidR="00F72A34" w:rsidRDefault="00F72A34" w:rsidP="00F72A34"/>
    <w:p w14:paraId="4F462E69" w14:textId="62224D00" w:rsidR="00F72A34" w:rsidRPr="00B34944" w:rsidRDefault="00F72A34" w:rsidP="00F72A34">
      <w:r w:rsidRPr="00B34944">
        <w:rPr>
          <w:b/>
          <w:bCs/>
        </w:rPr>
        <w:t xml:space="preserve">Objective: </w:t>
      </w:r>
      <w:r w:rsidR="00D82F48">
        <w:t>T</w:t>
      </w:r>
      <w:r w:rsidR="00B83C1A">
        <w:t xml:space="preserve">his test ensures that the operator </w:t>
      </w:r>
      <w:proofErr w:type="gramStart"/>
      <w:r w:rsidR="00B83C1A">
        <w:t>is able to</w:t>
      </w:r>
      <w:proofErr w:type="gramEnd"/>
      <w:r w:rsidR="00B83C1A">
        <w:t xml:space="preserve"> replace a </w:t>
      </w:r>
      <w:r w:rsidR="008B3AD8">
        <w:t xml:space="preserve">word or item when the “Replace” button is clicked </w:t>
      </w:r>
      <w:r w:rsidR="00711A5B">
        <w:t>(t</w:t>
      </w:r>
      <w:r w:rsidR="00D82F48">
        <w:t>o replace all items</w:t>
      </w:r>
      <w:r w:rsidR="00711A5B">
        <w:t>)</w:t>
      </w:r>
    </w:p>
    <w:p w14:paraId="526F4996" w14:textId="62DF924F" w:rsidR="00F72A34" w:rsidRDefault="00F72A34" w:rsidP="00F72A34">
      <w:r w:rsidRPr="00B34944">
        <w:rPr>
          <w:b/>
          <w:bCs/>
        </w:rPr>
        <w:t>Notes:</w:t>
      </w:r>
      <w:r w:rsidRPr="00B34944">
        <w:t xml:space="preserve"> </w:t>
      </w:r>
      <w:r w:rsidR="003B2A62">
        <w:t>Operator must be in a proper file</w:t>
      </w:r>
    </w:p>
    <w:p w14:paraId="12548348" w14:textId="4F3D2617" w:rsidR="00F72A34" w:rsidRDefault="00F72A34" w:rsidP="00F72A34"/>
    <w:p w14:paraId="77EB1E63" w14:textId="77777777" w:rsidR="00F72A34" w:rsidRDefault="00F72A34" w:rsidP="00F72A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294"/>
        <w:gridCol w:w="759"/>
        <w:gridCol w:w="14"/>
        <w:gridCol w:w="322"/>
        <w:gridCol w:w="4794"/>
        <w:gridCol w:w="1350"/>
      </w:tblGrid>
      <w:tr w:rsidR="00BE1149" w14:paraId="5EA7E3B3" w14:textId="77777777" w:rsidTr="000D45EB">
        <w:trPr>
          <w:cantSplit/>
          <w:trHeight w:val="295"/>
        </w:trPr>
        <w:tc>
          <w:tcPr>
            <w:tcW w:w="2662" w:type="dxa"/>
            <w:gridSpan w:val="4"/>
          </w:tcPr>
          <w:p w14:paraId="12056B9F" w14:textId="7A19ACBC" w:rsidR="00BE1149" w:rsidRDefault="00BE1149" w:rsidP="0033330C">
            <w:r>
              <w:t xml:space="preserve">Test No.: </w:t>
            </w:r>
            <w:r w:rsidR="0046036A">
              <w:t>SR_</w:t>
            </w:r>
            <w:r w:rsidR="003B2A62">
              <w:t>5</w:t>
            </w:r>
          </w:p>
        </w:tc>
        <w:tc>
          <w:tcPr>
            <w:tcW w:w="6452" w:type="dxa"/>
            <w:gridSpan w:val="3"/>
          </w:tcPr>
          <w:p w14:paraId="74FE664F" w14:textId="5CE8C6DD" w:rsidR="00BE1149" w:rsidRDefault="00BE1149" w:rsidP="0033330C">
            <w:r>
              <w:t xml:space="preserve">Current Status: </w:t>
            </w:r>
            <w:r w:rsidR="003B2A62">
              <w:t>Pending</w:t>
            </w:r>
          </w:p>
        </w:tc>
      </w:tr>
      <w:tr w:rsidR="00BE1149" w14:paraId="122F92C3" w14:textId="77777777" w:rsidTr="000D45EB">
        <w:trPr>
          <w:cantSplit/>
          <w:trHeight w:val="295"/>
        </w:trPr>
        <w:tc>
          <w:tcPr>
            <w:tcW w:w="9115" w:type="dxa"/>
            <w:gridSpan w:val="7"/>
          </w:tcPr>
          <w:p w14:paraId="69D745BB" w14:textId="4D15CF3F" w:rsidR="00BE1149" w:rsidRPr="00E47986" w:rsidRDefault="00BE1149" w:rsidP="0033330C">
            <w:r w:rsidRPr="00E47986">
              <w:t xml:space="preserve">Test title:  </w:t>
            </w:r>
            <w:r w:rsidR="003B2A62">
              <w:t>Replace all</w:t>
            </w:r>
            <w:r w:rsidR="00690925">
              <w:t xml:space="preserve"> Test</w:t>
            </w:r>
          </w:p>
          <w:p w14:paraId="029B12DE" w14:textId="77777777" w:rsidR="00BE1149" w:rsidRPr="00E47986" w:rsidRDefault="00BE1149" w:rsidP="0033330C"/>
        </w:tc>
      </w:tr>
      <w:tr w:rsidR="00BE1149" w14:paraId="6EC3CB89" w14:textId="77777777" w:rsidTr="000D45EB">
        <w:trPr>
          <w:cantSplit/>
          <w:trHeight w:val="1052"/>
        </w:trPr>
        <w:tc>
          <w:tcPr>
            <w:tcW w:w="9115" w:type="dxa"/>
            <w:gridSpan w:val="7"/>
          </w:tcPr>
          <w:p w14:paraId="072342BC" w14:textId="164CDE44" w:rsidR="00BE1149" w:rsidRPr="00E47986" w:rsidRDefault="00BE1149" w:rsidP="0033330C">
            <w:r w:rsidRPr="00E47986">
              <w:t xml:space="preserve">Testing approach: </w:t>
            </w:r>
            <w:r w:rsidR="00690925">
              <w:t xml:space="preserve">Operator must run the </w:t>
            </w:r>
            <w:proofErr w:type="spellStart"/>
            <w:r w:rsidR="00690925">
              <w:t>dbEdit</w:t>
            </w:r>
            <w:proofErr w:type="spellEnd"/>
            <w:r w:rsidR="00690925">
              <w:t xml:space="preserve"> application and open the desire file.</w:t>
            </w:r>
          </w:p>
        </w:tc>
      </w:tr>
      <w:tr w:rsidR="00BE1149" w14:paraId="43ABB1A5" w14:textId="77777777" w:rsidTr="000D45EB">
        <w:trPr>
          <w:cantSplit/>
          <w:trHeight w:val="4062"/>
        </w:trPr>
        <w:tc>
          <w:tcPr>
            <w:tcW w:w="661" w:type="dxa"/>
          </w:tcPr>
          <w:p w14:paraId="68642B2C" w14:textId="77777777" w:rsidR="00BE1149" w:rsidRDefault="00BE1149" w:rsidP="0033330C">
            <w:r>
              <w:lastRenderedPageBreak/>
              <w:t>STEP</w:t>
            </w:r>
          </w:p>
          <w:p w14:paraId="65D9201B" w14:textId="77777777" w:rsidR="00BE1149" w:rsidRDefault="00BE1149" w:rsidP="0033330C"/>
          <w:p w14:paraId="41F43703" w14:textId="77777777" w:rsidR="00BE1149" w:rsidRDefault="004826E2" w:rsidP="004826E2">
            <w:pPr>
              <w:jc w:val="center"/>
            </w:pPr>
            <w:r>
              <w:t>1</w:t>
            </w:r>
          </w:p>
          <w:p w14:paraId="07CC79F2" w14:textId="77777777" w:rsidR="004826E2" w:rsidRDefault="004826E2" w:rsidP="004826E2">
            <w:pPr>
              <w:jc w:val="center"/>
            </w:pPr>
          </w:p>
          <w:p w14:paraId="1C9D87EF" w14:textId="77777777" w:rsidR="004826E2" w:rsidRDefault="004826E2" w:rsidP="004826E2">
            <w:pPr>
              <w:jc w:val="center"/>
            </w:pPr>
          </w:p>
          <w:p w14:paraId="2E36FCCD" w14:textId="6B52DF83" w:rsidR="004826E2" w:rsidRDefault="004826E2" w:rsidP="004826E2">
            <w:pPr>
              <w:jc w:val="center"/>
            </w:pPr>
          </w:p>
          <w:p w14:paraId="655599A0" w14:textId="1FF384D7" w:rsidR="00B47801" w:rsidRDefault="00B47801" w:rsidP="004826E2">
            <w:pPr>
              <w:jc w:val="center"/>
            </w:pPr>
          </w:p>
          <w:p w14:paraId="5C3BED4B" w14:textId="020B3123" w:rsidR="00B47801" w:rsidRDefault="00B47801" w:rsidP="004826E2">
            <w:pPr>
              <w:jc w:val="center"/>
            </w:pPr>
          </w:p>
          <w:p w14:paraId="0268CBDC" w14:textId="0961569F" w:rsidR="00B47801" w:rsidRDefault="00B47801" w:rsidP="004826E2">
            <w:pPr>
              <w:jc w:val="center"/>
            </w:pPr>
          </w:p>
          <w:p w14:paraId="7644D5DD" w14:textId="77777777" w:rsidR="00B47801" w:rsidRDefault="00B47801" w:rsidP="004826E2">
            <w:pPr>
              <w:jc w:val="center"/>
            </w:pPr>
          </w:p>
          <w:p w14:paraId="52026C16" w14:textId="77777777" w:rsidR="004826E2" w:rsidRDefault="004826E2" w:rsidP="004826E2">
            <w:pPr>
              <w:jc w:val="center"/>
            </w:pPr>
          </w:p>
          <w:p w14:paraId="25D42C15" w14:textId="77777777" w:rsidR="004826E2" w:rsidRDefault="004826E2" w:rsidP="004826E2">
            <w:pPr>
              <w:jc w:val="center"/>
            </w:pPr>
            <w:r>
              <w:t>2</w:t>
            </w:r>
          </w:p>
          <w:p w14:paraId="791ABBF3" w14:textId="77777777" w:rsidR="004826E2" w:rsidRDefault="004826E2" w:rsidP="004826E2">
            <w:pPr>
              <w:jc w:val="center"/>
            </w:pPr>
          </w:p>
          <w:p w14:paraId="24DE2345" w14:textId="77777777" w:rsidR="004826E2" w:rsidRDefault="004826E2" w:rsidP="004826E2">
            <w:pPr>
              <w:jc w:val="center"/>
            </w:pPr>
          </w:p>
          <w:p w14:paraId="6DF1DB05" w14:textId="49CD7C22" w:rsidR="004826E2" w:rsidRDefault="004826E2" w:rsidP="004826E2">
            <w:pPr>
              <w:jc w:val="center"/>
            </w:pPr>
          </w:p>
          <w:p w14:paraId="6B200DEC" w14:textId="47C31450" w:rsidR="00B47801" w:rsidRDefault="00B47801" w:rsidP="004826E2">
            <w:pPr>
              <w:jc w:val="center"/>
            </w:pPr>
          </w:p>
          <w:p w14:paraId="21EF2B63" w14:textId="6F604523" w:rsidR="00B47801" w:rsidRDefault="00B47801" w:rsidP="004826E2">
            <w:pPr>
              <w:jc w:val="center"/>
            </w:pPr>
          </w:p>
          <w:p w14:paraId="5B493731" w14:textId="77777777" w:rsidR="00B47801" w:rsidRDefault="00B47801" w:rsidP="004826E2">
            <w:pPr>
              <w:jc w:val="center"/>
            </w:pPr>
          </w:p>
          <w:p w14:paraId="3BA83809" w14:textId="77777777" w:rsidR="004826E2" w:rsidRDefault="004826E2" w:rsidP="004826E2">
            <w:pPr>
              <w:jc w:val="center"/>
            </w:pPr>
          </w:p>
          <w:p w14:paraId="1D2FBA04" w14:textId="77777777" w:rsidR="004826E2" w:rsidRDefault="004826E2" w:rsidP="004826E2">
            <w:pPr>
              <w:jc w:val="center"/>
            </w:pPr>
            <w:r>
              <w:t>3</w:t>
            </w:r>
          </w:p>
          <w:p w14:paraId="56F82C89" w14:textId="77777777" w:rsidR="004826E2" w:rsidRDefault="004826E2" w:rsidP="004826E2">
            <w:pPr>
              <w:jc w:val="center"/>
            </w:pPr>
          </w:p>
          <w:p w14:paraId="4048D81C" w14:textId="77777777" w:rsidR="004826E2" w:rsidRDefault="004826E2" w:rsidP="004826E2">
            <w:pPr>
              <w:jc w:val="center"/>
            </w:pPr>
          </w:p>
          <w:p w14:paraId="626DC4B7" w14:textId="22D726CC" w:rsidR="004826E2" w:rsidRDefault="004826E2" w:rsidP="004826E2">
            <w:pPr>
              <w:jc w:val="center"/>
            </w:pPr>
          </w:p>
          <w:p w14:paraId="32F82B57" w14:textId="75A36A2A" w:rsidR="00B47801" w:rsidRDefault="00B47801" w:rsidP="004826E2">
            <w:pPr>
              <w:jc w:val="center"/>
            </w:pPr>
          </w:p>
          <w:p w14:paraId="192CCAFD" w14:textId="66741DF4" w:rsidR="00B47801" w:rsidRDefault="00B47801" w:rsidP="004826E2">
            <w:pPr>
              <w:jc w:val="center"/>
            </w:pPr>
          </w:p>
          <w:p w14:paraId="0FAE15E0" w14:textId="77777777" w:rsidR="00B47801" w:rsidRDefault="00B47801" w:rsidP="004826E2">
            <w:pPr>
              <w:jc w:val="center"/>
            </w:pPr>
          </w:p>
          <w:p w14:paraId="02F2B717" w14:textId="77777777" w:rsidR="004826E2" w:rsidRDefault="004826E2" w:rsidP="004826E2">
            <w:pPr>
              <w:jc w:val="center"/>
            </w:pPr>
          </w:p>
          <w:p w14:paraId="1200CB7C" w14:textId="77777777" w:rsidR="004826E2" w:rsidRDefault="004826E2" w:rsidP="004826E2">
            <w:pPr>
              <w:jc w:val="center"/>
            </w:pPr>
            <w:r>
              <w:t>4</w:t>
            </w:r>
          </w:p>
          <w:p w14:paraId="4A727168" w14:textId="77777777" w:rsidR="004826E2" w:rsidRDefault="004826E2" w:rsidP="004826E2">
            <w:pPr>
              <w:jc w:val="center"/>
            </w:pPr>
          </w:p>
          <w:p w14:paraId="6FD8734C" w14:textId="77777777" w:rsidR="004826E2" w:rsidRDefault="004826E2" w:rsidP="004826E2">
            <w:pPr>
              <w:jc w:val="center"/>
            </w:pPr>
          </w:p>
          <w:p w14:paraId="7C56E219" w14:textId="2489EBFF" w:rsidR="004826E2" w:rsidRDefault="004826E2" w:rsidP="004826E2">
            <w:pPr>
              <w:jc w:val="center"/>
            </w:pPr>
          </w:p>
          <w:p w14:paraId="5A2F6343" w14:textId="66FFE212" w:rsidR="00B47801" w:rsidRDefault="00B47801" w:rsidP="004826E2">
            <w:pPr>
              <w:jc w:val="center"/>
            </w:pPr>
          </w:p>
          <w:p w14:paraId="0190B97D" w14:textId="77777777" w:rsidR="00B47801" w:rsidRDefault="00B47801" w:rsidP="004826E2">
            <w:pPr>
              <w:jc w:val="center"/>
            </w:pPr>
          </w:p>
          <w:p w14:paraId="4D56D156" w14:textId="77777777" w:rsidR="004826E2" w:rsidRDefault="004826E2" w:rsidP="004826E2">
            <w:pPr>
              <w:jc w:val="center"/>
            </w:pPr>
          </w:p>
          <w:p w14:paraId="55B1A5F1" w14:textId="16A9A7E9" w:rsidR="004826E2" w:rsidRDefault="004826E2" w:rsidP="004826E2">
            <w:pPr>
              <w:jc w:val="center"/>
            </w:pPr>
            <w:r>
              <w:t>5</w:t>
            </w:r>
          </w:p>
        </w:tc>
        <w:tc>
          <w:tcPr>
            <w:tcW w:w="1252" w:type="dxa"/>
          </w:tcPr>
          <w:p w14:paraId="1B37EB3D" w14:textId="77777777" w:rsidR="00BE1149" w:rsidRDefault="00BE1149" w:rsidP="0033330C">
            <w:r>
              <w:t>OPERATOR ACTION</w:t>
            </w:r>
          </w:p>
          <w:p w14:paraId="4B485116" w14:textId="77777777" w:rsidR="00BE1149" w:rsidRDefault="00BE1149" w:rsidP="0033330C"/>
          <w:p w14:paraId="16F61715" w14:textId="77777777" w:rsidR="00711A5B" w:rsidRDefault="00711A5B" w:rsidP="00711A5B">
            <w:r>
              <w:t>Once in the desire file, click on “Edit” tab and select search</w:t>
            </w:r>
          </w:p>
          <w:p w14:paraId="79E04808" w14:textId="77777777" w:rsidR="00711A5B" w:rsidRDefault="00711A5B" w:rsidP="00711A5B"/>
          <w:p w14:paraId="2C385F15" w14:textId="77777777" w:rsidR="00711A5B" w:rsidRDefault="00711A5B" w:rsidP="00711A5B"/>
          <w:p w14:paraId="09A46BFE" w14:textId="77777777" w:rsidR="00711A5B" w:rsidRDefault="00711A5B" w:rsidP="00711A5B">
            <w:r>
              <w:t>Click on the search word and enter the word or integer to bel replaced</w:t>
            </w:r>
          </w:p>
          <w:p w14:paraId="03CFAE11" w14:textId="77777777" w:rsidR="00711A5B" w:rsidRDefault="00711A5B" w:rsidP="00711A5B"/>
          <w:p w14:paraId="51557DE5" w14:textId="77777777" w:rsidR="00711A5B" w:rsidRDefault="00711A5B" w:rsidP="00711A5B"/>
          <w:p w14:paraId="57CB8B1D" w14:textId="77777777" w:rsidR="00711A5B" w:rsidRDefault="00711A5B" w:rsidP="00711A5B">
            <w:r>
              <w:t>Select “Match Whole Words”</w:t>
            </w:r>
          </w:p>
          <w:p w14:paraId="36A4B7F8" w14:textId="77777777" w:rsidR="00711A5B" w:rsidRDefault="00711A5B" w:rsidP="00711A5B"/>
          <w:p w14:paraId="6832762A" w14:textId="77777777" w:rsidR="00711A5B" w:rsidRDefault="00711A5B" w:rsidP="00711A5B"/>
          <w:p w14:paraId="72EC17A0" w14:textId="77777777" w:rsidR="00711A5B" w:rsidRDefault="00711A5B" w:rsidP="00711A5B"/>
          <w:p w14:paraId="5B69223A" w14:textId="77777777" w:rsidR="00B47801" w:rsidRDefault="00B47801" w:rsidP="00711A5B"/>
          <w:p w14:paraId="66534451" w14:textId="6CB79F5A" w:rsidR="00711A5B" w:rsidRDefault="00711A5B" w:rsidP="00711A5B">
            <w:r>
              <w:t>In the replace box, enter word or item to be replace with</w:t>
            </w:r>
          </w:p>
          <w:p w14:paraId="2370C68C" w14:textId="77777777" w:rsidR="00711A5B" w:rsidRDefault="00711A5B" w:rsidP="00711A5B"/>
          <w:p w14:paraId="387DAAA6" w14:textId="77777777" w:rsidR="00711A5B" w:rsidRDefault="00711A5B" w:rsidP="00711A5B"/>
          <w:p w14:paraId="305B8F3C" w14:textId="1A17A129" w:rsidR="00BE1149" w:rsidRDefault="00711A5B" w:rsidP="00711A5B">
            <w:r>
              <w:t>Click “</w:t>
            </w:r>
            <w:proofErr w:type="spellStart"/>
            <w:r>
              <w:t>Replace</w:t>
            </w:r>
            <w:r w:rsidR="00CD3982">
              <w:t>All</w:t>
            </w:r>
            <w:proofErr w:type="spellEnd"/>
            <w:r>
              <w:t>” button</w:t>
            </w:r>
          </w:p>
        </w:tc>
        <w:tc>
          <w:tcPr>
            <w:tcW w:w="1060" w:type="dxa"/>
            <w:gridSpan w:val="3"/>
          </w:tcPr>
          <w:p w14:paraId="4392CD42" w14:textId="77777777" w:rsidR="00BE1149" w:rsidRDefault="00BE1149" w:rsidP="0033330C">
            <w:r>
              <w:t>PURPOSE</w:t>
            </w:r>
          </w:p>
          <w:p w14:paraId="71D93C5C" w14:textId="77777777" w:rsidR="00BE1149" w:rsidRDefault="00BE1149" w:rsidP="0033330C"/>
          <w:p w14:paraId="5C6C08A6" w14:textId="77777777" w:rsidR="00B47801" w:rsidRDefault="00B47801" w:rsidP="00CD3982"/>
          <w:p w14:paraId="1F7082A0" w14:textId="0CE23085" w:rsidR="00CD3982" w:rsidRDefault="00CD3982" w:rsidP="00CD3982">
            <w:r>
              <w:t>To ensure operator is in the proper place</w:t>
            </w:r>
          </w:p>
          <w:p w14:paraId="3A500A25" w14:textId="77777777" w:rsidR="00CD3982" w:rsidRDefault="00CD3982" w:rsidP="00CD3982"/>
          <w:p w14:paraId="2BA1F500" w14:textId="77777777" w:rsidR="00CD3982" w:rsidRDefault="00CD3982" w:rsidP="00CD3982"/>
          <w:p w14:paraId="5FB7ED99" w14:textId="77777777" w:rsidR="00B47801" w:rsidRDefault="00B47801" w:rsidP="00CD3982"/>
          <w:p w14:paraId="7F40C661" w14:textId="3794BA32" w:rsidR="00CD3982" w:rsidRDefault="00CD3982" w:rsidP="00CD3982">
            <w:r>
              <w:t>To ensure operator is in the proper place</w:t>
            </w:r>
          </w:p>
          <w:p w14:paraId="73077F15" w14:textId="77777777" w:rsidR="00CD3982" w:rsidRDefault="00CD3982" w:rsidP="00CD3982"/>
          <w:p w14:paraId="01A32E9C" w14:textId="77777777" w:rsidR="00CD3982" w:rsidRDefault="00CD3982" w:rsidP="00CD3982"/>
          <w:p w14:paraId="0DF0DF6A" w14:textId="77777777" w:rsidR="00B47801" w:rsidRDefault="00B47801" w:rsidP="00CD3982"/>
          <w:p w14:paraId="6C3FD263" w14:textId="2E22F3D4" w:rsidR="00CD3982" w:rsidRDefault="00CD3982" w:rsidP="00CD3982">
            <w:r>
              <w:t>This ensures that any word that operator enters is in the file</w:t>
            </w:r>
          </w:p>
          <w:p w14:paraId="67771740" w14:textId="77777777" w:rsidR="00CD3982" w:rsidRDefault="00CD3982" w:rsidP="00CD3982"/>
          <w:p w14:paraId="5EC3DE38" w14:textId="77777777" w:rsidR="00CD3982" w:rsidRDefault="00CD3982" w:rsidP="00CD3982">
            <w:r>
              <w:t>To ensure operator is in the proper place</w:t>
            </w:r>
          </w:p>
          <w:p w14:paraId="1B3100BC" w14:textId="77777777" w:rsidR="00CD3982" w:rsidRDefault="00CD3982" w:rsidP="00CD3982"/>
          <w:p w14:paraId="41F5DF79" w14:textId="77777777" w:rsidR="00CD3982" w:rsidRDefault="00CD3982" w:rsidP="00CD3982"/>
          <w:p w14:paraId="108B011F" w14:textId="77777777" w:rsidR="00CD3982" w:rsidRDefault="00CD3982" w:rsidP="00CD3982">
            <w:r>
              <w:t>To ensure operator is in the proper place</w:t>
            </w:r>
          </w:p>
          <w:p w14:paraId="35ED7807" w14:textId="373FA382" w:rsidR="00BE1149" w:rsidRDefault="00BE1149" w:rsidP="0033330C"/>
        </w:tc>
        <w:tc>
          <w:tcPr>
            <w:tcW w:w="4834" w:type="dxa"/>
          </w:tcPr>
          <w:p w14:paraId="72227FE1" w14:textId="77777777" w:rsidR="00BE1149" w:rsidRDefault="00BE1149" w:rsidP="0033330C">
            <w:r>
              <w:t>EXEPCTED RESULTS</w:t>
            </w:r>
          </w:p>
          <w:p w14:paraId="3090C4B0" w14:textId="77777777" w:rsidR="00BE1149" w:rsidRDefault="00BE1149" w:rsidP="0033330C"/>
          <w:p w14:paraId="24D39AF0" w14:textId="77777777" w:rsidR="00BE1149" w:rsidRDefault="00CD3982" w:rsidP="0033330C">
            <w:r>
              <w:t xml:space="preserve">Once the operator </w:t>
            </w:r>
            <w:r w:rsidR="00B12C94">
              <w:t>clicks “</w:t>
            </w:r>
            <w:proofErr w:type="spellStart"/>
            <w:r w:rsidR="0046036A">
              <w:t>ReplaceAll</w:t>
            </w:r>
            <w:proofErr w:type="spellEnd"/>
            <w:r w:rsidR="00B12C94">
              <w:t xml:space="preserve">” the application must find all the words </w:t>
            </w:r>
            <w:r w:rsidR="00987836">
              <w:t>with say word and replace it with the item that the opera</w:t>
            </w:r>
            <w:r w:rsidR="00F0133A">
              <w:t>tor entered.</w:t>
            </w:r>
          </w:p>
          <w:p w14:paraId="3F0E0A1C" w14:textId="77777777" w:rsidR="00B47801" w:rsidRDefault="00B47801" w:rsidP="0033330C"/>
          <w:p w14:paraId="3CD667C8" w14:textId="1CF3E7DB" w:rsidR="00B47801" w:rsidRDefault="000D45EB" w:rsidP="0033330C">
            <w:r>
              <w:pict w14:anchorId="1939C1C1">
                <v:shape id="_x0000_i1100" type="#_x0000_t75" style="width:222pt;height:216.75pt">
                  <v:imagedata r:id="rId17" o:title=""/>
                </v:shape>
              </w:pict>
            </w:r>
          </w:p>
        </w:tc>
        <w:tc>
          <w:tcPr>
            <w:tcW w:w="1307" w:type="dxa"/>
          </w:tcPr>
          <w:p w14:paraId="08584751" w14:textId="77777777" w:rsidR="00BE1149" w:rsidRDefault="00BE1149" w:rsidP="0033330C">
            <w:r>
              <w:t>COMMENTS</w:t>
            </w:r>
          </w:p>
          <w:p w14:paraId="3DB491DE" w14:textId="77777777" w:rsidR="00BE1149" w:rsidRDefault="00BE1149" w:rsidP="0033330C"/>
          <w:p w14:paraId="534CC844" w14:textId="77777777" w:rsidR="00BE1149" w:rsidRDefault="00BE1149" w:rsidP="0033330C"/>
        </w:tc>
      </w:tr>
      <w:tr w:rsidR="00BE1149" w14:paraId="7BDC6452" w14:textId="77777777" w:rsidTr="000D45EB">
        <w:trPr>
          <w:trHeight w:val="1229"/>
        </w:trPr>
        <w:tc>
          <w:tcPr>
            <w:tcW w:w="9115" w:type="dxa"/>
            <w:gridSpan w:val="7"/>
            <w:tcBorders>
              <w:bottom w:val="single" w:sz="4" w:space="0" w:color="auto"/>
            </w:tcBorders>
          </w:tcPr>
          <w:p w14:paraId="2CCAD1B9" w14:textId="77777777" w:rsidR="00BE1149" w:rsidRDefault="00BE1149" w:rsidP="0033330C">
            <w:r>
              <w:t>Concluding Remarks:</w:t>
            </w:r>
          </w:p>
        </w:tc>
      </w:tr>
      <w:tr w:rsidR="00BE1149" w14:paraId="09E665F8" w14:textId="77777777" w:rsidTr="000D45EB">
        <w:trPr>
          <w:trHeight w:val="875"/>
        </w:trPr>
        <w:tc>
          <w:tcPr>
            <w:tcW w:w="2653" w:type="dxa"/>
            <w:gridSpan w:val="3"/>
          </w:tcPr>
          <w:p w14:paraId="51018DE2" w14:textId="77777777" w:rsidR="00BE1149" w:rsidRDefault="00BE1149" w:rsidP="0033330C">
            <w:r>
              <w:t xml:space="preserve">Testing Team: </w:t>
            </w:r>
          </w:p>
          <w:p w14:paraId="43ACE6C0" w14:textId="77777777" w:rsidR="00BE1149" w:rsidRDefault="00BE1149" w:rsidP="0033330C">
            <w:r>
              <w:t>&lt;&lt; List members of testing team and lead &gt;&gt;</w:t>
            </w:r>
          </w:p>
        </w:tc>
        <w:tc>
          <w:tcPr>
            <w:tcW w:w="6461" w:type="dxa"/>
            <w:gridSpan w:val="4"/>
          </w:tcPr>
          <w:p w14:paraId="5B1D30CF" w14:textId="77777777" w:rsidR="00BE1149" w:rsidRDefault="00BE1149" w:rsidP="0033330C">
            <w:r>
              <w:t>Date Completed:</w:t>
            </w:r>
          </w:p>
        </w:tc>
      </w:tr>
    </w:tbl>
    <w:p w14:paraId="49FA98C8" w14:textId="2E66A3DB" w:rsidR="00BE1149" w:rsidRDefault="00BE1149">
      <w:pPr>
        <w:sectPr w:rsidR="00BE1149" w:rsidSect="009A04A5">
          <w:headerReference w:type="default" r:id="rId18"/>
          <w:footerReference w:type="default" r:id="rId19"/>
          <w:pgSz w:w="12240" w:h="15840" w:code="1"/>
          <w:pgMar w:top="1440" w:right="1440" w:bottom="1440" w:left="1800" w:header="720" w:footer="720" w:gutter="0"/>
          <w:pgNumType w:start="1"/>
          <w:cols w:space="720"/>
          <w:docGrid w:linePitch="272"/>
        </w:sectPr>
      </w:pPr>
    </w:p>
    <w:p w14:paraId="2DC41908"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570122B8" w14:textId="7A5296A1" w:rsidR="00941D93" w:rsidRDefault="00941D93"/>
    <w:p w14:paraId="7C808985" w14:textId="6A28A32F" w:rsidR="00B47801" w:rsidRDefault="00B47801"/>
    <w:p w14:paraId="34092342" w14:textId="5D9A6501" w:rsidR="00B47801" w:rsidRDefault="00B47801"/>
    <w:p w14:paraId="0721C2E4" w14:textId="77777777" w:rsidR="00B47801" w:rsidRDefault="00B47801"/>
    <w:p w14:paraId="77F71314" w14:textId="5CA3CBCB" w:rsidR="006F0381" w:rsidRDefault="006F0381"/>
    <w:p w14:paraId="4A7E8F82" w14:textId="73DF4652" w:rsidR="006F0381" w:rsidRDefault="006F0381" w:rsidP="006F0381">
      <w:pPr>
        <w:pStyle w:val="Heading2"/>
      </w:pPr>
      <w:bookmarkStart w:id="38" w:name="_Toc38367613"/>
      <w:r>
        <w:t xml:space="preserve">Test </w:t>
      </w:r>
      <w:r w:rsidR="004826E2">
        <w:t>OR_1</w:t>
      </w:r>
      <w:bookmarkEnd w:id="38"/>
    </w:p>
    <w:p w14:paraId="74543EC6" w14:textId="77777777" w:rsidR="006F0381" w:rsidRDefault="006F0381" w:rsidP="006F0381"/>
    <w:p w14:paraId="5EF915E2" w14:textId="0CCF87A4" w:rsidR="006F0381" w:rsidRPr="00B34944" w:rsidRDefault="006F0381" w:rsidP="006F0381">
      <w:r w:rsidRPr="00B34944">
        <w:rPr>
          <w:b/>
          <w:bCs/>
        </w:rPr>
        <w:t xml:space="preserve">Objective: </w:t>
      </w:r>
      <w:r>
        <w:t xml:space="preserve">This test ensures that the operator </w:t>
      </w:r>
      <w:r w:rsidR="00065D4F">
        <w:t>can</w:t>
      </w:r>
      <w:r>
        <w:t xml:space="preserve"> </w:t>
      </w:r>
      <w:r w:rsidR="00065D4F">
        <w:t>test the functionality of the OR option.</w:t>
      </w:r>
    </w:p>
    <w:p w14:paraId="14C964EF" w14:textId="0C7646E3" w:rsidR="006F0381" w:rsidRDefault="006F0381" w:rsidP="006F0381">
      <w:r w:rsidRPr="00B34944">
        <w:rPr>
          <w:b/>
          <w:bCs/>
        </w:rPr>
        <w:t>Notes:</w:t>
      </w:r>
      <w:r w:rsidRPr="00B34944">
        <w:t xml:space="preserve"> </w:t>
      </w:r>
      <w:r>
        <w:t>Operator must be in a proper file</w:t>
      </w:r>
      <w:r w:rsidR="003A21F5">
        <w:t xml:space="preserve">. The OR filter, will display the rows that contain the </w:t>
      </w:r>
      <w:r w:rsidR="00395B54">
        <w:t>criteria</w:t>
      </w:r>
    </w:p>
    <w:p w14:paraId="12CE0962" w14:textId="3541A5C9" w:rsidR="006F0381" w:rsidRDefault="006F0381"/>
    <w:p w14:paraId="391E5AD3" w14:textId="77777777" w:rsidR="004826E2" w:rsidRDefault="004826E2" w:rsidP="004826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272"/>
        <w:gridCol w:w="811"/>
        <w:gridCol w:w="9"/>
        <w:gridCol w:w="341"/>
        <w:gridCol w:w="5161"/>
        <w:gridCol w:w="1350"/>
      </w:tblGrid>
      <w:tr w:rsidR="004826E2" w14:paraId="101C071D" w14:textId="77777777" w:rsidTr="00E9712D">
        <w:trPr>
          <w:cantSplit/>
          <w:trHeight w:val="300"/>
        </w:trPr>
        <w:tc>
          <w:tcPr>
            <w:tcW w:w="4620" w:type="dxa"/>
            <w:gridSpan w:val="4"/>
          </w:tcPr>
          <w:p w14:paraId="5C8F2000" w14:textId="5A5F7398" w:rsidR="004826E2" w:rsidRDefault="004826E2" w:rsidP="00E9712D">
            <w:r>
              <w:t>Test No.: OR_1</w:t>
            </w:r>
          </w:p>
        </w:tc>
        <w:tc>
          <w:tcPr>
            <w:tcW w:w="4596" w:type="dxa"/>
            <w:gridSpan w:val="3"/>
          </w:tcPr>
          <w:p w14:paraId="79CB878C" w14:textId="77777777" w:rsidR="004826E2" w:rsidRDefault="004826E2" w:rsidP="00E9712D">
            <w:r>
              <w:t>Current Status: Pending</w:t>
            </w:r>
          </w:p>
        </w:tc>
      </w:tr>
      <w:tr w:rsidR="004826E2" w14:paraId="6718A6A4" w14:textId="77777777" w:rsidTr="00E9712D">
        <w:trPr>
          <w:cantSplit/>
          <w:trHeight w:val="300"/>
        </w:trPr>
        <w:tc>
          <w:tcPr>
            <w:tcW w:w="9216" w:type="dxa"/>
            <w:gridSpan w:val="7"/>
          </w:tcPr>
          <w:p w14:paraId="1E49A3C0" w14:textId="5A351D90" w:rsidR="004826E2" w:rsidRPr="00E47986" w:rsidRDefault="004826E2" w:rsidP="00E9712D">
            <w:r w:rsidRPr="00E47986">
              <w:t xml:space="preserve">Test title:  </w:t>
            </w:r>
            <w:r w:rsidR="002570BD">
              <w:t>Testing OR functionality</w:t>
            </w:r>
          </w:p>
          <w:p w14:paraId="0A1BC9C8" w14:textId="77777777" w:rsidR="004826E2" w:rsidRPr="00E47986" w:rsidRDefault="004826E2" w:rsidP="00E9712D"/>
        </w:tc>
      </w:tr>
      <w:tr w:rsidR="004826E2" w14:paraId="06D9D1E1" w14:textId="77777777" w:rsidTr="00E9712D">
        <w:trPr>
          <w:cantSplit/>
          <w:trHeight w:val="1070"/>
        </w:trPr>
        <w:tc>
          <w:tcPr>
            <w:tcW w:w="9216" w:type="dxa"/>
            <w:gridSpan w:val="7"/>
          </w:tcPr>
          <w:p w14:paraId="37BDC921" w14:textId="77777777" w:rsidR="004826E2" w:rsidRPr="00E47986" w:rsidRDefault="004826E2" w:rsidP="00E9712D">
            <w:r w:rsidRPr="00E47986">
              <w:t xml:space="preserve">Testing approach: </w:t>
            </w:r>
            <w:r>
              <w:t xml:space="preserve">Operator must run the </w:t>
            </w:r>
            <w:proofErr w:type="spellStart"/>
            <w:r>
              <w:t>dbEdit</w:t>
            </w:r>
            <w:proofErr w:type="spellEnd"/>
            <w:r>
              <w:t xml:space="preserve"> application and open the desire file.</w:t>
            </w:r>
          </w:p>
        </w:tc>
      </w:tr>
      <w:tr w:rsidR="004826E2" w14:paraId="453292F3" w14:textId="77777777" w:rsidTr="00E9712D">
        <w:trPr>
          <w:cantSplit/>
          <w:trHeight w:val="4130"/>
        </w:trPr>
        <w:tc>
          <w:tcPr>
            <w:tcW w:w="1008" w:type="dxa"/>
          </w:tcPr>
          <w:p w14:paraId="6D5564E0" w14:textId="77777777" w:rsidR="004826E2" w:rsidRDefault="004826E2" w:rsidP="00E9712D">
            <w:r>
              <w:t>STEP</w:t>
            </w:r>
          </w:p>
          <w:p w14:paraId="000BD1CD" w14:textId="7ABA70D2" w:rsidR="004826E2" w:rsidRDefault="004826E2" w:rsidP="00E9712D"/>
          <w:p w14:paraId="5D872AE3" w14:textId="77777777" w:rsidR="00406CBE" w:rsidRDefault="00406CBE" w:rsidP="00E9712D"/>
          <w:p w14:paraId="607C52A7" w14:textId="77777777" w:rsidR="004826E2" w:rsidRDefault="004826E2" w:rsidP="00E9712D">
            <w:pPr>
              <w:jc w:val="center"/>
            </w:pPr>
            <w:r>
              <w:t>1</w:t>
            </w:r>
          </w:p>
          <w:p w14:paraId="1C7BBED1" w14:textId="77777777" w:rsidR="004826E2" w:rsidRDefault="004826E2" w:rsidP="00E9712D">
            <w:pPr>
              <w:jc w:val="center"/>
            </w:pPr>
          </w:p>
          <w:p w14:paraId="5254197D" w14:textId="77777777" w:rsidR="004826E2" w:rsidRDefault="004826E2" w:rsidP="00E9712D">
            <w:pPr>
              <w:jc w:val="center"/>
            </w:pPr>
          </w:p>
          <w:p w14:paraId="7F62A7C6" w14:textId="25853762" w:rsidR="004826E2" w:rsidRDefault="004826E2" w:rsidP="00E9712D">
            <w:pPr>
              <w:jc w:val="center"/>
            </w:pPr>
          </w:p>
          <w:p w14:paraId="02AA7A2E" w14:textId="611DE670" w:rsidR="00406CBE" w:rsidRDefault="00406CBE" w:rsidP="00E9712D">
            <w:pPr>
              <w:jc w:val="center"/>
            </w:pPr>
          </w:p>
          <w:p w14:paraId="531E4B94" w14:textId="4C464508" w:rsidR="00406CBE" w:rsidRDefault="00406CBE" w:rsidP="00E9712D">
            <w:pPr>
              <w:jc w:val="center"/>
            </w:pPr>
          </w:p>
          <w:p w14:paraId="3ED31CB2" w14:textId="77777777" w:rsidR="00406CBE" w:rsidRDefault="00406CBE" w:rsidP="00E9712D">
            <w:pPr>
              <w:jc w:val="center"/>
            </w:pPr>
          </w:p>
          <w:p w14:paraId="06CB4F32" w14:textId="77777777" w:rsidR="004826E2" w:rsidRDefault="004826E2" w:rsidP="00E9712D">
            <w:pPr>
              <w:jc w:val="center"/>
            </w:pPr>
          </w:p>
          <w:p w14:paraId="40A9D2CF" w14:textId="77777777" w:rsidR="004826E2" w:rsidRDefault="004826E2" w:rsidP="00E9712D">
            <w:pPr>
              <w:jc w:val="center"/>
            </w:pPr>
            <w:r>
              <w:t>2</w:t>
            </w:r>
          </w:p>
          <w:p w14:paraId="4E091807" w14:textId="77777777" w:rsidR="004826E2" w:rsidRDefault="004826E2" w:rsidP="00E9712D">
            <w:pPr>
              <w:jc w:val="center"/>
            </w:pPr>
          </w:p>
          <w:p w14:paraId="4DEBB3A9" w14:textId="77777777" w:rsidR="004826E2" w:rsidRDefault="004826E2" w:rsidP="00E9712D">
            <w:pPr>
              <w:jc w:val="center"/>
            </w:pPr>
          </w:p>
          <w:p w14:paraId="6658428B" w14:textId="724B975D" w:rsidR="004826E2" w:rsidRDefault="004826E2" w:rsidP="00E9712D">
            <w:pPr>
              <w:jc w:val="center"/>
            </w:pPr>
          </w:p>
          <w:p w14:paraId="58FAB2DC" w14:textId="73B23A7F" w:rsidR="00406CBE" w:rsidRDefault="00406CBE" w:rsidP="00E9712D">
            <w:pPr>
              <w:jc w:val="center"/>
            </w:pPr>
          </w:p>
          <w:p w14:paraId="177B1C24" w14:textId="68F34A3F" w:rsidR="00406CBE" w:rsidRDefault="00406CBE" w:rsidP="00E9712D">
            <w:pPr>
              <w:jc w:val="center"/>
            </w:pPr>
          </w:p>
          <w:p w14:paraId="5874436E" w14:textId="7F4BA60E" w:rsidR="00406CBE" w:rsidRDefault="00406CBE" w:rsidP="00E9712D">
            <w:pPr>
              <w:jc w:val="center"/>
            </w:pPr>
          </w:p>
          <w:p w14:paraId="142E51C9" w14:textId="500458AC" w:rsidR="00406CBE" w:rsidRDefault="00406CBE" w:rsidP="00E9712D">
            <w:pPr>
              <w:jc w:val="center"/>
            </w:pPr>
          </w:p>
          <w:p w14:paraId="51CA915B" w14:textId="633725DA" w:rsidR="00406CBE" w:rsidRDefault="00406CBE" w:rsidP="00E9712D">
            <w:pPr>
              <w:jc w:val="center"/>
            </w:pPr>
          </w:p>
          <w:p w14:paraId="55B3F536" w14:textId="73D2EA5C" w:rsidR="00406CBE" w:rsidRDefault="00406CBE" w:rsidP="00E9712D">
            <w:pPr>
              <w:jc w:val="center"/>
            </w:pPr>
          </w:p>
          <w:p w14:paraId="7D75D224" w14:textId="77777777" w:rsidR="00406CBE" w:rsidRDefault="00406CBE" w:rsidP="00E9712D">
            <w:pPr>
              <w:jc w:val="center"/>
            </w:pPr>
          </w:p>
          <w:p w14:paraId="09CF6599" w14:textId="77777777" w:rsidR="00406CBE" w:rsidRDefault="00406CBE" w:rsidP="00E9712D">
            <w:pPr>
              <w:jc w:val="center"/>
            </w:pPr>
          </w:p>
          <w:p w14:paraId="62FDBAC4" w14:textId="77777777" w:rsidR="004826E2" w:rsidRDefault="004826E2" w:rsidP="00E9712D">
            <w:pPr>
              <w:jc w:val="center"/>
            </w:pPr>
          </w:p>
          <w:p w14:paraId="3AF2DD1A" w14:textId="77777777" w:rsidR="004826E2" w:rsidRDefault="004826E2" w:rsidP="00E9712D">
            <w:pPr>
              <w:jc w:val="center"/>
            </w:pPr>
            <w:r>
              <w:t>3</w:t>
            </w:r>
          </w:p>
          <w:p w14:paraId="1218F781" w14:textId="77777777" w:rsidR="004826E2" w:rsidRDefault="004826E2" w:rsidP="00E9712D">
            <w:pPr>
              <w:jc w:val="center"/>
            </w:pPr>
          </w:p>
          <w:p w14:paraId="62DBC729" w14:textId="77777777" w:rsidR="004826E2" w:rsidRDefault="004826E2" w:rsidP="00E9712D">
            <w:pPr>
              <w:jc w:val="center"/>
            </w:pPr>
          </w:p>
          <w:p w14:paraId="24744BAF" w14:textId="77777777" w:rsidR="004826E2" w:rsidRDefault="004826E2" w:rsidP="00E9712D">
            <w:pPr>
              <w:jc w:val="center"/>
            </w:pPr>
          </w:p>
          <w:p w14:paraId="53D2CDD4" w14:textId="54FD5052" w:rsidR="004826E2" w:rsidRDefault="004826E2" w:rsidP="00406CBE"/>
        </w:tc>
        <w:tc>
          <w:tcPr>
            <w:tcW w:w="2340" w:type="dxa"/>
          </w:tcPr>
          <w:p w14:paraId="592F1A67" w14:textId="77777777" w:rsidR="004826E2" w:rsidRDefault="004826E2" w:rsidP="00E9712D">
            <w:r>
              <w:t>OPERATOR ACTION</w:t>
            </w:r>
          </w:p>
          <w:p w14:paraId="7F14B9D4" w14:textId="77777777" w:rsidR="004826E2" w:rsidRDefault="004826E2" w:rsidP="00E9712D"/>
          <w:p w14:paraId="592A071B" w14:textId="119C1774" w:rsidR="004826E2" w:rsidRDefault="004826E2" w:rsidP="004826E2">
            <w:r>
              <w:t>Once in the desire file, click on “</w:t>
            </w:r>
            <w:r w:rsidR="003A21F5">
              <w:t>File</w:t>
            </w:r>
            <w:r>
              <w:t xml:space="preserve">” tab and </w:t>
            </w:r>
            <w:r w:rsidR="00065D4F">
              <w:t xml:space="preserve">select </w:t>
            </w:r>
            <w:r w:rsidR="003A21F5">
              <w:t>“Or Filter”</w:t>
            </w:r>
          </w:p>
          <w:p w14:paraId="2C3C6FF2" w14:textId="259F503C" w:rsidR="003A21F5" w:rsidRDefault="003A21F5" w:rsidP="004826E2"/>
          <w:p w14:paraId="6BD5E5E9" w14:textId="07E20CDD" w:rsidR="003A21F5" w:rsidRDefault="003A21F5" w:rsidP="004826E2"/>
          <w:p w14:paraId="06143F73" w14:textId="43EC38A8" w:rsidR="003A21F5" w:rsidRDefault="003A21F5" w:rsidP="004826E2">
            <w:r>
              <w:t xml:space="preserve">Under the “Index” column, there is a </w:t>
            </w:r>
            <w:r w:rsidR="00406CBE">
              <w:t>bla</w:t>
            </w:r>
            <w:r w:rsidR="00395B54">
              <w:t>n</w:t>
            </w:r>
            <w:r w:rsidR="00406CBE">
              <w:t>k cell in gray color. In that black cell type “57” and press the “Enter” Key</w:t>
            </w:r>
          </w:p>
          <w:p w14:paraId="7D4C84A4" w14:textId="7B898DEC" w:rsidR="00406CBE" w:rsidRDefault="00406CBE" w:rsidP="004826E2"/>
          <w:p w14:paraId="67168ACC" w14:textId="66D79BE2" w:rsidR="00406CBE" w:rsidRDefault="00406CBE" w:rsidP="004826E2"/>
          <w:p w14:paraId="78841CE4" w14:textId="3F6A765D" w:rsidR="00406CBE" w:rsidRDefault="00406CBE" w:rsidP="004826E2">
            <w:r>
              <w:t>Under the column “Attention1” is a blank gray cell. Type “0” and press the “Enter” key</w:t>
            </w:r>
          </w:p>
          <w:p w14:paraId="4BA72800" w14:textId="77777777" w:rsidR="00406CBE" w:rsidRDefault="00406CBE" w:rsidP="004826E2"/>
          <w:p w14:paraId="16F3AF9F" w14:textId="77777777" w:rsidR="004826E2" w:rsidRDefault="004826E2" w:rsidP="00E9712D"/>
          <w:p w14:paraId="6514237D" w14:textId="77777777" w:rsidR="00065D4F" w:rsidRDefault="00065D4F" w:rsidP="00E9712D"/>
          <w:p w14:paraId="6A7E4866" w14:textId="1DA52F4B" w:rsidR="00065D4F" w:rsidRDefault="00065D4F" w:rsidP="00E9712D"/>
        </w:tc>
        <w:tc>
          <w:tcPr>
            <w:tcW w:w="1800" w:type="dxa"/>
            <w:gridSpan w:val="3"/>
          </w:tcPr>
          <w:p w14:paraId="09AC4F9E" w14:textId="77777777" w:rsidR="004826E2" w:rsidRDefault="004826E2" w:rsidP="00E9712D">
            <w:r>
              <w:t>PURPOSE</w:t>
            </w:r>
          </w:p>
          <w:p w14:paraId="32771CB8" w14:textId="77777777" w:rsidR="004826E2" w:rsidRDefault="004826E2" w:rsidP="00E9712D"/>
          <w:p w14:paraId="320EBECC" w14:textId="77777777" w:rsidR="00406CBE" w:rsidRDefault="00406CBE" w:rsidP="004826E2"/>
          <w:p w14:paraId="2A1F6F3A" w14:textId="3B331739" w:rsidR="004826E2" w:rsidRDefault="00065D4F" w:rsidP="004826E2">
            <w:r>
              <w:t>To be in the proper place</w:t>
            </w:r>
            <w:r w:rsidR="003A21F5">
              <w:t>, and enable the “OR” filter option</w:t>
            </w:r>
          </w:p>
          <w:p w14:paraId="3BF512C4" w14:textId="77777777" w:rsidR="00406CBE" w:rsidRDefault="00406CBE" w:rsidP="004826E2"/>
          <w:p w14:paraId="6B34205E" w14:textId="77777777" w:rsidR="00406CBE" w:rsidRDefault="00406CBE" w:rsidP="004826E2"/>
          <w:p w14:paraId="033BD49A" w14:textId="4400BBDF" w:rsidR="00406CBE" w:rsidRDefault="00406CBE" w:rsidP="004826E2">
            <w:r>
              <w:t>To ensure that the table displays the proper information</w:t>
            </w:r>
          </w:p>
          <w:p w14:paraId="27380A84" w14:textId="77777777" w:rsidR="00406CBE" w:rsidRDefault="00406CBE" w:rsidP="004826E2"/>
          <w:p w14:paraId="6AD55C61" w14:textId="77777777" w:rsidR="00406CBE" w:rsidRDefault="00406CBE" w:rsidP="004826E2"/>
          <w:p w14:paraId="103157EA" w14:textId="77777777" w:rsidR="00406CBE" w:rsidRDefault="00406CBE" w:rsidP="004826E2"/>
          <w:p w14:paraId="1F8709DA" w14:textId="49CAA57E" w:rsidR="00406CBE" w:rsidRDefault="00406CBE" w:rsidP="004826E2"/>
          <w:p w14:paraId="7E3BA99D" w14:textId="51E6D9E1" w:rsidR="00406CBE" w:rsidRDefault="00406CBE" w:rsidP="004826E2"/>
          <w:p w14:paraId="204171AB" w14:textId="09B27A4D" w:rsidR="00406CBE" w:rsidRDefault="00406CBE" w:rsidP="004826E2"/>
          <w:p w14:paraId="1F0A92E6" w14:textId="77777777" w:rsidR="00406CBE" w:rsidRDefault="00406CBE" w:rsidP="004826E2"/>
          <w:p w14:paraId="743D0BE8" w14:textId="38CC36AB" w:rsidR="00406CBE" w:rsidRDefault="00406CBE" w:rsidP="004826E2">
            <w:r>
              <w:t>To make sure that the table displays more than one option</w:t>
            </w:r>
          </w:p>
        </w:tc>
        <w:tc>
          <w:tcPr>
            <w:tcW w:w="2224" w:type="dxa"/>
          </w:tcPr>
          <w:p w14:paraId="64FEC6C7" w14:textId="77777777" w:rsidR="004826E2" w:rsidRDefault="004826E2" w:rsidP="00E9712D">
            <w:r>
              <w:t>EXEPCTED RESULTS</w:t>
            </w:r>
          </w:p>
          <w:p w14:paraId="1D1CB81B" w14:textId="77777777" w:rsidR="004826E2" w:rsidRDefault="004826E2" w:rsidP="00E9712D"/>
          <w:p w14:paraId="795C01C7" w14:textId="77777777" w:rsidR="004826E2" w:rsidRDefault="00065D4F" w:rsidP="00406CBE">
            <w:r>
              <w:t xml:space="preserve"> The system should display </w:t>
            </w:r>
            <w:r w:rsidR="003A21F5">
              <w:t>the updated table with the desire values.</w:t>
            </w:r>
            <w:r w:rsidR="00406CBE">
              <w:t xml:space="preserve"> Then t</w:t>
            </w:r>
            <w:r w:rsidR="00406CBE">
              <w:t>he table will return the row that contains the 57</w:t>
            </w:r>
            <w:r w:rsidR="00406CBE">
              <w:t>, and finally the table should return a list of rows containing “0”</w:t>
            </w:r>
            <w:r w:rsidR="003A21F5">
              <w:t xml:space="preserve"> </w:t>
            </w:r>
          </w:p>
          <w:p w14:paraId="48C5B90A" w14:textId="77777777" w:rsidR="00406CBE" w:rsidRDefault="00406CBE" w:rsidP="00406CBE"/>
          <w:p w14:paraId="71CFA84A" w14:textId="19F08536" w:rsidR="00406CBE" w:rsidRDefault="00406CBE" w:rsidP="00406CBE">
            <w:r>
              <w:pict w14:anchorId="58C877BE">
                <v:shape id="_x0000_i1107" type="#_x0000_t75" style="width:247.5pt;height:86.25pt">
                  <v:imagedata r:id="rId20" o:title=""/>
                </v:shape>
              </w:pict>
            </w:r>
          </w:p>
        </w:tc>
        <w:tc>
          <w:tcPr>
            <w:tcW w:w="1844" w:type="dxa"/>
          </w:tcPr>
          <w:p w14:paraId="46781FD6" w14:textId="77777777" w:rsidR="004826E2" w:rsidRDefault="004826E2" w:rsidP="00E9712D">
            <w:r>
              <w:t>COMMENTS</w:t>
            </w:r>
          </w:p>
          <w:p w14:paraId="096A1F73" w14:textId="77777777" w:rsidR="004826E2" w:rsidRDefault="004826E2" w:rsidP="00E9712D"/>
          <w:p w14:paraId="474535ED" w14:textId="77777777" w:rsidR="004826E2" w:rsidRDefault="004826E2" w:rsidP="00E9712D"/>
        </w:tc>
      </w:tr>
      <w:tr w:rsidR="004826E2" w14:paraId="62F858CE" w14:textId="77777777" w:rsidTr="00E9712D">
        <w:trPr>
          <w:trHeight w:val="1250"/>
        </w:trPr>
        <w:tc>
          <w:tcPr>
            <w:tcW w:w="9216" w:type="dxa"/>
            <w:gridSpan w:val="7"/>
            <w:tcBorders>
              <w:bottom w:val="single" w:sz="4" w:space="0" w:color="auto"/>
            </w:tcBorders>
          </w:tcPr>
          <w:p w14:paraId="403C438D" w14:textId="77777777" w:rsidR="004826E2" w:rsidRDefault="004826E2" w:rsidP="00E9712D">
            <w:r>
              <w:lastRenderedPageBreak/>
              <w:t>Concluding Remarks:</w:t>
            </w:r>
          </w:p>
        </w:tc>
      </w:tr>
      <w:tr w:rsidR="004826E2" w14:paraId="74A254D6" w14:textId="77777777" w:rsidTr="00E9712D">
        <w:trPr>
          <w:trHeight w:val="890"/>
        </w:trPr>
        <w:tc>
          <w:tcPr>
            <w:tcW w:w="4608" w:type="dxa"/>
            <w:gridSpan w:val="3"/>
          </w:tcPr>
          <w:p w14:paraId="6C73B5D8" w14:textId="77777777" w:rsidR="004826E2" w:rsidRDefault="004826E2" w:rsidP="00E9712D">
            <w:r>
              <w:t xml:space="preserve">Testing Team: </w:t>
            </w:r>
          </w:p>
          <w:p w14:paraId="2E140599" w14:textId="77777777" w:rsidR="004826E2" w:rsidRDefault="004826E2" w:rsidP="00E9712D">
            <w:r>
              <w:t>&lt;&lt; List members of testing team and lead &gt;&gt;</w:t>
            </w:r>
          </w:p>
        </w:tc>
        <w:tc>
          <w:tcPr>
            <w:tcW w:w="4608" w:type="dxa"/>
            <w:gridSpan w:val="4"/>
          </w:tcPr>
          <w:p w14:paraId="5127883C" w14:textId="77777777" w:rsidR="004826E2" w:rsidRDefault="004826E2" w:rsidP="00E9712D">
            <w:r>
              <w:t>Date Completed:</w:t>
            </w:r>
          </w:p>
        </w:tc>
      </w:tr>
    </w:tbl>
    <w:p w14:paraId="129D9D4A" w14:textId="77777777" w:rsidR="004826E2" w:rsidRDefault="004826E2" w:rsidP="004826E2">
      <w:pPr>
        <w:sectPr w:rsidR="004826E2" w:rsidSect="009A04A5">
          <w:headerReference w:type="default" r:id="rId21"/>
          <w:footerReference w:type="default" r:id="rId22"/>
          <w:type w:val="continuous"/>
          <w:pgSz w:w="12240" w:h="15840" w:code="1"/>
          <w:pgMar w:top="1440" w:right="1440" w:bottom="1440" w:left="1800" w:header="720" w:footer="720" w:gutter="0"/>
          <w:pgNumType w:start="1"/>
          <w:cols w:space="720"/>
          <w:docGrid w:linePitch="272"/>
        </w:sectPr>
      </w:pPr>
    </w:p>
    <w:p w14:paraId="43A7E9FD" w14:textId="77777777" w:rsidR="004826E2" w:rsidRDefault="004826E2" w:rsidP="004826E2">
      <w:pPr>
        <w:pStyle w:val="Paragraph"/>
        <w:sectPr w:rsidR="004826E2">
          <w:type w:val="continuous"/>
          <w:pgSz w:w="12240" w:h="15840" w:code="1"/>
          <w:pgMar w:top="1440" w:right="1440" w:bottom="1440" w:left="1800" w:header="720" w:footer="720" w:gutter="0"/>
          <w:cols w:space="720"/>
        </w:sectPr>
      </w:pPr>
    </w:p>
    <w:p w14:paraId="1BC85B0A" w14:textId="7F8CB9C8" w:rsidR="004826E2" w:rsidRDefault="004826E2" w:rsidP="004826E2"/>
    <w:p w14:paraId="54C01FB2" w14:textId="698CDB2F" w:rsidR="00860864" w:rsidRDefault="00860864" w:rsidP="004826E2"/>
    <w:p w14:paraId="5BC18D03" w14:textId="2B4B9E5B" w:rsidR="00860864" w:rsidRDefault="00860864" w:rsidP="004826E2"/>
    <w:p w14:paraId="0F06E2FA" w14:textId="163E431A" w:rsidR="00860864" w:rsidRDefault="00860864" w:rsidP="004826E2"/>
    <w:p w14:paraId="6DA0EB59" w14:textId="2C0B9FB2" w:rsidR="00860864" w:rsidRDefault="00860864" w:rsidP="004826E2"/>
    <w:p w14:paraId="54FA49CD" w14:textId="20EE2B05" w:rsidR="00406CBE" w:rsidRDefault="00406CBE" w:rsidP="004826E2"/>
    <w:p w14:paraId="6BF527B8" w14:textId="2F53C90F" w:rsidR="00406CBE" w:rsidRDefault="00406CBE" w:rsidP="004826E2"/>
    <w:p w14:paraId="3C550676" w14:textId="59B30291" w:rsidR="00406CBE" w:rsidRDefault="00406CBE" w:rsidP="004826E2"/>
    <w:p w14:paraId="437647C5" w14:textId="52CBB1EE" w:rsidR="00406CBE" w:rsidRDefault="00406CBE" w:rsidP="004826E2"/>
    <w:p w14:paraId="6B75CD40" w14:textId="675C8F27" w:rsidR="00406CBE" w:rsidRDefault="00406CBE" w:rsidP="004826E2"/>
    <w:p w14:paraId="64ECBBA2" w14:textId="2C62A1E0" w:rsidR="00406CBE" w:rsidRDefault="00406CBE" w:rsidP="004826E2"/>
    <w:p w14:paraId="5EE8E4C4" w14:textId="07C3535A" w:rsidR="00406CBE" w:rsidRDefault="00406CBE" w:rsidP="004826E2"/>
    <w:p w14:paraId="6B6151A0" w14:textId="70632074" w:rsidR="00406CBE" w:rsidRDefault="00406CBE" w:rsidP="004826E2"/>
    <w:p w14:paraId="25E0EC51" w14:textId="10915599" w:rsidR="00406CBE" w:rsidRDefault="00406CBE" w:rsidP="004826E2"/>
    <w:p w14:paraId="328D9A43" w14:textId="7032AF62" w:rsidR="00406CBE" w:rsidRDefault="00406CBE" w:rsidP="004826E2"/>
    <w:p w14:paraId="637F4234" w14:textId="3F8861E4" w:rsidR="00406CBE" w:rsidRDefault="00406CBE" w:rsidP="004826E2"/>
    <w:p w14:paraId="6E205020" w14:textId="509872F2" w:rsidR="00406CBE" w:rsidRDefault="00406CBE" w:rsidP="004826E2"/>
    <w:p w14:paraId="037E806A" w14:textId="6E90F67F" w:rsidR="00406CBE" w:rsidRDefault="00406CBE" w:rsidP="004826E2"/>
    <w:p w14:paraId="4A4D581A" w14:textId="2AFC16AA" w:rsidR="00406CBE" w:rsidRDefault="00406CBE" w:rsidP="004826E2"/>
    <w:p w14:paraId="23FE54D2" w14:textId="34D0D44F" w:rsidR="00406CBE" w:rsidRDefault="00406CBE" w:rsidP="004826E2"/>
    <w:p w14:paraId="4A6DA879" w14:textId="321D21A7" w:rsidR="00406CBE" w:rsidRDefault="00406CBE" w:rsidP="004826E2"/>
    <w:p w14:paraId="22A0C6F5" w14:textId="79CAD21A" w:rsidR="00406CBE" w:rsidRDefault="00406CBE" w:rsidP="004826E2"/>
    <w:p w14:paraId="74EB39D6" w14:textId="18A4BF42" w:rsidR="00406CBE" w:rsidRDefault="00406CBE" w:rsidP="004826E2"/>
    <w:p w14:paraId="034A035F" w14:textId="185F1F00" w:rsidR="00406CBE" w:rsidRDefault="00406CBE" w:rsidP="004826E2"/>
    <w:p w14:paraId="143508C3" w14:textId="1F0FCD76" w:rsidR="00406CBE" w:rsidRDefault="00406CBE" w:rsidP="004826E2"/>
    <w:p w14:paraId="3C49E456" w14:textId="2C48DCBA" w:rsidR="00406CBE" w:rsidRDefault="00406CBE" w:rsidP="004826E2"/>
    <w:p w14:paraId="02489DB2" w14:textId="10A950C6" w:rsidR="00406CBE" w:rsidRDefault="00406CBE" w:rsidP="004826E2"/>
    <w:p w14:paraId="4A8C69B6" w14:textId="3A04D939" w:rsidR="00406CBE" w:rsidRDefault="00406CBE" w:rsidP="004826E2"/>
    <w:p w14:paraId="670E2A8F" w14:textId="612F12C8" w:rsidR="00406CBE" w:rsidRDefault="00406CBE" w:rsidP="004826E2"/>
    <w:p w14:paraId="65F05C32" w14:textId="3F9E0145" w:rsidR="00406CBE" w:rsidRDefault="00406CBE" w:rsidP="004826E2"/>
    <w:p w14:paraId="2BA38DE8" w14:textId="4D744122" w:rsidR="00406CBE" w:rsidRDefault="00406CBE" w:rsidP="004826E2"/>
    <w:p w14:paraId="7FF3811A" w14:textId="032B292F" w:rsidR="00406CBE" w:rsidRDefault="00406CBE" w:rsidP="004826E2"/>
    <w:p w14:paraId="29D79743" w14:textId="6EEFAC65" w:rsidR="00406CBE" w:rsidRDefault="00406CBE" w:rsidP="004826E2"/>
    <w:p w14:paraId="7BB593BA" w14:textId="48C04396" w:rsidR="00406CBE" w:rsidRDefault="00406CBE" w:rsidP="004826E2"/>
    <w:p w14:paraId="12EDBAD8" w14:textId="406FD63C" w:rsidR="00406CBE" w:rsidRDefault="00406CBE" w:rsidP="004826E2"/>
    <w:p w14:paraId="1D7A877A" w14:textId="387B4976" w:rsidR="00406CBE" w:rsidRDefault="00406CBE" w:rsidP="004826E2"/>
    <w:p w14:paraId="6CBE187E" w14:textId="13BAC514" w:rsidR="00406CBE" w:rsidRDefault="00406CBE" w:rsidP="004826E2"/>
    <w:p w14:paraId="7F274B61" w14:textId="0CDFF2FF" w:rsidR="00406CBE" w:rsidRDefault="00406CBE" w:rsidP="004826E2"/>
    <w:p w14:paraId="0679DE75" w14:textId="1B4F4427" w:rsidR="00406CBE" w:rsidRDefault="00406CBE" w:rsidP="004826E2"/>
    <w:p w14:paraId="4AF63E4B" w14:textId="2456BE2D" w:rsidR="00406CBE" w:rsidRDefault="00406CBE" w:rsidP="004826E2"/>
    <w:p w14:paraId="2ECA82EA" w14:textId="77777777" w:rsidR="00406CBE" w:rsidRDefault="00406CBE" w:rsidP="004826E2"/>
    <w:p w14:paraId="3C1A0EB6" w14:textId="27583FE9" w:rsidR="00860864" w:rsidRDefault="00860864" w:rsidP="00860864">
      <w:pPr>
        <w:pStyle w:val="Heading2"/>
      </w:pPr>
      <w:bookmarkStart w:id="39" w:name="_Toc38367614"/>
      <w:r>
        <w:lastRenderedPageBreak/>
        <w:t>Test AND_1</w:t>
      </w:r>
      <w:bookmarkEnd w:id="39"/>
    </w:p>
    <w:p w14:paraId="4EB33AC0" w14:textId="77777777" w:rsidR="00860864" w:rsidRDefault="00860864" w:rsidP="00860864"/>
    <w:p w14:paraId="4CE1C166" w14:textId="30A155C7" w:rsidR="00860864" w:rsidRPr="00B34944" w:rsidRDefault="00860864" w:rsidP="00860864">
      <w:r w:rsidRPr="00B34944">
        <w:rPr>
          <w:b/>
          <w:bCs/>
        </w:rPr>
        <w:t xml:space="preserve">Objective: </w:t>
      </w:r>
      <w:r w:rsidR="00395B54" w:rsidRPr="00395B54">
        <w:t>This test is to verify that the functionality of the filter “AND” works properly</w:t>
      </w:r>
    </w:p>
    <w:p w14:paraId="40CFA9D9" w14:textId="1FB2CA5D" w:rsidR="00395B54" w:rsidRDefault="00860864" w:rsidP="00395B54">
      <w:r w:rsidRPr="00B34944">
        <w:rPr>
          <w:b/>
          <w:bCs/>
        </w:rPr>
        <w:t>Notes:</w:t>
      </w:r>
      <w:r w:rsidRPr="00B34944">
        <w:t xml:space="preserve"> </w:t>
      </w:r>
      <w:r w:rsidR="00395B54">
        <w:t>Operator must be in a proper file. The OR filter, will display the rows that contain the criteri</w:t>
      </w:r>
      <w:r w:rsidR="00395B54">
        <w:t>a</w:t>
      </w:r>
    </w:p>
    <w:p w14:paraId="0BC5443E" w14:textId="79B3D32E" w:rsidR="00860864" w:rsidRDefault="00860864" w:rsidP="00860864"/>
    <w:p w14:paraId="29D7BE5D" w14:textId="77777777" w:rsidR="00860864" w:rsidRDefault="00860864" w:rsidP="00860864"/>
    <w:p w14:paraId="54AEC655" w14:textId="77777777" w:rsidR="00860864" w:rsidRDefault="00860864" w:rsidP="008608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2294"/>
        <w:gridCol w:w="764"/>
        <w:gridCol w:w="9"/>
        <w:gridCol w:w="322"/>
        <w:gridCol w:w="4454"/>
        <w:gridCol w:w="1350"/>
      </w:tblGrid>
      <w:tr w:rsidR="00860864" w14:paraId="17B57096" w14:textId="77777777" w:rsidTr="00E9712D">
        <w:trPr>
          <w:cantSplit/>
          <w:trHeight w:val="300"/>
        </w:trPr>
        <w:tc>
          <w:tcPr>
            <w:tcW w:w="4620" w:type="dxa"/>
            <w:gridSpan w:val="4"/>
          </w:tcPr>
          <w:p w14:paraId="4FFB8ED5" w14:textId="53F13BF5" w:rsidR="00860864" w:rsidRDefault="00860864" w:rsidP="00E9712D">
            <w:r>
              <w:t>Test No.: AND_1</w:t>
            </w:r>
          </w:p>
        </w:tc>
        <w:tc>
          <w:tcPr>
            <w:tcW w:w="4596" w:type="dxa"/>
            <w:gridSpan w:val="3"/>
          </w:tcPr>
          <w:p w14:paraId="00A36710" w14:textId="77777777" w:rsidR="00860864" w:rsidRDefault="00860864" w:rsidP="00E9712D">
            <w:r>
              <w:t>Current Status: Pending</w:t>
            </w:r>
          </w:p>
        </w:tc>
      </w:tr>
      <w:tr w:rsidR="00860864" w14:paraId="3B6377DE" w14:textId="77777777" w:rsidTr="00E9712D">
        <w:trPr>
          <w:cantSplit/>
          <w:trHeight w:val="300"/>
        </w:trPr>
        <w:tc>
          <w:tcPr>
            <w:tcW w:w="9216" w:type="dxa"/>
            <w:gridSpan w:val="7"/>
          </w:tcPr>
          <w:p w14:paraId="26ACDE92" w14:textId="18EEFE5B" w:rsidR="00860864" w:rsidRPr="00E47986" w:rsidRDefault="00860864" w:rsidP="00E9712D">
            <w:r w:rsidRPr="00E47986">
              <w:t xml:space="preserve">Test title:  </w:t>
            </w:r>
            <w:r>
              <w:t>Testing AND functionality</w:t>
            </w:r>
          </w:p>
          <w:p w14:paraId="50E34F3B" w14:textId="77777777" w:rsidR="00860864" w:rsidRPr="00E47986" w:rsidRDefault="00860864" w:rsidP="00E9712D"/>
        </w:tc>
      </w:tr>
      <w:tr w:rsidR="00860864" w14:paraId="2B0E902E" w14:textId="77777777" w:rsidTr="00E9712D">
        <w:trPr>
          <w:cantSplit/>
          <w:trHeight w:val="1070"/>
        </w:trPr>
        <w:tc>
          <w:tcPr>
            <w:tcW w:w="9216" w:type="dxa"/>
            <w:gridSpan w:val="7"/>
          </w:tcPr>
          <w:p w14:paraId="71FA5151" w14:textId="77777777" w:rsidR="00860864" w:rsidRPr="00E47986" w:rsidRDefault="00860864" w:rsidP="00E9712D">
            <w:r w:rsidRPr="00E47986">
              <w:t xml:space="preserve">Testing approach: </w:t>
            </w:r>
            <w:r>
              <w:t xml:space="preserve">Operator must run the </w:t>
            </w:r>
            <w:proofErr w:type="spellStart"/>
            <w:r>
              <w:t>dbEdit</w:t>
            </w:r>
            <w:proofErr w:type="spellEnd"/>
            <w:r>
              <w:t xml:space="preserve"> application and open the desire file.</w:t>
            </w:r>
          </w:p>
        </w:tc>
      </w:tr>
      <w:tr w:rsidR="00860864" w14:paraId="6CD89375" w14:textId="77777777" w:rsidTr="00E9712D">
        <w:trPr>
          <w:cantSplit/>
          <w:trHeight w:val="4130"/>
        </w:trPr>
        <w:tc>
          <w:tcPr>
            <w:tcW w:w="1008" w:type="dxa"/>
          </w:tcPr>
          <w:p w14:paraId="68BE0302" w14:textId="77777777" w:rsidR="00860864" w:rsidRDefault="00860864" w:rsidP="00E9712D">
            <w:r>
              <w:t>STEP</w:t>
            </w:r>
          </w:p>
          <w:p w14:paraId="5C865CCF" w14:textId="77777777" w:rsidR="00860864" w:rsidRDefault="00860864" w:rsidP="00E9712D"/>
          <w:p w14:paraId="29A35F6C" w14:textId="77777777" w:rsidR="00860864" w:rsidRDefault="00860864" w:rsidP="00E9712D">
            <w:pPr>
              <w:jc w:val="center"/>
            </w:pPr>
            <w:r>
              <w:t>1</w:t>
            </w:r>
          </w:p>
          <w:p w14:paraId="7B906D20" w14:textId="77777777" w:rsidR="00860864" w:rsidRDefault="00860864" w:rsidP="00E9712D">
            <w:pPr>
              <w:jc w:val="center"/>
            </w:pPr>
          </w:p>
          <w:p w14:paraId="6EB75BFC" w14:textId="77777777" w:rsidR="00860864" w:rsidRDefault="00860864" w:rsidP="00E9712D">
            <w:pPr>
              <w:jc w:val="center"/>
            </w:pPr>
          </w:p>
          <w:p w14:paraId="0B50BA07" w14:textId="77777777" w:rsidR="00860864" w:rsidRDefault="00860864" w:rsidP="00E9712D">
            <w:pPr>
              <w:jc w:val="center"/>
            </w:pPr>
          </w:p>
          <w:p w14:paraId="32FD4C2D" w14:textId="3CCA47AA" w:rsidR="00860864" w:rsidRDefault="00860864" w:rsidP="00E9712D">
            <w:pPr>
              <w:jc w:val="center"/>
            </w:pPr>
          </w:p>
          <w:p w14:paraId="372C1921" w14:textId="31CCCEB2" w:rsidR="001B0F69" w:rsidRDefault="001B0F69" w:rsidP="00E9712D">
            <w:pPr>
              <w:jc w:val="center"/>
            </w:pPr>
          </w:p>
          <w:p w14:paraId="192255FD" w14:textId="55497DC9" w:rsidR="001B0F69" w:rsidRDefault="001B0F69" w:rsidP="00E9712D">
            <w:pPr>
              <w:jc w:val="center"/>
            </w:pPr>
          </w:p>
          <w:p w14:paraId="7F6B6EAB" w14:textId="77777777" w:rsidR="001B0F69" w:rsidRDefault="001B0F69" w:rsidP="00E9712D">
            <w:pPr>
              <w:jc w:val="center"/>
            </w:pPr>
          </w:p>
          <w:p w14:paraId="3A602594" w14:textId="77777777" w:rsidR="00860864" w:rsidRDefault="00860864" w:rsidP="00E9712D">
            <w:pPr>
              <w:jc w:val="center"/>
            </w:pPr>
            <w:r>
              <w:t>2</w:t>
            </w:r>
          </w:p>
          <w:p w14:paraId="158E6055" w14:textId="77777777" w:rsidR="00860864" w:rsidRDefault="00860864" w:rsidP="00E9712D">
            <w:pPr>
              <w:jc w:val="center"/>
            </w:pPr>
          </w:p>
          <w:p w14:paraId="12124DE3" w14:textId="77777777" w:rsidR="00860864" w:rsidRDefault="00860864" w:rsidP="00E9712D">
            <w:pPr>
              <w:jc w:val="center"/>
            </w:pPr>
          </w:p>
          <w:p w14:paraId="6342A8FF" w14:textId="5781907A" w:rsidR="00860864" w:rsidRDefault="00860864" w:rsidP="00E9712D">
            <w:pPr>
              <w:jc w:val="center"/>
            </w:pPr>
          </w:p>
          <w:p w14:paraId="209089FD" w14:textId="640A7770" w:rsidR="001B0F69" w:rsidRDefault="001B0F69" w:rsidP="00E9712D">
            <w:pPr>
              <w:jc w:val="center"/>
            </w:pPr>
          </w:p>
          <w:p w14:paraId="0094FD4D" w14:textId="77777777" w:rsidR="001B0F69" w:rsidRDefault="001B0F69" w:rsidP="00E9712D">
            <w:pPr>
              <w:jc w:val="center"/>
            </w:pPr>
          </w:p>
          <w:p w14:paraId="0F5A2CEF" w14:textId="77777777" w:rsidR="00860864" w:rsidRDefault="00860864" w:rsidP="00E9712D">
            <w:pPr>
              <w:jc w:val="center"/>
            </w:pPr>
          </w:p>
          <w:p w14:paraId="117A8EB0" w14:textId="77777777" w:rsidR="00860864" w:rsidRDefault="00860864" w:rsidP="00E9712D">
            <w:pPr>
              <w:jc w:val="center"/>
            </w:pPr>
            <w:r>
              <w:t>3</w:t>
            </w:r>
          </w:p>
          <w:p w14:paraId="25C0C2D1" w14:textId="77777777" w:rsidR="00860864" w:rsidRDefault="00860864" w:rsidP="00E9712D">
            <w:pPr>
              <w:jc w:val="center"/>
            </w:pPr>
          </w:p>
          <w:p w14:paraId="6EFE8D56" w14:textId="77777777" w:rsidR="00860864" w:rsidRDefault="00860864" w:rsidP="00E9712D">
            <w:pPr>
              <w:jc w:val="center"/>
            </w:pPr>
          </w:p>
          <w:p w14:paraId="36810C09" w14:textId="77777777" w:rsidR="00860864" w:rsidRDefault="00860864" w:rsidP="00E9712D">
            <w:pPr>
              <w:jc w:val="center"/>
            </w:pPr>
          </w:p>
          <w:p w14:paraId="6EE5C2BF" w14:textId="3AFC6D67" w:rsidR="00860864" w:rsidRDefault="00860864" w:rsidP="001B0F69"/>
        </w:tc>
        <w:tc>
          <w:tcPr>
            <w:tcW w:w="2340" w:type="dxa"/>
          </w:tcPr>
          <w:p w14:paraId="7F6D0222" w14:textId="77777777" w:rsidR="00860864" w:rsidRDefault="00860864" w:rsidP="00E9712D">
            <w:r>
              <w:t>OPERATOR ACTION</w:t>
            </w:r>
          </w:p>
          <w:p w14:paraId="13F7D029" w14:textId="77777777" w:rsidR="00860864" w:rsidRDefault="00860864" w:rsidP="00E9712D"/>
          <w:p w14:paraId="05A5E866" w14:textId="5C3CD58B" w:rsidR="00395B54" w:rsidRDefault="00395B54" w:rsidP="00395B54">
            <w:r>
              <w:t>Once in the desire file, click on “File” tab and select “</w:t>
            </w:r>
            <w:r>
              <w:t xml:space="preserve">And </w:t>
            </w:r>
            <w:r>
              <w:t>Filter”</w:t>
            </w:r>
          </w:p>
          <w:p w14:paraId="56DA8A96" w14:textId="77777777" w:rsidR="00860864" w:rsidRDefault="00860864" w:rsidP="00065D4F"/>
          <w:p w14:paraId="36E7B525" w14:textId="77777777" w:rsidR="00395B54" w:rsidRDefault="00395B54" w:rsidP="00065D4F"/>
          <w:p w14:paraId="270EAD74" w14:textId="77777777" w:rsidR="001B0F69" w:rsidRDefault="001B0F69" w:rsidP="00395B54"/>
          <w:p w14:paraId="005D95D8" w14:textId="77777777" w:rsidR="001B0F69" w:rsidRDefault="001B0F69" w:rsidP="00395B54"/>
          <w:p w14:paraId="3372238B" w14:textId="77777777" w:rsidR="001B0F69" w:rsidRDefault="001B0F69" w:rsidP="00395B54"/>
          <w:p w14:paraId="721D14D2" w14:textId="214A1E1E" w:rsidR="00395B54" w:rsidRDefault="00395B54" w:rsidP="00395B54">
            <w:r>
              <w:t>Under the “Index” column, there is a black cell in gray color. In that bla</w:t>
            </w:r>
            <w:r>
              <w:t>n</w:t>
            </w:r>
            <w:r>
              <w:t>k cell type “</w:t>
            </w:r>
            <w:r>
              <w:t>start</w:t>
            </w:r>
            <w:r>
              <w:t>” and press the “Enter” Key</w:t>
            </w:r>
          </w:p>
          <w:p w14:paraId="34C1EDF1" w14:textId="0ED1F352" w:rsidR="00395B54" w:rsidRDefault="00395B54" w:rsidP="00395B54"/>
          <w:p w14:paraId="121742EB" w14:textId="5F885B58" w:rsidR="00395B54" w:rsidRDefault="00395B54" w:rsidP="00395B54">
            <w:r>
              <w:t>Under the column “</w:t>
            </w:r>
            <w:r>
              <w:t>RESTRICTION_TYPE</w:t>
            </w:r>
            <w:r>
              <w:t>” is a blank gray cell. Type “</w:t>
            </w:r>
            <w:r>
              <w:t>UNINHIBITED</w:t>
            </w:r>
            <w:r>
              <w:t>” and press the “Enter” key</w:t>
            </w:r>
          </w:p>
          <w:p w14:paraId="2770502E" w14:textId="1AC0C1D1" w:rsidR="00395B54" w:rsidRDefault="00395B54" w:rsidP="00395B54"/>
          <w:p w14:paraId="6FD81EE1" w14:textId="77777777" w:rsidR="00395B54" w:rsidRDefault="00395B54" w:rsidP="00395B54"/>
          <w:p w14:paraId="0F0357BD" w14:textId="190383E5" w:rsidR="00395B54" w:rsidRDefault="00395B54" w:rsidP="00065D4F"/>
        </w:tc>
        <w:tc>
          <w:tcPr>
            <w:tcW w:w="1800" w:type="dxa"/>
            <w:gridSpan w:val="3"/>
          </w:tcPr>
          <w:p w14:paraId="0E49ABC7" w14:textId="77777777" w:rsidR="00860864" w:rsidRDefault="00860864" w:rsidP="00E9712D">
            <w:r>
              <w:t>PURPOSE</w:t>
            </w:r>
          </w:p>
          <w:p w14:paraId="3B4FBB06" w14:textId="77777777" w:rsidR="00860864" w:rsidRDefault="00860864" w:rsidP="00E9712D"/>
          <w:p w14:paraId="398C811E" w14:textId="20E0512B" w:rsidR="00395B54" w:rsidRDefault="00395B54" w:rsidP="00395B54">
            <w:r>
              <w:t>To be in the proper place, and enable the “</w:t>
            </w:r>
            <w:r>
              <w:t>AND</w:t>
            </w:r>
            <w:r>
              <w:t>” filter option</w:t>
            </w:r>
          </w:p>
          <w:p w14:paraId="589690F9" w14:textId="23447CB2" w:rsidR="00395B54" w:rsidRDefault="00395B54" w:rsidP="00395B54"/>
          <w:p w14:paraId="15708325" w14:textId="6305B17F" w:rsidR="00395B54" w:rsidRDefault="00395B54" w:rsidP="00395B54">
            <w:r>
              <w:t>This is to ensure that the table is displaying the proper value</w:t>
            </w:r>
          </w:p>
          <w:p w14:paraId="19F1C604" w14:textId="77777777" w:rsidR="00395B54" w:rsidRDefault="00395B54" w:rsidP="00E9712D"/>
          <w:p w14:paraId="7CC6A4D3" w14:textId="4B822616" w:rsidR="00395B54" w:rsidRDefault="00395B54" w:rsidP="00E9712D">
            <w:r>
              <w:t>To ensure that two or more options are selected</w:t>
            </w:r>
          </w:p>
        </w:tc>
        <w:tc>
          <w:tcPr>
            <w:tcW w:w="2224" w:type="dxa"/>
          </w:tcPr>
          <w:p w14:paraId="6BAE3613" w14:textId="77777777" w:rsidR="00860864" w:rsidRDefault="00860864" w:rsidP="00E9712D">
            <w:r>
              <w:t>EXEPCTED RESULTS</w:t>
            </w:r>
          </w:p>
          <w:p w14:paraId="155D67D2" w14:textId="77777777" w:rsidR="00860864" w:rsidRDefault="00860864" w:rsidP="00E9712D"/>
          <w:p w14:paraId="0A8797D0" w14:textId="77777777" w:rsidR="00860864" w:rsidRDefault="00395B54" w:rsidP="00E9712D">
            <w:r>
              <w:t xml:space="preserve">The table should return all the rows that contain the word start. There is a total of eight rows. Once those </w:t>
            </w:r>
            <w:r w:rsidR="001B0F69">
              <w:t>rows are display, the system should return two rows containing “Start” and “UNINHIBITED”</w:t>
            </w:r>
          </w:p>
          <w:p w14:paraId="078426BA" w14:textId="77777777" w:rsidR="001B0F69" w:rsidRDefault="001B0F69" w:rsidP="00E9712D"/>
          <w:p w14:paraId="3B64B2F0" w14:textId="1780BB53" w:rsidR="001B0F69" w:rsidRDefault="001B0F69" w:rsidP="00E9712D">
            <w:r>
              <w:pict w14:anchorId="04C92A76">
                <v:shape id="_x0000_i1115" type="#_x0000_t75" style="width:212.25pt;height:89.25pt">
                  <v:imagedata r:id="rId23" o:title=""/>
                </v:shape>
              </w:pict>
            </w:r>
          </w:p>
        </w:tc>
        <w:tc>
          <w:tcPr>
            <w:tcW w:w="1844" w:type="dxa"/>
          </w:tcPr>
          <w:p w14:paraId="21317E40" w14:textId="77777777" w:rsidR="00860864" w:rsidRDefault="00860864" w:rsidP="00E9712D">
            <w:r>
              <w:t>COMMENTS</w:t>
            </w:r>
          </w:p>
          <w:p w14:paraId="02C527A8" w14:textId="77777777" w:rsidR="00860864" w:rsidRDefault="00860864" w:rsidP="00E9712D"/>
          <w:p w14:paraId="608F19AB" w14:textId="77777777" w:rsidR="00860864" w:rsidRDefault="00860864" w:rsidP="00E9712D"/>
        </w:tc>
      </w:tr>
      <w:tr w:rsidR="00860864" w14:paraId="00E5B3D7" w14:textId="77777777" w:rsidTr="00E9712D">
        <w:trPr>
          <w:trHeight w:val="1250"/>
        </w:trPr>
        <w:tc>
          <w:tcPr>
            <w:tcW w:w="9216" w:type="dxa"/>
            <w:gridSpan w:val="7"/>
            <w:tcBorders>
              <w:bottom w:val="single" w:sz="4" w:space="0" w:color="auto"/>
            </w:tcBorders>
          </w:tcPr>
          <w:p w14:paraId="4B9DD448" w14:textId="77777777" w:rsidR="00860864" w:rsidRDefault="00860864" w:rsidP="00E9712D">
            <w:r>
              <w:t>Concluding Remarks:</w:t>
            </w:r>
          </w:p>
        </w:tc>
      </w:tr>
      <w:tr w:rsidR="00860864" w14:paraId="42C8375E" w14:textId="77777777" w:rsidTr="00E9712D">
        <w:trPr>
          <w:trHeight w:val="890"/>
        </w:trPr>
        <w:tc>
          <w:tcPr>
            <w:tcW w:w="4608" w:type="dxa"/>
            <w:gridSpan w:val="3"/>
          </w:tcPr>
          <w:p w14:paraId="0730DEE1" w14:textId="77777777" w:rsidR="00860864" w:rsidRDefault="00860864" w:rsidP="00E9712D">
            <w:r>
              <w:t xml:space="preserve">Testing Team: </w:t>
            </w:r>
          </w:p>
          <w:p w14:paraId="78E311D0" w14:textId="77777777" w:rsidR="00860864" w:rsidRDefault="00860864" w:rsidP="00E9712D">
            <w:r>
              <w:t>&lt;&lt; List members of testing team and lead &gt;&gt;</w:t>
            </w:r>
          </w:p>
        </w:tc>
        <w:tc>
          <w:tcPr>
            <w:tcW w:w="4608" w:type="dxa"/>
            <w:gridSpan w:val="4"/>
          </w:tcPr>
          <w:p w14:paraId="3A2F471F" w14:textId="77777777" w:rsidR="00860864" w:rsidRDefault="00860864" w:rsidP="00E9712D">
            <w:r>
              <w:t>Date Completed:</w:t>
            </w:r>
          </w:p>
        </w:tc>
      </w:tr>
    </w:tbl>
    <w:p w14:paraId="1600F974" w14:textId="77777777" w:rsidR="00860864" w:rsidRDefault="00860864" w:rsidP="00860864">
      <w:pPr>
        <w:sectPr w:rsidR="00860864" w:rsidSect="009A04A5">
          <w:headerReference w:type="default" r:id="rId24"/>
          <w:type w:val="continuous"/>
          <w:pgSz w:w="12240" w:h="15840" w:code="1"/>
          <w:pgMar w:top="1440" w:right="1440" w:bottom="1440" w:left="1800" w:header="720" w:footer="720" w:gutter="0"/>
          <w:cols w:space="720"/>
          <w:docGrid w:linePitch="272"/>
        </w:sectPr>
      </w:pPr>
    </w:p>
    <w:p w14:paraId="109EEDEB" w14:textId="77777777" w:rsidR="00860864" w:rsidRDefault="00860864" w:rsidP="004826E2"/>
    <w:p w14:paraId="70595716" w14:textId="77777777" w:rsidR="004826E2" w:rsidRDefault="004826E2" w:rsidP="004826E2"/>
    <w:p w14:paraId="3281D03C" w14:textId="4F5CCA87" w:rsidR="004826E2" w:rsidRDefault="004826E2"/>
    <w:p w14:paraId="35D26B32" w14:textId="646721F2" w:rsidR="00E9712D" w:rsidRDefault="00E9712D"/>
    <w:p w14:paraId="7783B1CC" w14:textId="7B420656" w:rsidR="00E9712D" w:rsidRDefault="00E9712D" w:rsidP="00E9712D">
      <w:pPr>
        <w:pStyle w:val="Heading1"/>
      </w:pPr>
      <w:bookmarkStart w:id="40" w:name="_Toc38367615"/>
      <w:r>
        <w:lastRenderedPageBreak/>
        <w:t>Appendix</w:t>
      </w:r>
      <w:bookmarkEnd w:id="40"/>
    </w:p>
    <w:p w14:paraId="1248D20D" w14:textId="781D45E5" w:rsidR="00E9712D" w:rsidRDefault="00E9712D" w:rsidP="00E9712D">
      <w:pPr>
        <w:rPr>
          <w:bCs/>
          <w:kern w:val="28"/>
        </w:rPr>
      </w:pPr>
      <w:r>
        <w:rPr>
          <w:bCs/>
          <w:kern w:val="28"/>
        </w:rPr>
        <w:t xml:space="preserve">The appendix </w:t>
      </w:r>
      <w:r w:rsidR="009E7B51">
        <w:rPr>
          <w:bCs/>
          <w:kern w:val="28"/>
        </w:rPr>
        <w:t xml:space="preserve">will give a visual representation on the expected outcomes of </w:t>
      </w:r>
      <w:r w:rsidR="00937A79">
        <w:rPr>
          <w:bCs/>
          <w:kern w:val="28"/>
        </w:rPr>
        <w:t>each</w:t>
      </w:r>
      <w:r w:rsidR="009E7B51">
        <w:rPr>
          <w:bCs/>
          <w:kern w:val="28"/>
        </w:rPr>
        <w:t xml:space="preserve"> test. </w:t>
      </w:r>
    </w:p>
    <w:p w14:paraId="4AAEB614" w14:textId="77777777" w:rsidR="00E9712D" w:rsidRDefault="00E9712D" w:rsidP="007A4335"/>
    <w:p w14:paraId="05704A71" w14:textId="3FE48893" w:rsidR="00FC7B91" w:rsidRDefault="00FC7B91" w:rsidP="007A4335"/>
    <w:p w14:paraId="3D5839BB" w14:textId="7CAB9BF6" w:rsidR="00FC7B91" w:rsidRDefault="00FC7B91" w:rsidP="007A4335"/>
    <w:p w14:paraId="5E8B352F" w14:textId="07E6716E" w:rsidR="00FC7B91" w:rsidRPr="00937A79" w:rsidRDefault="00937A79" w:rsidP="007A4335">
      <w:pPr>
        <w:rPr>
          <w:b/>
          <w:bCs/>
        </w:rPr>
      </w:pPr>
      <w:r w:rsidRPr="00937A79">
        <w:rPr>
          <w:b/>
          <w:bCs/>
        </w:rPr>
        <w:t>Figure 1:</w:t>
      </w:r>
    </w:p>
    <w:p w14:paraId="2E9A4D4C" w14:textId="70942942" w:rsidR="00937A79" w:rsidRDefault="00937A79" w:rsidP="007A4335"/>
    <w:p w14:paraId="7EFFC235" w14:textId="4918AA4B" w:rsidR="00937A79" w:rsidRDefault="00937A79" w:rsidP="007A4335">
      <w:r>
        <w:pict w14:anchorId="5249DC3B">
          <v:shape id="_x0000_i1118" type="#_x0000_t75" style="width:305.25pt;height:154.5pt">
            <v:imagedata r:id="rId13" o:title=""/>
          </v:shape>
        </w:pict>
      </w:r>
    </w:p>
    <w:p w14:paraId="7597A6AC" w14:textId="55E2058D" w:rsidR="00FC7B91" w:rsidRDefault="00FC7B91" w:rsidP="007A4335"/>
    <w:p w14:paraId="5AFBCFCF" w14:textId="09600D06" w:rsidR="00FC7B91" w:rsidRDefault="00FC7B91" w:rsidP="007A4335"/>
    <w:p w14:paraId="44E043F8" w14:textId="6A9C620C" w:rsidR="00FC7B91" w:rsidRDefault="00FC7B91" w:rsidP="007A4335"/>
    <w:p w14:paraId="5D0D295B" w14:textId="43E6D727" w:rsidR="00937A79" w:rsidRPr="00937A79" w:rsidRDefault="00937A79" w:rsidP="00937A79">
      <w:pPr>
        <w:rPr>
          <w:b/>
          <w:bCs/>
        </w:rPr>
      </w:pPr>
      <w:r w:rsidRPr="00937A79">
        <w:rPr>
          <w:b/>
          <w:bCs/>
        </w:rPr>
        <w:t xml:space="preserve">Figure </w:t>
      </w:r>
      <w:r>
        <w:rPr>
          <w:b/>
          <w:bCs/>
        </w:rPr>
        <w:t>2</w:t>
      </w:r>
      <w:r w:rsidRPr="00937A79">
        <w:rPr>
          <w:b/>
          <w:bCs/>
        </w:rPr>
        <w:t>:</w:t>
      </w:r>
    </w:p>
    <w:p w14:paraId="0C6A6837" w14:textId="692CB123" w:rsidR="00FC7B91" w:rsidRDefault="00FC7B91" w:rsidP="007A4335"/>
    <w:p w14:paraId="72947D87" w14:textId="4F7C4C8D" w:rsidR="00FC7B91" w:rsidRDefault="00937A79" w:rsidP="007A4335">
      <w:r>
        <w:pict w14:anchorId="6E91A90B">
          <v:shape id="_x0000_i1120" type="#_x0000_t75" style="width:284.25pt;height:267.75pt">
            <v:imagedata r:id="rId15" o:title=""/>
          </v:shape>
        </w:pict>
      </w:r>
    </w:p>
    <w:p w14:paraId="3E487C87" w14:textId="09D8C8AA" w:rsidR="00FC7B91" w:rsidRDefault="00FC7B91" w:rsidP="007A4335"/>
    <w:p w14:paraId="5C96DEE6" w14:textId="22F1FFCA" w:rsidR="00937A79" w:rsidRDefault="00937A79" w:rsidP="007A4335"/>
    <w:p w14:paraId="38EEA0E1" w14:textId="359EAFEE" w:rsidR="00937A79" w:rsidRDefault="00937A79" w:rsidP="007A4335"/>
    <w:p w14:paraId="7FE7247B" w14:textId="0B035290" w:rsidR="00937A79" w:rsidRPr="00937A79" w:rsidRDefault="00937A79" w:rsidP="00937A79">
      <w:pPr>
        <w:rPr>
          <w:b/>
          <w:bCs/>
        </w:rPr>
      </w:pPr>
      <w:r w:rsidRPr="00937A79">
        <w:rPr>
          <w:b/>
          <w:bCs/>
        </w:rPr>
        <w:lastRenderedPageBreak/>
        <w:t xml:space="preserve">Figure </w:t>
      </w:r>
      <w:r>
        <w:rPr>
          <w:b/>
          <w:bCs/>
        </w:rPr>
        <w:t>3</w:t>
      </w:r>
      <w:r w:rsidRPr="00937A79">
        <w:rPr>
          <w:b/>
          <w:bCs/>
        </w:rPr>
        <w:t>:</w:t>
      </w:r>
    </w:p>
    <w:p w14:paraId="23D00F49" w14:textId="77777777" w:rsidR="00937A79" w:rsidRDefault="00937A79" w:rsidP="007A4335"/>
    <w:p w14:paraId="4EB1637D" w14:textId="22DED1A0" w:rsidR="00FC7B91" w:rsidRDefault="00937A79" w:rsidP="007A4335">
      <w:r>
        <w:pict w14:anchorId="591C991A">
          <v:shape id="_x0000_i1119" type="#_x0000_t75" style="width:285.75pt;height:266.25pt">
            <v:imagedata r:id="rId14" o:title=""/>
          </v:shape>
        </w:pict>
      </w:r>
    </w:p>
    <w:p w14:paraId="40CF1326" w14:textId="631E6B26" w:rsidR="00FC7B91" w:rsidRDefault="00FC7B91" w:rsidP="007A4335"/>
    <w:p w14:paraId="2101828C" w14:textId="19830AD3" w:rsidR="00FC7B91" w:rsidRDefault="00FC7B91" w:rsidP="007A4335"/>
    <w:p w14:paraId="4A012EA5" w14:textId="564FDD4B" w:rsidR="00937A79" w:rsidRPr="00937A79" w:rsidRDefault="00937A79" w:rsidP="00937A79">
      <w:pPr>
        <w:rPr>
          <w:b/>
          <w:bCs/>
        </w:rPr>
      </w:pPr>
      <w:r w:rsidRPr="00937A79">
        <w:rPr>
          <w:b/>
          <w:bCs/>
        </w:rPr>
        <w:t xml:space="preserve">Figure </w:t>
      </w:r>
      <w:r>
        <w:rPr>
          <w:b/>
          <w:bCs/>
        </w:rPr>
        <w:t>4</w:t>
      </w:r>
      <w:r w:rsidRPr="00937A79">
        <w:rPr>
          <w:b/>
          <w:bCs/>
        </w:rPr>
        <w:t>:</w:t>
      </w:r>
    </w:p>
    <w:p w14:paraId="5342F015" w14:textId="77777777" w:rsidR="00937A79" w:rsidRDefault="00937A79" w:rsidP="007A4335"/>
    <w:p w14:paraId="3C775D86" w14:textId="75227C96" w:rsidR="00FC7B91" w:rsidRDefault="00937A79" w:rsidP="007A4335">
      <w:r>
        <w:pict w14:anchorId="6B7795D5">
          <v:shape id="_x0000_i1127" type="#_x0000_t75" style="width:283.5pt;height:267pt">
            <v:imagedata r:id="rId16" o:title=""/>
          </v:shape>
        </w:pict>
      </w:r>
    </w:p>
    <w:p w14:paraId="4712845F" w14:textId="2C6D1059" w:rsidR="00937A79" w:rsidRDefault="00937A79" w:rsidP="007A4335"/>
    <w:p w14:paraId="6F18E605" w14:textId="293D36CB" w:rsidR="00937A79" w:rsidRDefault="00937A79" w:rsidP="007A4335"/>
    <w:p w14:paraId="3F0A2591" w14:textId="2D6C8798" w:rsidR="00937A79" w:rsidRPr="00937A79" w:rsidRDefault="00937A79" w:rsidP="00937A79">
      <w:pPr>
        <w:rPr>
          <w:b/>
          <w:bCs/>
        </w:rPr>
      </w:pPr>
      <w:r w:rsidRPr="00937A79">
        <w:rPr>
          <w:b/>
          <w:bCs/>
        </w:rPr>
        <w:lastRenderedPageBreak/>
        <w:t xml:space="preserve">Figure </w:t>
      </w:r>
      <w:r>
        <w:rPr>
          <w:b/>
          <w:bCs/>
        </w:rPr>
        <w:t>5</w:t>
      </w:r>
      <w:r w:rsidRPr="00937A79">
        <w:rPr>
          <w:b/>
          <w:bCs/>
        </w:rPr>
        <w:t>:</w:t>
      </w:r>
    </w:p>
    <w:p w14:paraId="2C6BCFA8" w14:textId="77777777" w:rsidR="00937A79" w:rsidRDefault="00937A79" w:rsidP="007A4335"/>
    <w:p w14:paraId="52AA3F12" w14:textId="379AAE02" w:rsidR="00FC7B91" w:rsidRDefault="00937A79" w:rsidP="007A4335">
      <w:r>
        <w:pict w14:anchorId="10E1356D">
          <v:shape id="_x0000_i1122" type="#_x0000_t75" style="width:285pt;height:269.25pt">
            <v:imagedata r:id="rId17" o:title=""/>
          </v:shape>
        </w:pict>
      </w:r>
    </w:p>
    <w:p w14:paraId="441260C3" w14:textId="4CB2EB34" w:rsidR="00937A79" w:rsidRDefault="00937A79" w:rsidP="007A4335"/>
    <w:p w14:paraId="06F617D0" w14:textId="29FC4BF3" w:rsidR="00937A79" w:rsidRDefault="00937A79" w:rsidP="007A4335"/>
    <w:p w14:paraId="4EFA6465" w14:textId="77777777" w:rsidR="00937A79" w:rsidRDefault="00937A79" w:rsidP="007A4335"/>
    <w:p w14:paraId="530EDDC9" w14:textId="7042C600" w:rsidR="00937A79" w:rsidRPr="00937A79" w:rsidRDefault="00937A79" w:rsidP="00937A79">
      <w:pPr>
        <w:rPr>
          <w:b/>
          <w:bCs/>
        </w:rPr>
      </w:pPr>
      <w:r w:rsidRPr="00937A79">
        <w:rPr>
          <w:b/>
          <w:bCs/>
        </w:rPr>
        <w:t xml:space="preserve">Figure </w:t>
      </w:r>
      <w:r>
        <w:rPr>
          <w:b/>
          <w:bCs/>
        </w:rPr>
        <w:t>6</w:t>
      </w:r>
      <w:r w:rsidRPr="00937A79">
        <w:rPr>
          <w:b/>
          <w:bCs/>
        </w:rPr>
        <w:t>:</w:t>
      </w:r>
    </w:p>
    <w:p w14:paraId="5B2C7199" w14:textId="77777777" w:rsidR="00937A79" w:rsidRDefault="00937A79" w:rsidP="007A4335"/>
    <w:p w14:paraId="577B50A0" w14:textId="30D0ED55" w:rsidR="00FC7B91" w:rsidRDefault="00FC7B91" w:rsidP="007A4335"/>
    <w:p w14:paraId="5A2D9C3C" w14:textId="76734E29" w:rsidR="00FC7B91" w:rsidRDefault="00937A79" w:rsidP="007A4335">
      <w:r>
        <w:pict w14:anchorId="408A79E6">
          <v:shape id="_x0000_i1123" type="#_x0000_t75" style="width:286.5pt;height:100.5pt">
            <v:imagedata r:id="rId20" o:title=""/>
          </v:shape>
        </w:pict>
      </w:r>
    </w:p>
    <w:p w14:paraId="1132D0C6" w14:textId="657FF579" w:rsidR="00FC7B91" w:rsidRDefault="00FC7B91" w:rsidP="007A4335"/>
    <w:p w14:paraId="78F90FF9" w14:textId="05E6CEAD" w:rsidR="00FC7B91" w:rsidRDefault="00FC7B91" w:rsidP="007A4335"/>
    <w:p w14:paraId="0D4A4CB4" w14:textId="77777777" w:rsidR="00FC7B91" w:rsidRDefault="00FC7B91" w:rsidP="00FC7B91">
      <w:pPr>
        <w:jc w:val="center"/>
      </w:pPr>
    </w:p>
    <w:p w14:paraId="5C5CFE1E" w14:textId="77777777" w:rsidR="00FC7B91" w:rsidRDefault="00FC7B91" w:rsidP="00FC7B91">
      <w:pPr>
        <w:jc w:val="center"/>
      </w:pPr>
    </w:p>
    <w:p w14:paraId="3373FA4C" w14:textId="76EA5C97" w:rsidR="00FC7B91" w:rsidRDefault="00FC7B91" w:rsidP="00FC7B91">
      <w:pPr>
        <w:jc w:val="center"/>
      </w:pPr>
    </w:p>
    <w:p w14:paraId="17EF0E42" w14:textId="4902C820" w:rsidR="00937A79" w:rsidRDefault="00937A79" w:rsidP="00FC7B91">
      <w:pPr>
        <w:jc w:val="center"/>
      </w:pPr>
    </w:p>
    <w:p w14:paraId="0AC45EC7" w14:textId="2A74A208" w:rsidR="00937A79" w:rsidRDefault="00937A79" w:rsidP="00FC7B91">
      <w:pPr>
        <w:jc w:val="center"/>
      </w:pPr>
    </w:p>
    <w:p w14:paraId="5778C70D" w14:textId="4F7915C3" w:rsidR="00937A79" w:rsidRDefault="00937A79" w:rsidP="00FC7B91">
      <w:pPr>
        <w:jc w:val="center"/>
      </w:pPr>
    </w:p>
    <w:p w14:paraId="7344C416" w14:textId="30236F90" w:rsidR="00937A79" w:rsidRDefault="00937A79" w:rsidP="00FC7B91">
      <w:pPr>
        <w:jc w:val="center"/>
      </w:pPr>
    </w:p>
    <w:p w14:paraId="5A7BAC9F" w14:textId="559A2A46" w:rsidR="00937A79" w:rsidRDefault="00937A79" w:rsidP="00FC7B91">
      <w:pPr>
        <w:jc w:val="center"/>
      </w:pPr>
    </w:p>
    <w:p w14:paraId="1654A975" w14:textId="48F5A1CE" w:rsidR="00937A79" w:rsidRDefault="00937A79" w:rsidP="00FC7B91">
      <w:pPr>
        <w:jc w:val="center"/>
      </w:pPr>
    </w:p>
    <w:p w14:paraId="124D2D70" w14:textId="35D4CDBF" w:rsidR="00937A79" w:rsidRDefault="00937A79" w:rsidP="00FC7B91">
      <w:pPr>
        <w:jc w:val="center"/>
      </w:pPr>
    </w:p>
    <w:p w14:paraId="3FE5EABC" w14:textId="726AF9AC" w:rsidR="00937A79" w:rsidRDefault="00937A79" w:rsidP="00FC7B91">
      <w:pPr>
        <w:jc w:val="center"/>
      </w:pPr>
    </w:p>
    <w:p w14:paraId="0CF9315A" w14:textId="4EE6F288" w:rsidR="00937A79" w:rsidRDefault="00937A79" w:rsidP="00FC7B91">
      <w:pPr>
        <w:jc w:val="center"/>
      </w:pPr>
    </w:p>
    <w:p w14:paraId="47B1A5CE" w14:textId="77777777" w:rsidR="00937A79" w:rsidRDefault="00937A79" w:rsidP="00937A79">
      <w:pPr>
        <w:rPr>
          <w:b/>
          <w:bCs/>
        </w:rPr>
      </w:pPr>
      <w:r w:rsidRPr="00937A79">
        <w:rPr>
          <w:b/>
          <w:bCs/>
        </w:rPr>
        <w:lastRenderedPageBreak/>
        <w:t xml:space="preserve">Figure </w:t>
      </w:r>
      <w:r>
        <w:rPr>
          <w:b/>
          <w:bCs/>
        </w:rPr>
        <w:t>7</w:t>
      </w:r>
      <w:r w:rsidRPr="00937A79">
        <w:rPr>
          <w:b/>
          <w:bCs/>
        </w:rPr>
        <w:t>:</w:t>
      </w:r>
    </w:p>
    <w:p w14:paraId="03568704" w14:textId="77777777" w:rsidR="00937A79" w:rsidRDefault="00937A79" w:rsidP="00937A79">
      <w:pPr>
        <w:rPr>
          <w:b/>
          <w:bCs/>
        </w:rPr>
      </w:pPr>
    </w:p>
    <w:p w14:paraId="15B8962E" w14:textId="298653A9" w:rsidR="00FC7B91" w:rsidRDefault="00937A79" w:rsidP="00937A79">
      <w:r>
        <w:pict w14:anchorId="69C8B768">
          <v:shape id="_x0000_i1124" type="#_x0000_t75" style="width:285pt;height:155.25pt">
            <v:imagedata r:id="rId25" o:title=""/>
          </v:shape>
        </w:pict>
      </w:r>
    </w:p>
    <w:p w14:paraId="21443E82" w14:textId="521EB8F9" w:rsidR="00937A79" w:rsidRDefault="00937A79" w:rsidP="00937A79"/>
    <w:p w14:paraId="506FF56D" w14:textId="77777777" w:rsidR="00937A79" w:rsidRDefault="00937A79" w:rsidP="00937A79">
      <w:pPr>
        <w:rPr>
          <w:b/>
          <w:bCs/>
        </w:rPr>
      </w:pPr>
    </w:p>
    <w:p w14:paraId="63605708" w14:textId="77777777" w:rsidR="00937A79" w:rsidRDefault="00937A79" w:rsidP="00937A79">
      <w:pPr>
        <w:rPr>
          <w:b/>
          <w:bCs/>
        </w:rPr>
      </w:pPr>
    </w:p>
    <w:p w14:paraId="1E212EC9" w14:textId="77777777" w:rsidR="00937A79" w:rsidRDefault="00937A79" w:rsidP="00937A79">
      <w:pPr>
        <w:rPr>
          <w:b/>
          <w:bCs/>
        </w:rPr>
      </w:pPr>
      <w:r w:rsidRPr="00937A79">
        <w:rPr>
          <w:b/>
          <w:bCs/>
        </w:rPr>
        <w:t xml:space="preserve">Figure </w:t>
      </w:r>
      <w:r>
        <w:rPr>
          <w:b/>
          <w:bCs/>
        </w:rPr>
        <w:t>8</w:t>
      </w:r>
      <w:r w:rsidRPr="00937A79">
        <w:rPr>
          <w:b/>
          <w:bCs/>
        </w:rPr>
        <w:t>:</w:t>
      </w:r>
    </w:p>
    <w:p w14:paraId="4E7B5AB2" w14:textId="77777777" w:rsidR="00937A79" w:rsidRDefault="00937A79" w:rsidP="00937A79">
      <w:pPr>
        <w:rPr>
          <w:b/>
          <w:bCs/>
        </w:rPr>
      </w:pPr>
    </w:p>
    <w:p w14:paraId="10FA73C3" w14:textId="7A0C8C9D" w:rsidR="00FC7B91" w:rsidRDefault="00937A79" w:rsidP="00937A79">
      <w:r>
        <w:pict w14:anchorId="74F19760">
          <v:shape id="_x0000_i1125" type="#_x0000_t75" style="width:284.25pt;height:101.25pt">
            <v:imagedata r:id="rId23" o:title=""/>
          </v:shape>
        </w:pict>
      </w:r>
    </w:p>
    <w:p w14:paraId="3B42F7F6" w14:textId="77777777" w:rsidR="00FC7B91" w:rsidRDefault="00FC7B91" w:rsidP="00FC7B91">
      <w:pPr>
        <w:jc w:val="center"/>
      </w:pPr>
    </w:p>
    <w:p w14:paraId="1BADCA6A" w14:textId="77777777" w:rsidR="00FC7B91" w:rsidRDefault="00FC7B91" w:rsidP="00FC7B91">
      <w:pPr>
        <w:jc w:val="center"/>
      </w:pPr>
    </w:p>
    <w:p w14:paraId="750B7067" w14:textId="77777777" w:rsidR="00FC7B91" w:rsidRDefault="00FC7B91" w:rsidP="00FC7B91">
      <w:pPr>
        <w:jc w:val="center"/>
      </w:pPr>
    </w:p>
    <w:p w14:paraId="121A057B" w14:textId="77777777" w:rsidR="00FC7B91" w:rsidRDefault="00FC7B91" w:rsidP="00FC7B91">
      <w:pPr>
        <w:jc w:val="center"/>
      </w:pPr>
    </w:p>
    <w:p w14:paraId="3CE34E2D" w14:textId="77777777" w:rsidR="00FC7B91" w:rsidRDefault="00FC7B91" w:rsidP="00FC7B91">
      <w:pPr>
        <w:jc w:val="center"/>
      </w:pPr>
    </w:p>
    <w:p w14:paraId="2BFE4B88" w14:textId="77777777" w:rsidR="00FC7B91" w:rsidRDefault="00FC7B91" w:rsidP="00FC7B91">
      <w:pPr>
        <w:jc w:val="center"/>
      </w:pPr>
    </w:p>
    <w:p w14:paraId="204927B3" w14:textId="77777777" w:rsidR="00FC7B91" w:rsidRDefault="00FC7B91" w:rsidP="00FC7B91">
      <w:pPr>
        <w:jc w:val="center"/>
      </w:pPr>
    </w:p>
    <w:p w14:paraId="4FB378D2" w14:textId="77777777" w:rsidR="00FC7B91" w:rsidRDefault="00FC7B91" w:rsidP="00FC7B91">
      <w:pPr>
        <w:jc w:val="center"/>
      </w:pPr>
    </w:p>
    <w:p w14:paraId="2B1AB72D" w14:textId="77777777" w:rsidR="00FC7B91" w:rsidRDefault="00FC7B91" w:rsidP="00FC7B91">
      <w:pPr>
        <w:jc w:val="center"/>
      </w:pPr>
    </w:p>
    <w:p w14:paraId="7397ACF4" w14:textId="77777777" w:rsidR="00FC7B91" w:rsidRDefault="00FC7B91" w:rsidP="00FC7B91">
      <w:pPr>
        <w:jc w:val="center"/>
      </w:pPr>
    </w:p>
    <w:p w14:paraId="63E63726" w14:textId="77777777" w:rsidR="00FC7B91" w:rsidRDefault="00FC7B91" w:rsidP="00FC7B91">
      <w:pPr>
        <w:jc w:val="center"/>
      </w:pPr>
    </w:p>
    <w:p w14:paraId="25ABA265" w14:textId="77777777" w:rsidR="00FC7B91" w:rsidRDefault="00FC7B91" w:rsidP="00FC7B91">
      <w:pPr>
        <w:jc w:val="center"/>
      </w:pPr>
    </w:p>
    <w:p w14:paraId="3EFF8B68" w14:textId="77777777" w:rsidR="00FC7B91" w:rsidRDefault="00FC7B91" w:rsidP="00FC7B91">
      <w:pPr>
        <w:jc w:val="center"/>
      </w:pPr>
    </w:p>
    <w:p w14:paraId="7EF760CE" w14:textId="77777777" w:rsidR="00FC7B91" w:rsidRDefault="00FC7B91" w:rsidP="00FC7B91">
      <w:pPr>
        <w:jc w:val="center"/>
      </w:pPr>
    </w:p>
    <w:p w14:paraId="6F66720D" w14:textId="77777777" w:rsidR="00FC7B91" w:rsidRDefault="00FC7B91" w:rsidP="00FC7B91">
      <w:pPr>
        <w:jc w:val="center"/>
      </w:pPr>
    </w:p>
    <w:p w14:paraId="4AC2B448" w14:textId="77777777" w:rsidR="00FC7B91" w:rsidRDefault="00FC7B91" w:rsidP="00FC7B91">
      <w:pPr>
        <w:jc w:val="center"/>
      </w:pPr>
    </w:p>
    <w:p w14:paraId="331D6F0B" w14:textId="77777777" w:rsidR="00FC7B91" w:rsidRDefault="00FC7B91" w:rsidP="00FC7B91">
      <w:pPr>
        <w:jc w:val="center"/>
      </w:pPr>
    </w:p>
    <w:p w14:paraId="4126F246" w14:textId="77777777" w:rsidR="00FC7B91" w:rsidRDefault="00FC7B91" w:rsidP="00FC7B91">
      <w:pPr>
        <w:jc w:val="center"/>
      </w:pPr>
    </w:p>
    <w:p w14:paraId="5D723FFD" w14:textId="77777777" w:rsidR="00FC7B91" w:rsidRDefault="00FC7B91" w:rsidP="00FC7B91">
      <w:pPr>
        <w:jc w:val="center"/>
      </w:pPr>
    </w:p>
    <w:p w14:paraId="4254D0C9" w14:textId="77777777" w:rsidR="00FC7B91" w:rsidRDefault="00FC7B91" w:rsidP="00FC7B91">
      <w:pPr>
        <w:jc w:val="center"/>
      </w:pPr>
    </w:p>
    <w:p w14:paraId="3E4B16E1" w14:textId="77777777" w:rsidR="00FC7B91" w:rsidRDefault="00FC7B91" w:rsidP="00FC7B91">
      <w:pPr>
        <w:jc w:val="center"/>
      </w:pPr>
    </w:p>
    <w:p w14:paraId="26F9B01D" w14:textId="77777777" w:rsidR="00FC7B91" w:rsidRDefault="00FC7B91" w:rsidP="00FC7B91">
      <w:pPr>
        <w:jc w:val="center"/>
      </w:pPr>
    </w:p>
    <w:p w14:paraId="39524D24" w14:textId="77777777" w:rsidR="00FC7B91" w:rsidRDefault="00FC7B91" w:rsidP="00FC7B91">
      <w:pPr>
        <w:jc w:val="center"/>
      </w:pPr>
    </w:p>
    <w:p w14:paraId="6F89426C" w14:textId="77777777" w:rsidR="00FC7B91" w:rsidRDefault="00FC7B91" w:rsidP="00FC7B91">
      <w:pPr>
        <w:jc w:val="center"/>
      </w:pPr>
    </w:p>
    <w:p w14:paraId="6E5074F4" w14:textId="77777777" w:rsidR="00FC7B91" w:rsidRDefault="00FC7B91" w:rsidP="00FC7B91">
      <w:pPr>
        <w:jc w:val="center"/>
      </w:pPr>
    </w:p>
    <w:p w14:paraId="65F618DF" w14:textId="77777777" w:rsidR="00FC7B91" w:rsidRDefault="00FC7B91" w:rsidP="00FC7B91">
      <w:pPr>
        <w:jc w:val="center"/>
      </w:pPr>
    </w:p>
    <w:p w14:paraId="680D1A32" w14:textId="77777777" w:rsidR="00FC7B91" w:rsidRDefault="00FC7B91" w:rsidP="00FC7B91">
      <w:pPr>
        <w:jc w:val="center"/>
      </w:pPr>
    </w:p>
    <w:p w14:paraId="3DB6DA9C" w14:textId="77777777" w:rsidR="00FC7B91" w:rsidRDefault="00FC7B91" w:rsidP="00FC7B91">
      <w:pPr>
        <w:jc w:val="center"/>
      </w:pPr>
    </w:p>
    <w:p w14:paraId="2D24391B" w14:textId="77777777" w:rsidR="00937A79" w:rsidRDefault="00937A79" w:rsidP="002C16BC">
      <w:pPr>
        <w:jc w:val="center"/>
      </w:pPr>
    </w:p>
    <w:p w14:paraId="25CA46A3" w14:textId="77777777" w:rsidR="00937A79" w:rsidRDefault="00937A79" w:rsidP="002C16BC">
      <w:pPr>
        <w:jc w:val="center"/>
      </w:pPr>
    </w:p>
    <w:p w14:paraId="3A5AFA80" w14:textId="77777777" w:rsidR="00937A79" w:rsidRDefault="00937A79" w:rsidP="002C16BC">
      <w:pPr>
        <w:jc w:val="center"/>
      </w:pPr>
    </w:p>
    <w:p w14:paraId="3A45FDC2" w14:textId="77777777" w:rsidR="00937A79" w:rsidRDefault="00937A79" w:rsidP="002C16BC">
      <w:pPr>
        <w:jc w:val="center"/>
      </w:pPr>
    </w:p>
    <w:p w14:paraId="62A80FA1" w14:textId="77777777" w:rsidR="00937A79" w:rsidRDefault="00937A79" w:rsidP="002C16BC">
      <w:pPr>
        <w:jc w:val="center"/>
      </w:pPr>
    </w:p>
    <w:p w14:paraId="32375852" w14:textId="77777777" w:rsidR="00937A79" w:rsidRDefault="00937A79" w:rsidP="002C16BC">
      <w:pPr>
        <w:jc w:val="center"/>
      </w:pPr>
    </w:p>
    <w:p w14:paraId="2023FE51" w14:textId="77777777" w:rsidR="00937A79" w:rsidRDefault="00937A79" w:rsidP="002C16BC">
      <w:pPr>
        <w:jc w:val="center"/>
      </w:pPr>
    </w:p>
    <w:p w14:paraId="77597234" w14:textId="77777777" w:rsidR="00937A79" w:rsidRDefault="00937A79" w:rsidP="002C16BC">
      <w:pPr>
        <w:jc w:val="center"/>
      </w:pPr>
    </w:p>
    <w:p w14:paraId="51EB8512" w14:textId="77777777" w:rsidR="00937A79" w:rsidRDefault="00937A79" w:rsidP="002C16BC">
      <w:pPr>
        <w:jc w:val="center"/>
      </w:pPr>
    </w:p>
    <w:p w14:paraId="2F2C66D0" w14:textId="77777777" w:rsidR="00937A79" w:rsidRDefault="00937A79" w:rsidP="002C16BC">
      <w:pPr>
        <w:jc w:val="center"/>
      </w:pPr>
    </w:p>
    <w:p w14:paraId="6CF6D41D" w14:textId="77777777" w:rsidR="00937A79" w:rsidRDefault="00937A79" w:rsidP="002C16BC">
      <w:pPr>
        <w:jc w:val="center"/>
      </w:pPr>
    </w:p>
    <w:p w14:paraId="77B6F1C0" w14:textId="77777777" w:rsidR="00937A79" w:rsidRDefault="00937A79" w:rsidP="002C16BC">
      <w:pPr>
        <w:jc w:val="center"/>
      </w:pPr>
    </w:p>
    <w:p w14:paraId="0B264137" w14:textId="77777777" w:rsidR="00937A79" w:rsidRDefault="00937A79" w:rsidP="002C16BC">
      <w:pPr>
        <w:jc w:val="center"/>
      </w:pPr>
    </w:p>
    <w:p w14:paraId="0B8E8FCB" w14:textId="77777777" w:rsidR="00937A79" w:rsidRDefault="00937A79" w:rsidP="002C16BC">
      <w:pPr>
        <w:jc w:val="center"/>
      </w:pPr>
    </w:p>
    <w:p w14:paraId="61EF5C7E" w14:textId="77777777" w:rsidR="00937A79" w:rsidRDefault="00937A79" w:rsidP="002C16BC">
      <w:pPr>
        <w:jc w:val="center"/>
      </w:pPr>
    </w:p>
    <w:p w14:paraId="6D596BE9" w14:textId="77777777" w:rsidR="00937A79" w:rsidRDefault="00937A79" w:rsidP="002C16BC">
      <w:pPr>
        <w:jc w:val="center"/>
      </w:pPr>
    </w:p>
    <w:p w14:paraId="480D4F0D" w14:textId="77777777" w:rsidR="00937A79" w:rsidRDefault="00937A79" w:rsidP="002C16BC">
      <w:pPr>
        <w:jc w:val="center"/>
      </w:pPr>
    </w:p>
    <w:p w14:paraId="78206E06" w14:textId="77777777" w:rsidR="00937A79" w:rsidRDefault="00937A79" w:rsidP="002C16BC">
      <w:pPr>
        <w:jc w:val="center"/>
      </w:pPr>
    </w:p>
    <w:p w14:paraId="54FE01A7" w14:textId="77777777" w:rsidR="00937A79" w:rsidRDefault="00937A79" w:rsidP="002C16BC">
      <w:pPr>
        <w:jc w:val="center"/>
      </w:pPr>
    </w:p>
    <w:p w14:paraId="1B9E6FC0" w14:textId="77777777" w:rsidR="00937A79" w:rsidRDefault="00937A79" w:rsidP="002C16BC">
      <w:pPr>
        <w:jc w:val="center"/>
      </w:pPr>
    </w:p>
    <w:p w14:paraId="1B2C6AF5" w14:textId="77777777" w:rsidR="00937A79" w:rsidRDefault="00937A79" w:rsidP="002C16BC">
      <w:pPr>
        <w:jc w:val="center"/>
      </w:pPr>
    </w:p>
    <w:p w14:paraId="02938936" w14:textId="2831D7B1" w:rsidR="00FC7B91" w:rsidRDefault="00FC7B91" w:rsidP="002C16BC">
      <w:pPr>
        <w:jc w:val="center"/>
      </w:pPr>
      <w:r>
        <w:t>@@@</w:t>
      </w:r>
    </w:p>
    <w:sectPr w:rsidR="00FC7B91" w:rsidSect="009A04A5">
      <w:type w:val="continuous"/>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5C47F" w14:textId="77777777" w:rsidR="007233FD" w:rsidRDefault="007233FD">
      <w:r>
        <w:separator/>
      </w:r>
    </w:p>
  </w:endnote>
  <w:endnote w:type="continuationSeparator" w:id="0">
    <w:p w14:paraId="252497A6" w14:textId="77777777" w:rsidR="007233FD" w:rsidRDefault="0072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9712D" w14:paraId="657ADCE7" w14:textId="77777777">
      <w:tc>
        <w:tcPr>
          <w:tcW w:w="4428" w:type="dxa"/>
        </w:tcPr>
        <w:p w14:paraId="6B5F37DB" w14:textId="77777777" w:rsidR="00E9712D" w:rsidRDefault="00E9712D">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3EEEAD4B" w14:textId="77777777" w:rsidR="00E9712D" w:rsidRDefault="00E9712D">
          <w:pPr>
            <w:pStyle w:val="Footer"/>
            <w:jc w:val="right"/>
          </w:pPr>
          <w:r>
            <w:t>&lt;Drive:\Directory\</w:t>
          </w:r>
          <w:proofErr w:type="spellStart"/>
          <w:r>
            <w:t>Filename.ext</w:t>
          </w:r>
          <w:proofErr w:type="spellEnd"/>
          <w:r>
            <w:t>&gt;</w:t>
          </w:r>
        </w:p>
      </w:tc>
    </w:tr>
  </w:tbl>
  <w:p w14:paraId="35796EC6" w14:textId="77777777" w:rsidR="00E9712D" w:rsidRDefault="00E9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9712D" w14:paraId="3DA68CF6" w14:textId="77777777">
      <w:trPr>
        <w:trHeight w:hRule="exact" w:val="552"/>
      </w:trPr>
      <w:tc>
        <w:tcPr>
          <w:tcW w:w="3060" w:type="dxa"/>
        </w:tcPr>
        <w:p w14:paraId="772D7965" w14:textId="77777777" w:rsidR="00E9712D" w:rsidRDefault="00E9712D">
          <w:pPr>
            <w:pStyle w:val="Footer"/>
            <w:spacing w:before="80"/>
            <w:rPr>
              <w:bCs/>
            </w:rPr>
          </w:pPr>
          <w:r>
            <w:t>Test Plan</w:t>
          </w:r>
        </w:p>
        <w:p w14:paraId="269712CD" w14:textId="77777777" w:rsidR="00E9712D" w:rsidRDefault="00E9712D">
          <w:pPr>
            <w:pStyle w:val="Footer"/>
            <w:spacing w:before="80"/>
          </w:pPr>
        </w:p>
        <w:p w14:paraId="0CB906BC" w14:textId="77777777" w:rsidR="00E9712D" w:rsidRDefault="00E9712D">
          <w:pPr>
            <w:pStyle w:val="Footer"/>
            <w:spacing w:before="80"/>
          </w:pPr>
        </w:p>
      </w:tc>
      <w:tc>
        <w:tcPr>
          <w:tcW w:w="2880" w:type="dxa"/>
        </w:tcPr>
        <w:p w14:paraId="31441FFB" w14:textId="77777777" w:rsidR="00E9712D" w:rsidRDefault="00E9712D">
          <w:pPr>
            <w:pStyle w:val="Footer"/>
            <w:spacing w:before="80"/>
            <w:rPr>
              <w:bCs/>
            </w:rPr>
          </w:pPr>
          <w:fldSimple w:instr=" DOCPROPERTY &quot;Company&quot;  \* MERGEFORMAT ">
            <w:r>
              <w:t>&lt;Enter team name here&gt;</w:t>
            </w:r>
          </w:fldSimple>
        </w:p>
      </w:tc>
      <w:tc>
        <w:tcPr>
          <w:tcW w:w="1980" w:type="dxa"/>
        </w:tcPr>
        <w:p w14:paraId="1D8BB72E" w14:textId="77777777" w:rsidR="00E9712D" w:rsidRDefault="00E9712D">
          <w:pPr>
            <w:pStyle w:val="Footer"/>
            <w:spacing w:before="80"/>
            <w:rPr>
              <w:bCs/>
            </w:rPr>
          </w:pPr>
          <w:r>
            <w:rPr>
              <w:bCs/>
            </w:rPr>
            <w:t>Date</w:t>
          </w:r>
        </w:p>
        <w:p w14:paraId="13FF0EC5" w14:textId="29CE188F" w:rsidR="00E9712D" w:rsidRDefault="00E9712D">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11:46 AM</w:t>
          </w:r>
          <w:r>
            <w:rPr>
              <w:b w:val="0"/>
              <w:bCs/>
            </w:rPr>
            <w:fldChar w:fldCharType="end"/>
          </w:r>
        </w:p>
      </w:tc>
      <w:tc>
        <w:tcPr>
          <w:tcW w:w="1080" w:type="dxa"/>
        </w:tcPr>
        <w:p w14:paraId="3AE651BD" w14:textId="77777777" w:rsidR="00E9712D" w:rsidRDefault="00E9712D">
          <w:pPr>
            <w:pStyle w:val="Footer"/>
            <w:spacing w:before="80"/>
            <w:rPr>
              <w:bCs/>
            </w:rPr>
          </w:pPr>
          <w:r>
            <w:rPr>
              <w:bCs/>
            </w:rPr>
            <w:t>Page</w:t>
          </w:r>
        </w:p>
        <w:p w14:paraId="30DAA603" w14:textId="77777777" w:rsidR="00E9712D" w:rsidRDefault="00E9712D">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F1F9F93" w14:textId="77777777" w:rsidR="00E9712D" w:rsidRDefault="00E9712D">
          <w:pPr>
            <w:pStyle w:val="Footer"/>
            <w:spacing w:before="80"/>
          </w:pPr>
        </w:p>
        <w:p w14:paraId="0B39A61E" w14:textId="77777777" w:rsidR="00E9712D" w:rsidRDefault="00E9712D">
          <w:pPr>
            <w:pStyle w:val="Footer"/>
            <w:spacing w:before="80"/>
          </w:pPr>
        </w:p>
      </w:tc>
    </w:tr>
  </w:tbl>
  <w:p w14:paraId="397A9ED2" w14:textId="77777777" w:rsidR="00E9712D" w:rsidRDefault="00E9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9712D" w14:paraId="50399E44" w14:textId="77777777">
      <w:tc>
        <w:tcPr>
          <w:tcW w:w="3240" w:type="dxa"/>
        </w:tcPr>
        <w:p w14:paraId="70E1AB91" w14:textId="77777777" w:rsidR="00E9712D" w:rsidRDefault="00E9712D">
          <w:pPr>
            <w:pStyle w:val="Footer"/>
            <w:rPr>
              <w:b w:val="0"/>
              <w:bCs/>
            </w:rPr>
          </w:pPr>
          <w:r>
            <w:rPr>
              <w:b w:val="0"/>
              <w:bCs/>
            </w:rPr>
            <w:t>Test Plan</w:t>
          </w:r>
        </w:p>
      </w:tc>
      <w:tc>
        <w:tcPr>
          <w:tcW w:w="2880" w:type="dxa"/>
        </w:tcPr>
        <w:p w14:paraId="1C7FD05D" w14:textId="77777777" w:rsidR="00E9712D" w:rsidRDefault="00E9712D">
          <w:pPr>
            <w:pStyle w:val="Footer"/>
            <w:rPr>
              <w:b w:val="0"/>
              <w:bCs/>
            </w:rPr>
          </w:pPr>
          <w:fldSimple w:instr=" DOCPROPERTY &quot;Company&quot;  \* MERGEFORMAT ">
            <w:r>
              <w:t>&lt;Enter team name here&gt;</w:t>
            </w:r>
          </w:fldSimple>
        </w:p>
      </w:tc>
      <w:tc>
        <w:tcPr>
          <w:tcW w:w="1980" w:type="dxa"/>
        </w:tcPr>
        <w:p w14:paraId="6E694ED5" w14:textId="77777777" w:rsidR="00E9712D" w:rsidRDefault="00E9712D">
          <w:pPr>
            <w:pStyle w:val="Footer"/>
          </w:pPr>
          <w:r>
            <w:t>&lt;date&gt;</w:t>
          </w:r>
        </w:p>
      </w:tc>
      <w:tc>
        <w:tcPr>
          <w:tcW w:w="900" w:type="dxa"/>
        </w:tcPr>
        <w:p w14:paraId="5902336B" w14:textId="77777777" w:rsidR="00E9712D" w:rsidRDefault="00E9712D">
          <w:pPr>
            <w:pStyle w:val="Footer"/>
            <w:rPr>
              <w:b w:val="0"/>
              <w:bCs/>
            </w:rPr>
          </w:pPr>
          <w:r>
            <w:rPr>
              <w:b w:val="0"/>
              <w:bCs/>
            </w:rPr>
            <w:t>Page</w:t>
          </w:r>
        </w:p>
        <w:p w14:paraId="447B7B65" w14:textId="77777777" w:rsidR="00E9712D" w:rsidRDefault="00E9712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D7988F8" w14:textId="77777777" w:rsidR="00E9712D" w:rsidRDefault="00E9712D">
    <w:pPr>
      <w:pStyle w:val="Footer"/>
    </w:pPr>
  </w:p>
  <w:p w14:paraId="117A6F1C" w14:textId="77777777" w:rsidR="00E9712D" w:rsidRDefault="00E9712D"/>
  <w:p w14:paraId="05FC0E4F" w14:textId="77777777" w:rsidR="00E9712D" w:rsidRDefault="00E971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9712D" w14:paraId="107BC120" w14:textId="77777777">
      <w:tc>
        <w:tcPr>
          <w:tcW w:w="3240" w:type="dxa"/>
        </w:tcPr>
        <w:p w14:paraId="50C4EECE" w14:textId="77777777" w:rsidR="00E9712D" w:rsidRDefault="00E9712D">
          <w:pPr>
            <w:pStyle w:val="Footer"/>
            <w:rPr>
              <w:b w:val="0"/>
              <w:bCs/>
            </w:rPr>
          </w:pPr>
          <w:r>
            <w:rPr>
              <w:b w:val="0"/>
              <w:bCs/>
            </w:rPr>
            <w:t>Test Plan</w:t>
          </w:r>
        </w:p>
      </w:tc>
      <w:tc>
        <w:tcPr>
          <w:tcW w:w="2880" w:type="dxa"/>
        </w:tcPr>
        <w:p w14:paraId="2E0A46E1" w14:textId="77777777" w:rsidR="00E9712D" w:rsidRDefault="00E9712D">
          <w:pPr>
            <w:pStyle w:val="Footer"/>
            <w:rPr>
              <w:b w:val="0"/>
              <w:bCs/>
            </w:rPr>
          </w:pPr>
          <w:fldSimple w:instr=" DOCPROPERTY &quot;Company&quot;  \* MERGEFORMAT ">
            <w:r>
              <w:t>&lt;Enter team name here&gt;</w:t>
            </w:r>
          </w:fldSimple>
        </w:p>
      </w:tc>
      <w:tc>
        <w:tcPr>
          <w:tcW w:w="1980" w:type="dxa"/>
        </w:tcPr>
        <w:p w14:paraId="5B4DEABF" w14:textId="77777777" w:rsidR="00E9712D" w:rsidRDefault="00E9712D">
          <w:pPr>
            <w:pStyle w:val="Footer"/>
          </w:pPr>
          <w:r>
            <w:t>&lt;date&gt;</w:t>
          </w:r>
        </w:p>
      </w:tc>
      <w:tc>
        <w:tcPr>
          <w:tcW w:w="900" w:type="dxa"/>
        </w:tcPr>
        <w:p w14:paraId="57338664" w14:textId="77777777" w:rsidR="00E9712D" w:rsidRDefault="00E9712D">
          <w:pPr>
            <w:pStyle w:val="Footer"/>
            <w:rPr>
              <w:b w:val="0"/>
              <w:bCs/>
            </w:rPr>
          </w:pPr>
          <w:r>
            <w:rPr>
              <w:b w:val="0"/>
              <w:bCs/>
            </w:rPr>
            <w:t>Page</w:t>
          </w:r>
        </w:p>
        <w:p w14:paraId="6EB77E78" w14:textId="05646B6B" w:rsidR="00E9712D" w:rsidRDefault="00E9712D">
          <w:pPr>
            <w:pStyle w:val="Footer"/>
            <w:rPr>
              <w:b w:val="0"/>
              <w:bCs/>
            </w:rPr>
          </w:pPr>
          <w:r>
            <w:rPr>
              <w:rStyle w:val="PageNumber"/>
            </w:rPr>
            <w:t>9</w:t>
          </w:r>
        </w:p>
      </w:tc>
    </w:tr>
  </w:tbl>
  <w:p w14:paraId="76ACA218" w14:textId="77777777" w:rsidR="00E9712D" w:rsidRDefault="00E9712D">
    <w:pPr>
      <w:pStyle w:val="Footer"/>
    </w:pPr>
  </w:p>
  <w:p w14:paraId="57D358C5" w14:textId="77777777" w:rsidR="00E9712D" w:rsidRDefault="00E9712D"/>
  <w:p w14:paraId="620166B0" w14:textId="77777777" w:rsidR="00E9712D" w:rsidRDefault="00E971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1224E" w14:textId="77777777" w:rsidR="007233FD" w:rsidRDefault="007233FD">
      <w:r>
        <w:separator/>
      </w:r>
    </w:p>
  </w:footnote>
  <w:footnote w:type="continuationSeparator" w:id="0">
    <w:p w14:paraId="22D0C67B" w14:textId="77777777" w:rsidR="007233FD" w:rsidRDefault="00723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F323" w14:textId="77777777" w:rsidR="00E9712D" w:rsidRDefault="00E9712D">
    <w:pPr>
      <w:rPr>
        <w:sz w:val="24"/>
      </w:rPr>
    </w:pPr>
  </w:p>
  <w:p w14:paraId="4D64427B" w14:textId="77777777" w:rsidR="00E9712D" w:rsidRDefault="00E9712D">
    <w:pPr>
      <w:pBdr>
        <w:top w:val="single" w:sz="6" w:space="1" w:color="auto"/>
      </w:pBdr>
      <w:rPr>
        <w:sz w:val="24"/>
      </w:rPr>
    </w:pPr>
  </w:p>
  <w:p w14:paraId="1A574E70" w14:textId="77777777" w:rsidR="00E9712D" w:rsidRDefault="00E9712D">
    <w:pPr>
      <w:pStyle w:val="Title"/>
    </w:pPr>
    <w:r>
      <w:t>Team 3</w:t>
    </w:r>
  </w:p>
  <w:p w14:paraId="2268EBCA" w14:textId="77777777" w:rsidR="00E9712D" w:rsidRDefault="00E9712D">
    <w:pPr>
      <w:pBdr>
        <w:bottom w:val="single" w:sz="6" w:space="1" w:color="auto"/>
      </w:pBdr>
      <w:jc w:val="right"/>
      <w:rPr>
        <w:sz w:val="24"/>
      </w:rPr>
    </w:pPr>
  </w:p>
  <w:p w14:paraId="2E2A7AB4" w14:textId="77777777" w:rsidR="00E9712D" w:rsidRDefault="00E9712D">
    <w:pPr>
      <w:pStyle w:val="Title"/>
    </w:pPr>
  </w:p>
  <w:p w14:paraId="2EB20875" w14:textId="77777777" w:rsidR="00E9712D" w:rsidRDefault="00E9712D">
    <w:pPr>
      <w:pStyle w:val="Title"/>
    </w:pPr>
  </w:p>
  <w:p w14:paraId="7EFB4BC3" w14:textId="77777777" w:rsidR="00E9712D" w:rsidRDefault="00E9712D">
    <w:pPr>
      <w:pStyle w:val="Title"/>
    </w:pPr>
  </w:p>
  <w:p w14:paraId="09968130" w14:textId="77777777" w:rsidR="00E9712D" w:rsidRDefault="00E9712D">
    <w:pPr>
      <w:pStyle w:val="Title"/>
    </w:pPr>
  </w:p>
  <w:p w14:paraId="6DE6BFF6" w14:textId="77777777" w:rsidR="00E9712D" w:rsidRDefault="00E9712D">
    <w:pPr>
      <w:pStyle w:val="Title"/>
    </w:pPr>
  </w:p>
  <w:p w14:paraId="485F430B" w14:textId="77777777" w:rsidR="00E9712D" w:rsidRDefault="00E9712D">
    <w:pPr>
      <w:pStyle w:val="Title"/>
    </w:pPr>
  </w:p>
  <w:p w14:paraId="099BCE72" w14:textId="77777777" w:rsidR="00E9712D" w:rsidRDefault="00E9712D">
    <w:pPr>
      <w:pStyle w:val="Title"/>
    </w:pPr>
  </w:p>
  <w:p w14:paraId="394BAFE6" w14:textId="77777777" w:rsidR="00E9712D" w:rsidRDefault="00E9712D">
    <w:pPr>
      <w:pStyle w:val="Title"/>
    </w:pPr>
  </w:p>
  <w:p w14:paraId="27A7E525" w14:textId="77777777" w:rsidR="00E9712D" w:rsidRDefault="00E9712D">
    <w:pPr>
      <w:pStyle w:val="Title"/>
    </w:pPr>
  </w:p>
  <w:p w14:paraId="6F0E8711" w14:textId="77777777" w:rsidR="00E9712D" w:rsidRDefault="00E9712D">
    <w:pPr>
      <w:pStyle w:val="Title"/>
    </w:pPr>
  </w:p>
  <w:p w14:paraId="1B609415" w14:textId="77777777" w:rsidR="00E9712D" w:rsidRDefault="00E9712D"/>
  <w:p w14:paraId="631DBBAC" w14:textId="77777777" w:rsidR="00E9712D" w:rsidRDefault="00E9712D"/>
  <w:p w14:paraId="06B5B1B8" w14:textId="77777777" w:rsidR="00E9712D" w:rsidRDefault="00E9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E81E" w14:textId="77777777" w:rsidR="00E9712D" w:rsidRDefault="00E9712D">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5F8B" w14:textId="77777777" w:rsidR="00E9712D" w:rsidRDefault="00E9712D">
    <w:pPr>
      <w:pStyle w:val="Header"/>
    </w:pPr>
    <w:r>
      <w:t>Test Plan</w:t>
    </w:r>
    <w:r>
      <w:tab/>
    </w:r>
    <w:r>
      <w:tab/>
    </w:r>
  </w:p>
  <w:p w14:paraId="08771311" w14:textId="77777777" w:rsidR="00E9712D" w:rsidRDefault="00E971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ED9A2" w14:textId="77777777" w:rsidR="00E9712D" w:rsidRDefault="00E9712D">
    <w:pPr>
      <w:pStyle w:val="Header"/>
    </w:pPr>
    <w:r>
      <w:t>Test Plan</w:t>
    </w:r>
    <w:r>
      <w:tab/>
    </w:r>
    <w:r>
      <w:tab/>
    </w:r>
  </w:p>
  <w:p w14:paraId="6D9FF264" w14:textId="77777777" w:rsidR="00E9712D" w:rsidRDefault="00E9712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849F" w14:textId="77777777" w:rsidR="00E9712D" w:rsidRDefault="00E9712D">
    <w:pPr>
      <w:pStyle w:val="Header"/>
    </w:pPr>
    <w:r>
      <w:t>Test Plan</w:t>
    </w:r>
    <w:r>
      <w:tab/>
    </w:r>
    <w:r>
      <w:tab/>
    </w:r>
  </w:p>
  <w:p w14:paraId="30E2AB6B" w14:textId="77777777" w:rsidR="00E9712D" w:rsidRDefault="00E9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7894B4A"/>
    <w:multiLevelType w:val="hybridMultilevel"/>
    <w:tmpl w:val="2C8094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8"/>
  </w:num>
  <w:num w:numId="14">
    <w:abstractNumId w:val="2"/>
  </w:num>
  <w:num w:numId="15">
    <w:abstractNumId w:val="6"/>
  </w:num>
  <w:num w:numId="16">
    <w:abstractNumId w:val="7"/>
  </w:num>
  <w:num w:numId="17">
    <w:abstractNumId w:val="0"/>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007B0"/>
    <w:rsid w:val="00013402"/>
    <w:rsid w:val="00030804"/>
    <w:rsid w:val="00035DEE"/>
    <w:rsid w:val="000428DD"/>
    <w:rsid w:val="0005142C"/>
    <w:rsid w:val="00065D4F"/>
    <w:rsid w:val="000927B9"/>
    <w:rsid w:val="000937D3"/>
    <w:rsid w:val="00094E9D"/>
    <w:rsid w:val="000C62EB"/>
    <w:rsid w:val="000D45EB"/>
    <w:rsid w:val="001031AF"/>
    <w:rsid w:val="00113EBB"/>
    <w:rsid w:val="00122295"/>
    <w:rsid w:val="00142C39"/>
    <w:rsid w:val="00150787"/>
    <w:rsid w:val="00172AC4"/>
    <w:rsid w:val="00197723"/>
    <w:rsid w:val="001A25CC"/>
    <w:rsid w:val="001B0F69"/>
    <w:rsid w:val="002153E7"/>
    <w:rsid w:val="002158C1"/>
    <w:rsid w:val="00221C99"/>
    <w:rsid w:val="0022291C"/>
    <w:rsid w:val="00223A1E"/>
    <w:rsid w:val="00227445"/>
    <w:rsid w:val="00246A9B"/>
    <w:rsid w:val="002502CF"/>
    <w:rsid w:val="002570BD"/>
    <w:rsid w:val="00262A6E"/>
    <w:rsid w:val="002635D4"/>
    <w:rsid w:val="002662D5"/>
    <w:rsid w:val="00293E7C"/>
    <w:rsid w:val="002A78E4"/>
    <w:rsid w:val="002C16BC"/>
    <w:rsid w:val="002D605E"/>
    <w:rsid w:val="002E2EC3"/>
    <w:rsid w:val="002E3BAC"/>
    <w:rsid w:val="003040A9"/>
    <w:rsid w:val="003305A4"/>
    <w:rsid w:val="0033330C"/>
    <w:rsid w:val="00391DA2"/>
    <w:rsid w:val="00394F9A"/>
    <w:rsid w:val="00395B54"/>
    <w:rsid w:val="003A2021"/>
    <w:rsid w:val="003A21F5"/>
    <w:rsid w:val="003A7B17"/>
    <w:rsid w:val="003B1BFA"/>
    <w:rsid w:val="003B2A62"/>
    <w:rsid w:val="003B50FF"/>
    <w:rsid w:val="003C7E3F"/>
    <w:rsid w:val="003D58CD"/>
    <w:rsid w:val="00406CBE"/>
    <w:rsid w:val="00406E02"/>
    <w:rsid w:val="00442D4E"/>
    <w:rsid w:val="0046036A"/>
    <w:rsid w:val="004659E1"/>
    <w:rsid w:val="004706B7"/>
    <w:rsid w:val="004826E2"/>
    <w:rsid w:val="004A60BA"/>
    <w:rsid w:val="004A7271"/>
    <w:rsid w:val="00523A23"/>
    <w:rsid w:val="005420C4"/>
    <w:rsid w:val="005543F3"/>
    <w:rsid w:val="00565CAF"/>
    <w:rsid w:val="005731F3"/>
    <w:rsid w:val="00581BED"/>
    <w:rsid w:val="00587A51"/>
    <w:rsid w:val="005D4775"/>
    <w:rsid w:val="005D796D"/>
    <w:rsid w:val="005E1CA3"/>
    <w:rsid w:val="00613736"/>
    <w:rsid w:val="00632AF2"/>
    <w:rsid w:val="00670805"/>
    <w:rsid w:val="00690925"/>
    <w:rsid w:val="006962B8"/>
    <w:rsid w:val="006C1533"/>
    <w:rsid w:val="006E2A31"/>
    <w:rsid w:val="006F0381"/>
    <w:rsid w:val="006F493B"/>
    <w:rsid w:val="006F69DA"/>
    <w:rsid w:val="00711A5B"/>
    <w:rsid w:val="00713ADB"/>
    <w:rsid w:val="00715D60"/>
    <w:rsid w:val="00716762"/>
    <w:rsid w:val="00721DCA"/>
    <w:rsid w:val="007233FD"/>
    <w:rsid w:val="007401BC"/>
    <w:rsid w:val="00750F6E"/>
    <w:rsid w:val="00764C53"/>
    <w:rsid w:val="0076702D"/>
    <w:rsid w:val="00775318"/>
    <w:rsid w:val="00775D29"/>
    <w:rsid w:val="00790ACB"/>
    <w:rsid w:val="007A4335"/>
    <w:rsid w:val="007C5034"/>
    <w:rsid w:val="007D4727"/>
    <w:rsid w:val="007E0AF8"/>
    <w:rsid w:val="007E17D9"/>
    <w:rsid w:val="008255A6"/>
    <w:rsid w:val="0082762A"/>
    <w:rsid w:val="00831B38"/>
    <w:rsid w:val="00842DC1"/>
    <w:rsid w:val="008535BD"/>
    <w:rsid w:val="00860864"/>
    <w:rsid w:val="00873E03"/>
    <w:rsid w:val="008B3AD8"/>
    <w:rsid w:val="008D7C48"/>
    <w:rsid w:val="008F6A5D"/>
    <w:rsid w:val="009069AE"/>
    <w:rsid w:val="009162F5"/>
    <w:rsid w:val="009304FE"/>
    <w:rsid w:val="00931A24"/>
    <w:rsid w:val="00935B30"/>
    <w:rsid w:val="00937A79"/>
    <w:rsid w:val="00941D93"/>
    <w:rsid w:val="0094591C"/>
    <w:rsid w:val="00964D7C"/>
    <w:rsid w:val="009711FA"/>
    <w:rsid w:val="00987836"/>
    <w:rsid w:val="009A04A5"/>
    <w:rsid w:val="009D0165"/>
    <w:rsid w:val="009E7B51"/>
    <w:rsid w:val="00A14E47"/>
    <w:rsid w:val="00A30BF7"/>
    <w:rsid w:val="00A46334"/>
    <w:rsid w:val="00A53EAC"/>
    <w:rsid w:val="00A8058D"/>
    <w:rsid w:val="00AC04C8"/>
    <w:rsid w:val="00AC0682"/>
    <w:rsid w:val="00AC7510"/>
    <w:rsid w:val="00B003B7"/>
    <w:rsid w:val="00B12C94"/>
    <w:rsid w:val="00B14829"/>
    <w:rsid w:val="00B22D3B"/>
    <w:rsid w:val="00B2386F"/>
    <w:rsid w:val="00B34944"/>
    <w:rsid w:val="00B34A43"/>
    <w:rsid w:val="00B43E2B"/>
    <w:rsid w:val="00B47801"/>
    <w:rsid w:val="00B66912"/>
    <w:rsid w:val="00B83C1A"/>
    <w:rsid w:val="00B85297"/>
    <w:rsid w:val="00BD005B"/>
    <w:rsid w:val="00BD3252"/>
    <w:rsid w:val="00BE1149"/>
    <w:rsid w:val="00C05AA9"/>
    <w:rsid w:val="00C97A41"/>
    <w:rsid w:val="00CA027F"/>
    <w:rsid w:val="00CA1F97"/>
    <w:rsid w:val="00CA629A"/>
    <w:rsid w:val="00CC131E"/>
    <w:rsid w:val="00CC4172"/>
    <w:rsid w:val="00CD08F5"/>
    <w:rsid w:val="00CD124D"/>
    <w:rsid w:val="00CD3982"/>
    <w:rsid w:val="00CE51AE"/>
    <w:rsid w:val="00D116FE"/>
    <w:rsid w:val="00D21C72"/>
    <w:rsid w:val="00D62B24"/>
    <w:rsid w:val="00D75179"/>
    <w:rsid w:val="00D82F48"/>
    <w:rsid w:val="00DA3962"/>
    <w:rsid w:val="00DD556D"/>
    <w:rsid w:val="00DD59ED"/>
    <w:rsid w:val="00DF33DE"/>
    <w:rsid w:val="00E226FD"/>
    <w:rsid w:val="00E47654"/>
    <w:rsid w:val="00E47986"/>
    <w:rsid w:val="00E60906"/>
    <w:rsid w:val="00E63DC7"/>
    <w:rsid w:val="00E63DE3"/>
    <w:rsid w:val="00E64C97"/>
    <w:rsid w:val="00E8575D"/>
    <w:rsid w:val="00E94820"/>
    <w:rsid w:val="00E9712D"/>
    <w:rsid w:val="00EA40C6"/>
    <w:rsid w:val="00EC68D3"/>
    <w:rsid w:val="00ED4454"/>
    <w:rsid w:val="00EF7D74"/>
    <w:rsid w:val="00F0133A"/>
    <w:rsid w:val="00F0461C"/>
    <w:rsid w:val="00F7107C"/>
    <w:rsid w:val="00F71A62"/>
    <w:rsid w:val="00F72A34"/>
    <w:rsid w:val="00FC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C735FA0"/>
  <w15:chartTrackingRefBased/>
  <w15:docId w15:val="{2219D29E-6507-4F91-9866-02A3BF6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47AC3-4D3D-43DF-B9F0-25AFAF35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166</TotalTime>
  <Pages>21</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14622</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Adrian A. Gonzalez</cp:lastModifiedBy>
  <cp:revision>8</cp:revision>
  <cp:lastPrinted>2002-04-23T16:31:00Z</cp:lastPrinted>
  <dcterms:created xsi:type="dcterms:W3CDTF">2020-04-21T03:06:00Z</dcterms:created>
  <dcterms:modified xsi:type="dcterms:W3CDTF">2020-04-21T20:42:00Z</dcterms:modified>
</cp:coreProperties>
</file>